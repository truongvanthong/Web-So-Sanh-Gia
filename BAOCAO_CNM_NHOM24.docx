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EA13B7">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EA13B7">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5924476"/>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DF0BC7">
      <w:pPr>
        <w:pStyle w:val="Chng"/>
        <w:tabs>
          <w:tab w:val="clear" w:pos="6379"/>
        </w:tabs>
        <w:jc w:val="center"/>
        <w:rPr>
          <w:lang w:val="vi-VN"/>
        </w:rPr>
      </w:pPr>
      <w:bookmarkStart w:id="6" w:name="_Toc387692906"/>
      <w:r w:rsidRPr="00261BCD">
        <w:rPr>
          <w:lang w:val="vi-VN"/>
        </w:rPr>
        <w:lastRenderedPageBreak/>
        <w:t>PHẦN ĐÁNH GIÁ CỦA GIẢNG VIÊN</w:t>
      </w:r>
      <w:bookmarkEnd w:id="6"/>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7"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8" w:name="_Toc165924477"/>
      <w:r w:rsidRPr="00261BCD">
        <w:rPr>
          <w:lang w:val="vi-VN"/>
        </w:rPr>
        <w:lastRenderedPageBreak/>
        <w:t>TÓM TẮT</w:t>
      </w:r>
      <w:bookmarkEnd w:id="7"/>
      <w:bookmarkEnd w:id="8"/>
    </w:p>
    <w:p w14:paraId="16317C16" w14:textId="77777777" w:rsidR="00291721" w:rsidRPr="00261BCD" w:rsidRDefault="00291721" w:rsidP="00DF0BC7">
      <w:pPr>
        <w:pStyle w:val="Nidungvnbn"/>
        <w:rPr>
          <w:lang w:val="vi-VN"/>
        </w:rPr>
      </w:pPr>
    </w:p>
    <w:p w14:paraId="4892D92E" w14:textId="17F6FDC9" w:rsidR="0001104A" w:rsidRPr="0001104A" w:rsidRDefault="0001104A" w:rsidP="005C4EE4">
      <w:pPr>
        <w:pStyle w:val="Nidungvnbn"/>
        <w:ind w:firstLine="0"/>
        <w:rPr>
          <w:lang w:val="vi-VN"/>
        </w:rPr>
      </w:pPr>
      <w:r w:rsidRPr="00326692">
        <w:rPr>
          <w:i/>
          <w:iCs/>
          <w:lang w:val="vi-VN"/>
        </w:rPr>
        <w:t>Vấn đề:</w:t>
      </w:r>
      <w:r w:rsidRPr="0001104A">
        <w:rPr>
          <w:lang w:val="vi-VN"/>
        </w:rPr>
        <w:t xml:space="preserve"> Nhu cầu so sánh giá sản phẩm giữa các trang thương mại điện tử ngày càng tăng cao, đòi hỏi giải pháp tiết kiệm thời gian và công sức cho người dùng.</w:t>
      </w:r>
    </w:p>
    <w:p w14:paraId="44A2A53C" w14:textId="77777777" w:rsidR="0001104A" w:rsidRPr="0001104A" w:rsidRDefault="0001104A" w:rsidP="005C4EE4">
      <w:pPr>
        <w:spacing w:after="200" w:line="360" w:lineRule="auto"/>
        <w:jc w:val="both"/>
        <w:rPr>
          <w:sz w:val="26"/>
          <w:szCs w:val="26"/>
          <w:lang w:val="vi-VN"/>
        </w:rPr>
      </w:pPr>
      <w:r w:rsidRPr="00BC7D90">
        <w:rPr>
          <w:i/>
          <w:iCs/>
          <w:sz w:val="26"/>
          <w:szCs w:val="26"/>
          <w:lang w:val="vi-VN"/>
        </w:rPr>
        <w:t>Hướng tiếp cận:</w:t>
      </w:r>
      <w:r w:rsidRPr="0001104A">
        <w:rPr>
          <w:sz w:val="26"/>
          <w:szCs w:val="26"/>
          <w:lang w:val="vi-VN"/>
        </w:rPr>
        <w:t xml:space="preserve"> Xây dựng Web so sánh giá sử dụng Selenium để tự động thu thập dữ liệu và Beautifulsoup để xử lý thông tin sản phẩm và giá cả.</w:t>
      </w:r>
    </w:p>
    <w:p w14:paraId="2EA9BB60" w14:textId="77777777" w:rsidR="0001104A" w:rsidRPr="00E6492B" w:rsidRDefault="0001104A" w:rsidP="005C4EE4">
      <w:pPr>
        <w:spacing w:after="200" w:line="360" w:lineRule="auto"/>
        <w:jc w:val="both"/>
        <w:rPr>
          <w:i/>
          <w:iCs/>
          <w:sz w:val="26"/>
          <w:szCs w:val="26"/>
          <w:lang w:val="vi-VN"/>
        </w:rPr>
      </w:pPr>
      <w:r w:rsidRPr="00E6492B">
        <w:rPr>
          <w:i/>
          <w:iCs/>
          <w:sz w:val="26"/>
          <w:szCs w:val="26"/>
          <w:lang w:val="vi-VN"/>
        </w:rPr>
        <w:t>Giải pháp:</w:t>
      </w:r>
    </w:p>
    <w:p w14:paraId="40861DC7" w14:textId="77777777" w:rsidR="0001104A" w:rsidRPr="00FE413F" w:rsidRDefault="0001104A" w:rsidP="005C4EE4">
      <w:pPr>
        <w:pStyle w:val="ListParagraph"/>
        <w:numPr>
          <w:ilvl w:val="0"/>
          <w:numId w:val="32"/>
        </w:numPr>
        <w:spacing w:after="200" w:line="360" w:lineRule="auto"/>
        <w:jc w:val="both"/>
        <w:rPr>
          <w:sz w:val="26"/>
          <w:szCs w:val="26"/>
          <w:lang w:val="vi-VN"/>
        </w:rPr>
      </w:pPr>
      <w:r w:rsidRPr="00FE413F">
        <w:rPr>
          <w:sz w:val="26"/>
          <w:szCs w:val="26"/>
          <w:lang w:val="vi-VN"/>
        </w:rPr>
        <w:t>Thu thập: Selenium truy cập các trang web, Beautifulsoup trích xuất thông tin sản phẩm và giá.</w:t>
      </w:r>
    </w:p>
    <w:p w14:paraId="74313534"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Xử lý: Loại bỏ dữ liệu thừa, chuẩn hóa thông tin sản phẩm.</w:t>
      </w:r>
    </w:p>
    <w:p w14:paraId="1ED30AE5"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So sánh: Sắp xếp sản phẩm theo giá, hiển thị lựa chọn tốt nhất.</w:t>
      </w:r>
    </w:p>
    <w:p w14:paraId="2155C889"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Liên kết: Dẫn người dùng đến trang web bán sản phẩm giá rẻ nhất.</w:t>
      </w:r>
    </w:p>
    <w:p w14:paraId="72FB0556" w14:textId="77777777" w:rsidR="0001104A" w:rsidRPr="0001104A" w:rsidRDefault="0001104A" w:rsidP="005C4EE4">
      <w:pPr>
        <w:spacing w:after="200" w:line="360" w:lineRule="auto"/>
        <w:jc w:val="both"/>
        <w:rPr>
          <w:sz w:val="26"/>
          <w:szCs w:val="26"/>
          <w:lang w:val="vi-VN"/>
        </w:rPr>
      </w:pPr>
      <w:r w:rsidRPr="008B2861">
        <w:rPr>
          <w:i/>
          <w:iCs/>
          <w:sz w:val="26"/>
          <w:szCs w:val="26"/>
          <w:lang w:val="vi-VN"/>
        </w:rPr>
        <w:t>Kết quả:</w:t>
      </w:r>
      <w:r w:rsidRPr="0001104A">
        <w:rPr>
          <w:sz w:val="26"/>
          <w:szCs w:val="26"/>
          <w:lang w:val="vi-VN"/>
        </w:rPr>
        <w:t xml:space="preserve"> Web có thể tìm kiếm và so sánh giá sản phẩm, giúp người dùng tiết kiệm thời gian.</w:t>
      </w:r>
    </w:p>
    <w:p w14:paraId="23089EB8" w14:textId="77777777" w:rsidR="0001104A" w:rsidRPr="0001104A" w:rsidRDefault="0001104A" w:rsidP="005C4EE4">
      <w:pPr>
        <w:spacing w:after="200" w:line="360" w:lineRule="auto"/>
        <w:jc w:val="both"/>
        <w:rPr>
          <w:sz w:val="26"/>
          <w:szCs w:val="26"/>
          <w:lang w:val="vi-VN"/>
        </w:rPr>
      </w:pPr>
      <w:r w:rsidRPr="000A2A07">
        <w:rPr>
          <w:i/>
          <w:iCs/>
          <w:sz w:val="26"/>
          <w:szCs w:val="26"/>
          <w:lang w:val="vi-VN"/>
        </w:rPr>
        <w:t>Hạn chế:</w:t>
      </w:r>
      <w:r w:rsidRPr="0001104A">
        <w:rPr>
          <w:sz w:val="26"/>
          <w:szCs w:val="26"/>
          <w:lang w:val="vi-VN"/>
        </w:rPr>
        <w:t xml:space="preserve"> Độ chính xác và hiệu quả thu thập dữ liệu cần cải thiện, chức năng tìm kiếm và so sánh chưa tối ưu.</w:t>
      </w:r>
    </w:p>
    <w:p w14:paraId="49570A74" w14:textId="26118C86" w:rsidR="00AC19DB" w:rsidRDefault="0001104A" w:rsidP="005C4EE4">
      <w:pPr>
        <w:spacing w:after="200" w:line="360" w:lineRule="auto"/>
        <w:jc w:val="both"/>
        <w:rPr>
          <w:sz w:val="26"/>
          <w:szCs w:val="26"/>
          <w:lang w:val="vi-VN"/>
        </w:rPr>
      </w:pPr>
      <w:r w:rsidRPr="00435A0F">
        <w:rPr>
          <w:i/>
          <w:iCs/>
          <w:sz w:val="26"/>
          <w:szCs w:val="26"/>
          <w:lang w:val="vi-VN"/>
        </w:rPr>
        <w:t>Phát hiện:</w:t>
      </w:r>
      <w:r w:rsidRPr="0001104A">
        <w:rPr>
          <w:sz w:val="26"/>
          <w:szCs w:val="26"/>
          <w:lang w:val="vi-VN"/>
        </w:rPr>
        <w:t xml:space="preserve"> Xây dựng Web so sánh giá là khả thi và hữu ích, nhưng cần nghiên cứu thêm để nâng cao hiệu quả và độ tin cậy.</w:t>
      </w:r>
    </w:p>
    <w:p w14:paraId="0A48BA90" w14:textId="77777777" w:rsidR="00AC19DB" w:rsidRDefault="00AC19DB">
      <w:pPr>
        <w:spacing w:after="200" w:line="276" w:lineRule="auto"/>
        <w:rPr>
          <w:sz w:val="26"/>
          <w:szCs w:val="26"/>
          <w:lang w:val="vi-VN"/>
        </w:rPr>
      </w:pPr>
      <w:r>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EA13B7">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594051" w:rsidRDefault="006F6435" w:rsidP="000260EC">
          <w:pPr>
            <w:pStyle w:val="TOCHeading"/>
            <w:jc w:val="center"/>
            <w:rPr>
              <w:rFonts w:ascii="Times New Roman" w:hAnsi="Times New Roman" w:cs="Times New Roman"/>
              <w:b/>
              <w:bCs/>
              <w:color w:val="auto"/>
            </w:rPr>
          </w:pPr>
          <w:r w:rsidRPr="00594051">
            <w:rPr>
              <w:rFonts w:ascii="Times New Roman" w:hAnsi="Times New Roman" w:cs="Times New Roman"/>
              <w:b/>
              <w:bCs/>
              <w:color w:val="auto"/>
            </w:rPr>
            <w:t>Mục lục</w:t>
          </w:r>
        </w:p>
        <w:p w14:paraId="7D7D5E2B" w14:textId="76A4022C" w:rsidR="006F6435" w:rsidRPr="00C40392" w:rsidRDefault="006F6435" w:rsidP="00625625">
          <w:pPr>
            <w:pStyle w:val="TOC1"/>
            <w:rPr>
              <w:rFonts w:eastAsiaTheme="minorEastAsia"/>
              <w:noProof/>
              <w:kern w:val="2"/>
              <w:sz w:val="24"/>
              <w14:ligatures w14:val="standardContextual"/>
            </w:rPr>
          </w:pPr>
          <w:r w:rsidRPr="00C40392">
            <w:fldChar w:fldCharType="begin"/>
          </w:r>
          <w:r w:rsidRPr="00C40392">
            <w:instrText xml:space="preserve"> TOC \o "1-3" \h \z \u </w:instrText>
          </w:r>
          <w:r w:rsidRPr="00C40392">
            <w:fldChar w:fldCharType="separate"/>
          </w:r>
          <w:hyperlink w:anchor="_Toc165924476" w:history="1">
            <w:r w:rsidRPr="00C40392">
              <w:rPr>
                <w:rStyle w:val="Hyperlink"/>
                <w:noProof/>
                <w:color w:val="auto"/>
                <w:lang w:val="vi-VN"/>
              </w:rPr>
              <w:t>LỜI CẢM ƠN</w:t>
            </w:r>
            <w:r w:rsidRPr="00C40392">
              <w:rPr>
                <w:noProof/>
                <w:webHidden/>
              </w:rPr>
              <w:tab/>
            </w:r>
            <w:r w:rsidRPr="00C40392">
              <w:rPr>
                <w:noProof/>
                <w:webHidden/>
              </w:rPr>
              <w:fldChar w:fldCharType="begin"/>
            </w:r>
            <w:r w:rsidRPr="00C40392">
              <w:rPr>
                <w:noProof/>
                <w:webHidden/>
              </w:rPr>
              <w:instrText xml:space="preserve"> PAGEREF _Toc165924476 \h </w:instrText>
            </w:r>
            <w:r w:rsidRPr="00C40392">
              <w:rPr>
                <w:noProof/>
                <w:webHidden/>
              </w:rPr>
            </w:r>
            <w:r w:rsidRPr="00C40392">
              <w:rPr>
                <w:noProof/>
                <w:webHidden/>
              </w:rPr>
              <w:fldChar w:fldCharType="separate"/>
            </w:r>
            <w:r w:rsidRPr="00C40392">
              <w:rPr>
                <w:noProof/>
                <w:webHidden/>
              </w:rPr>
              <w:t>i</w:t>
            </w:r>
            <w:r w:rsidRPr="00C40392">
              <w:rPr>
                <w:noProof/>
                <w:webHidden/>
              </w:rPr>
              <w:fldChar w:fldCharType="end"/>
            </w:r>
          </w:hyperlink>
        </w:p>
        <w:p w14:paraId="4D9288C3" w14:textId="1A68B5E7" w:rsidR="006F6435" w:rsidRPr="00C40392" w:rsidRDefault="00000000" w:rsidP="00625625">
          <w:pPr>
            <w:pStyle w:val="TOC1"/>
            <w:rPr>
              <w:rFonts w:eastAsiaTheme="minorEastAsia"/>
              <w:noProof/>
              <w:kern w:val="2"/>
              <w:sz w:val="24"/>
              <w14:ligatures w14:val="standardContextual"/>
            </w:rPr>
          </w:pPr>
          <w:hyperlink w:anchor="_Toc165924477" w:history="1">
            <w:r w:rsidR="006F6435" w:rsidRPr="00C40392">
              <w:rPr>
                <w:rStyle w:val="Hyperlink"/>
                <w:noProof/>
                <w:color w:val="auto"/>
                <w:lang w:val="vi-VN"/>
              </w:rPr>
              <w:t>TÓM TẮT</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_Toc165924477 \h </w:instrText>
            </w:r>
            <w:r w:rsidR="006F6435" w:rsidRPr="00C40392">
              <w:rPr>
                <w:noProof/>
                <w:webHidden/>
              </w:rPr>
            </w:r>
            <w:r w:rsidR="006F6435" w:rsidRPr="00C40392">
              <w:rPr>
                <w:noProof/>
                <w:webHidden/>
              </w:rPr>
              <w:fldChar w:fldCharType="separate"/>
            </w:r>
            <w:r w:rsidR="006F6435" w:rsidRPr="00C40392">
              <w:rPr>
                <w:noProof/>
                <w:webHidden/>
              </w:rPr>
              <w:t>iv</w:t>
            </w:r>
            <w:r w:rsidR="006F6435" w:rsidRPr="00C40392">
              <w:rPr>
                <w:noProof/>
                <w:webHidden/>
              </w:rPr>
              <w:fldChar w:fldCharType="end"/>
            </w:r>
          </w:hyperlink>
        </w:p>
        <w:p w14:paraId="09958579" w14:textId="372F117D" w:rsidR="006F6435" w:rsidRPr="00C40392" w:rsidRDefault="00000000" w:rsidP="00625625">
          <w:pPr>
            <w:pStyle w:val="TOC1"/>
            <w:rPr>
              <w:rFonts w:eastAsiaTheme="minorEastAsia"/>
              <w:noProof/>
              <w:kern w:val="2"/>
              <w:sz w:val="24"/>
              <w14:ligatures w14:val="standardContextual"/>
            </w:rPr>
          </w:pPr>
          <w:hyperlink w:anchor="_Toc165924478" w:history="1">
            <w:r w:rsidR="006F6435" w:rsidRPr="00C40392">
              <w:rPr>
                <w:rStyle w:val="Hyperlink"/>
                <w:noProof/>
                <w:color w:val="auto"/>
              </w:rPr>
              <w:t>DANH MỤC KÍ HIỆU VÀ CHỮ VIẾT TẮT</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_Toc165924478 \h </w:instrText>
            </w:r>
            <w:r w:rsidR="006F6435" w:rsidRPr="00C40392">
              <w:rPr>
                <w:noProof/>
                <w:webHidden/>
              </w:rPr>
            </w:r>
            <w:r w:rsidR="006F6435" w:rsidRPr="00C40392">
              <w:rPr>
                <w:noProof/>
                <w:webHidden/>
              </w:rPr>
              <w:fldChar w:fldCharType="separate"/>
            </w:r>
            <w:r w:rsidR="006F6435" w:rsidRPr="00C40392">
              <w:rPr>
                <w:noProof/>
                <w:webHidden/>
              </w:rPr>
              <w:t>2</w:t>
            </w:r>
            <w:r w:rsidR="006F6435" w:rsidRPr="00C40392">
              <w:rPr>
                <w:noProof/>
                <w:webHidden/>
              </w:rPr>
              <w:fldChar w:fldCharType="end"/>
            </w:r>
          </w:hyperlink>
        </w:p>
        <w:p w14:paraId="482E2442" w14:textId="24A5BFA5" w:rsidR="006F6435" w:rsidRPr="00C40392" w:rsidRDefault="00000000" w:rsidP="00625625">
          <w:pPr>
            <w:pStyle w:val="TOC1"/>
            <w:rPr>
              <w:rFonts w:eastAsiaTheme="minorEastAsia"/>
              <w:noProof/>
              <w:kern w:val="2"/>
              <w:sz w:val="24"/>
              <w14:ligatures w14:val="standardContextual"/>
            </w:rPr>
          </w:pPr>
          <w:hyperlink w:anchor="_Toc165924479" w:history="1">
            <w:r w:rsidR="006F6435" w:rsidRPr="00C40392">
              <w:rPr>
                <w:rStyle w:val="Hyperlink"/>
                <w:noProof/>
                <w:color w:val="auto"/>
              </w:rPr>
              <w:t>DANH MỤC CÁC HÌNH VẼ</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_Toc165924479 \h </w:instrText>
            </w:r>
            <w:r w:rsidR="006F6435" w:rsidRPr="00C40392">
              <w:rPr>
                <w:noProof/>
                <w:webHidden/>
              </w:rPr>
            </w:r>
            <w:r w:rsidR="006F6435" w:rsidRPr="00C40392">
              <w:rPr>
                <w:noProof/>
                <w:webHidden/>
              </w:rPr>
              <w:fldChar w:fldCharType="separate"/>
            </w:r>
            <w:r w:rsidR="006F6435" w:rsidRPr="00C40392">
              <w:rPr>
                <w:noProof/>
                <w:webHidden/>
              </w:rPr>
              <w:t>3</w:t>
            </w:r>
            <w:r w:rsidR="006F6435" w:rsidRPr="00C40392">
              <w:rPr>
                <w:noProof/>
                <w:webHidden/>
              </w:rPr>
              <w:fldChar w:fldCharType="end"/>
            </w:r>
          </w:hyperlink>
        </w:p>
        <w:p w14:paraId="2D31E5BF" w14:textId="050E3B6F" w:rsidR="006F6435" w:rsidRPr="00C40392" w:rsidRDefault="00000000" w:rsidP="00625625">
          <w:pPr>
            <w:pStyle w:val="TOC1"/>
            <w:rPr>
              <w:rFonts w:eastAsiaTheme="minorEastAsia"/>
              <w:noProof/>
              <w:kern w:val="2"/>
              <w:sz w:val="24"/>
              <w14:ligatures w14:val="standardContextual"/>
            </w:rPr>
          </w:pPr>
          <w:hyperlink w:anchor="_Toc165924480" w:history="1">
            <w:r w:rsidR="006F6435" w:rsidRPr="00C40392">
              <w:rPr>
                <w:rStyle w:val="Hyperlink"/>
                <w:noProof/>
                <w:color w:val="auto"/>
              </w:rPr>
              <w:t>DANH MỤC CÁC BẢNG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_Toc165924480 \h </w:instrText>
            </w:r>
            <w:r w:rsidR="006F6435" w:rsidRPr="00C40392">
              <w:rPr>
                <w:noProof/>
                <w:webHidden/>
              </w:rPr>
            </w:r>
            <w:r w:rsidR="006F6435" w:rsidRPr="00C40392">
              <w:rPr>
                <w:noProof/>
                <w:webHidden/>
              </w:rPr>
              <w:fldChar w:fldCharType="separate"/>
            </w:r>
            <w:r w:rsidR="006F6435" w:rsidRPr="00C40392">
              <w:rPr>
                <w:noProof/>
                <w:webHidden/>
              </w:rPr>
              <w:t>4</w:t>
            </w:r>
            <w:r w:rsidR="006F6435" w:rsidRPr="00C40392">
              <w:rPr>
                <w:noProof/>
                <w:webHidden/>
              </w:rPr>
              <w:fldChar w:fldCharType="end"/>
            </w:r>
          </w:hyperlink>
        </w:p>
        <w:p w14:paraId="6E47AE32" w14:textId="23432F73" w:rsidR="006F6435" w:rsidRPr="00C40392" w:rsidRDefault="00000000" w:rsidP="00625625">
          <w:pPr>
            <w:pStyle w:val="TOC1"/>
            <w:rPr>
              <w:rFonts w:eastAsiaTheme="minorEastAsia"/>
              <w:noProof/>
              <w:kern w:val="2"/>
              <w:sz w:val="24"/>
              <w14:ligatures w14:val="standardContextual"/>
            </w:rPr>
          </w:pPr>
          <w:hyperlink w:anchor="_Toc165924481" w:history="1">
            <w:r w:rsidR="006F6435" w:rsidRPr="00C40392">
              <w:rPr>
                <w:rStyle w:val="Hyperlink"/>
                <w:noProof/>
                <w:color w:val="auto"/>
                <w:lang w:eastAsia="ja-JP"/>
              </w:rPr>
              <w:t>CHƯƠNG 1 PHÂN TÍCH, THIẾT KẾ</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_Toc165924481 \h </w:instrText>
            </w:r>
            <w:r w:rsidR="006F6435" w:rsidRPr="00C40392">
              <w:rPr>
                <w:noProof/>
                <w:webHidden/>
              </w:rPr>
            </w:r>
            <w:r w:rsidR="006F6435" w:rsidRPr="00C40392">
              <w:rPr>
                <w:noProof/>
                <w:webHidden/>
              </w:rPr>
              <w:fldChar w:fldCharType="separate"/>
            </w:r>
            <w:r w:rsidR="006F6435" w:rsidRPr="00C40392">
              <w:rPr>
                <w:noProof/>
                <w:webHidden/>
              </w:rPr>
              <w:t>5</w:t>
            </w:r>
            <w:r w:rsidR="006F6435" w:rsidRPr="00C40392">
              <w:rPr>
                <w:noProof/>
                <w:webHidden/>
              </w:rPr>
              <w:fldChar w:fldCharType="end"/>
            </w:r>
          </w:hyperlink>
        </w:p>
        <w:p w14:paraId="4EF29DE3" w14:textId="0DB440EB" w:rsidR="006F6435" w:rsidRPr="00C40392" w:rsidRDefault="00000000" w:rsidP="00B97A00">
          <w:pPr>
            <w:pStyle w:val="TOC2"/>
            <w:rPr>
              <w:rFonts w:eastAsiaTheme="minorEastAsia"/>
              <w:noProof/>
              <w:kern w:val="2"/>
              <w:sz w:val="24"/>
              <w14:ligatures w14:val="standardContextual"/>
            </w:rPr>
          </w:pPr>
          <w:hyperlink w:anchor="_Toc165924482" w:history="1">
            <w:r w:rsidR="006F6435" w:rsidRPr="00C40392">
              <w:rPr>
                <w:rStyle w:val="Hyperlink"/>
                <w:rFonts w:eastAsia="MS Mincho"/>
                <w:noProof/>
                <w:color w:val="auto"/>
              </w:rPr>
              <w:t>1.1.</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Mô tả bài toán</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_Toc165924482 \h </w:instrText>
            </w:r>
            <w:r w:rsidR="006F6435" w:rsidRPr="00C40392">
              <w:rPr>
                <w:noProof/>
                <w:webHidden/>
              </w:rPr>
            </w:r>
            <w:r w:rsidR="006F6435" w:rsidRPr="00C40392">
              <w:rPr>
                <w:noProof/>
                <w:webHidden/>
              </w:rPr>
              <w:fldChar w:fldCharType="separate"/>
            </w:r>
            <w:r w:rsidR="006F6435" w:rsidRPr="00C40392">
              <w:rPr>
                <w:noProof/>
                <w:webHidden/>
              </w:rPr>
              <w:t>5</w:t>
            </w:r>
            <w:r w:rsidR="006F6435" w:rsidRPr="00C40392">
              <w:rPr>
                <w:noProof/>
                <w:webHidden/>
              </w:rPr>
              <w:fldChar w:fldCharType="end"/>
            </w:r>
          </w:hyperlink>
        </w:p>
        <w:p w14:paraId="4C9FF2B1" w14:textId="38D53B35" w:rsidR="006F6435" w:rsidRPr="00C40392" w:rsidRDefault="00000000" w:rsidP="00B97A00">
          <w:pPr>
            <w:pStyle w:val="TOC2"/>
            <w:rPr>
              <w:rFonts w:eastAsiaTheme="minorEastAsia"/>
              <w:noProof/>
              <w:kern w:val="2"/>
              <w:sz w:val="24"/>
              <w14:ligatures w14:val="standardContextual"/>
            </w:rPr>
          </w:pPr>
          <w:hyperlink w:anchor="_Toc165924483" w:history="1">
            <w:r w:rsidR="006F6435" w:rsidRPr="00C40392">
              <w:rPr>
                <w:rStyle w:val="Hyperlink"/>
                <w:rFonts w:eastAsia="MS Mincho"/>
                <w:noProof/>
                <w:color w:val="auto"/>
              </w:rPr>
              <w:t>1.2.</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Sơ đồ chức năng tổng quát</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_Toc165924483 \h </w:instrText>
            </w:r>
            <w:r w:rsidR="006F6435" w:rsidRPr="00C40392">
              <w:rPr>
                <w:noProof/>
                <w:webHidden/>
              </w:rPr>
            </w:r>
            <w:r w:rsidR="006F6435" w:rsidRPr="00C40392">
              <w:rPr>
                <w:noProof/>
                <w:webHidden/>
              </w:rPr>
              <w:fldChar w:fldCharType="separate"/>
            </w:r>
            <w:r w:rsidR="006F6435" w:rsidRPr="00C40392">
              <w:rPr>
                <w:noProof/>
                <w:webHidden/>
              </w:rPr>
              <w:t>6</w:t>
            </w:r>
            <w:r w:rsidR="006F6435" w:rsidRPr="00C40392">
              <w:rPr>
                <w:noProof/>
                <w:webHidden/>
              </w:rPr>
              <w:fldChar w:fldCharType="end"/>
            </w:r>
          </w:hyperlink>
        </w:p>
        <w:p w14:paraId="2F2E595A" w14:textId="597EED6D" w:rsidR="006F6435" w:rsidRPr="00C40392" w:rsidRDefault="00000000" w:rsidP="00B97A00">
          <w:pPr>
            <w:pStyle w:val="TOC2"/>
            <w:rPr>
              <w:rFonts w:eastAsiaTheme="minorEastAsia"/>
              <w:noProof/>
              <w:kern w:val="2"/>
              <w:sz w:val="24"/>
              <w14:ligatures w14:val="standardContextual"/>
            </w:rPr>
          </w:pPr>
          <w:hyperlink w:anchor="_Toc165924484" w:history="1">
            <w:r w:rsidR="006F6435" w:rsidRPr="00C40392">
              <w:rPr>
                <w:rStyle w:val="Hyperlink"/>
                <w:rFonts w:eastAsia="MS Mincho"/>
                <w:noProof/>
                <w:color w:val="auto"/>
              </w:rPr>
              <w:t>1.3.</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trường hợp sử dụng Usercase</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_Toc165924484 \h </w:instrText>
            </w:r>
            <w:r w:rsidR="006F6435" w:rsidRPr="00C40392">
              <w:rPr>
                <w:noProof/>
                <w:webHidden/>
              </w:rPr>
            </w:r>
            <w:r w:rsidR="006F6435" w:rsidRPr="00C40392">
              <w:rPr>
                <w:noProof/>
                <w:webHidden/>
              </w:rPr>
              <w:fldChar w:fldCharType="separate"/>
            </w:r>
            <w:r w:rsidR="006F6435" w:rsidRPr="00C40392">
              <w:rPr>
                <w:noProof/>
                <w:webHidden/>
              </w:rPr>
              <w:t>7</w:t>
            </w:r>
            <w:r w:rsidR="006F6435" w:rsidRPr="00C40392">
              <w:rPr>
                <w:noProof/>
                <w:webHidden/>
              </w:rPr>
              <w:fldChar w:fldCharType="end"/>
            </w:r>
          </w:hyperlink>
        </w:p>
        <w:p w14:paraId="20269E80" w14:textId="46FC926E" w:rsidR="006F6435" w:rsidRPr="00C40392" w:rsidRDefault="00000000" w:rsidP="00625625">
          <w:pPr>
            <w:pStyle w:val="TOC3"/>
            <w:rPr>
              <w:rFonts w:eastAsiaTheme="minorEastAsia"/>
              <w:noProof/>
              <w:kern w:val="2"/>
              <w:sz w:val="24"/>
              <w14:ligatures w14:val="standardContextual"/>
            </w:rPr>
          </w:pPr>
          <w:hyperlink w:anchor="_Toc165924485" w:history="1">
            <w:r w:rsidR="006F6435" w:rsidRPr="00C40392">
              <w:rPr>
                <w:rStyle w:val="Hyperlink"/>
                <w:rFonts w:eastAsia="MS Mincho"/>
                <w:i/>
                <w:iCs/>
                <w:noProof/>
                <w:color w:val="auto"/>
              </w:rPr>
              <w:t>1.3.1. Tác nhân chính của hệ thống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_Toc165924485 \h </w:instrText>
            </w:r>
            <w:r w:rsidR="006F6435" w:rsidRPr="00C40392">
              <w:rPr>
                <w:noProof/>
                <w:webHidden/>
              </w:rPr>
            </w:r>
            <w:r w:rsidR="006F6435" w:rsidRPr="00C40392">
              <w:rPr>
                <w:noProof/>
                <w:webHidden/>
              </w:rPr>
              <w:fldChar w:fldCharType="separate"/>
            </w:r>
            <w:r w:rsidR="006F6435" w:rsidRPr="00C40392">
              <w:rPr>
                <w:noProof/>
                <w:webHidden/>
              </w:rPr>
              <w:t>7</w:t>
            </w:r>
            <w:r w:rsidR="006F6435" w:rsidRPr="00C40392">
              <w:rPr>
                <w:noProof/>
                <w:webHidden/>
              </w:rPr>
              <w:fldChar w:fldCharType="end"/>
            </w:r>
          </w:hyperlink>
        </w:p>
        <w:p w14:paraId="049B4EF3" w14:textId="13088C5B" w:rsidR="006F6435" w:rsidRPr="00C40392" w:rsidRDefault="00000000" w:rsidP="00625625">
          <w:pPr>
            <w:pStyle w:val="TOC3"/>
            <w:rPr>
              <w:rFonts w:eastAsiaTheme="minorEastAsia"/>
              <w:noProof/>
              <w:kern w:val="2"/>
              <w:sz w:val="24"/>
              <w14:ligatures w14:val="standardContextual"/>
            </w:rPr>
          </w:pPr>
          <w:hyperlink w:anchor="_Toc165924486" w:history="1">
            <w:r w:rsidR="006F6435" w:rsidRPr="00C40392">
              <w:rPr>
                <w:rStyle w:val="Hyperlink"/>
                <w:rFonts w:eastAsia="MS Mincho"/>
                <w:i/>
                <w:iCs/>
                <w:noProof/>
                <w:color w:val="auto"/>
              </w:rPr>
              <w:t>1.3.2. Chức năng của hệ thống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_Toc165924486 \h </w:instrText>
            </w:r>
            <w:r w:rsidR="006F6435" w:rsidRPr="00C40392">
              <w:rPr>
                <w:noProof/>
                <w:webHidden/>
              </w:rPr>
            </w:r>
            <w:r w:rsidR="006F6435" w:rsidRPr="00C40392">
              <w:rPr>
                <w:noProof/>
                <w:webHidden/>
              </w:rPr>
              <w:fldChar w:fldCharType="separate"/>
            </w:r>
            <w:r w:rsidR="006F6435" w:rsidRPr="00C40392">
              <w:rPr>
                <w:noProof/>
                <w:webHidden/>
              </w:rPr>
              <w:t>7</w:t>
            </w:r>
            <w:r w:rsidR="006F6435" w:rsidRPr="00C40392">
              <w:rPr>
                <w:noProof/>
                <w:webHidden/>
              </w:rPr>
              <w:fldChar w:fldCharType="end"/>
            </w:r>
          </w:hyperlink>
        </w:p>
        <w:p w14:paraId="55306777" w14:textId="6EA576BF" w:rsidR="006F6435" w:rsidRPr="00C40392" w:rsidRDefault="00000000" w:rsidP="00625625">
          <w:pPr>
            <w:pStyle w:val="TOC3"/>
            <w:rPr>
              <w:rFonts w:eastAsiaTheme="minorEastAsia"/>
              <w:noProof/>
              <w:kern w:val="2"/>
              <w:sz w:val="24"/>
              <w14:ligatures w14:val="standardContextual"/>
            </w:rPr>
          </w:pPr>
          <w:hyperlink w:anchor="_Toc165924487" w:history="1">
            <w:r w:rsidR="006F6435" w:rsidRPr="00C40392">
              <w:rPr>
                <w:rStyle w:val="Hyperlink"/>
                <w:rFonts w:eastAsia="MS Mincho"/>
                <w:i/>
                <w:iCs/>
                <w:noProof/>
                <w:color w:val="auto"/>
              </w:rPr>
              <w:t>1.3.3. Biểu đồ Use Case tổng quát</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_Toc165924487 \h </w:instrText>
            </w:r>
            <w:r w:rsidR="006F6435" w:rsidRPr="00C40392">
              <w:rPr>
                <w:noProof/>
                <w:webHidden/>
              </w:rPr>
            </w:r>
            <w:r w:rsidR="006F6435" w:rsidRPr="00C40392">
              <w:rPr>
                <w:noProof/>
                <w:webHidden/>
              </w:rPr>
              <w:fldChar w:fldCharType="separate"/>
            </w:r>
            <w:r w:rsidR="006F6435" w:rsidRPr="00C40392">
              <w:rPr>
                <w:noProof/>
                <w:webHidden/>
              </w:rPr>
              <w:t>8</w:t>
            </w:r>
            <w:r w:rsidR="006F6435" w:rsidRPr="00C40392">
              <w:rPr>
                <w:noProof/>
                <w:webHidden/>
              </w:rPr>
              <w:fldChar w:fldCharType="end"/>
            </w:r>
          </w:hyperlink>
        </w:p>
        <w:p w14:paraId="3CFE19FF" w14:textId="5811C2EF" w:rsidR="006F6435" w:rsidRPr="00C40392" w:rsidRDefault="00000000" w:rsidP="00625625">
          <w:pPr>
            <w:pStyle w:val="TOC3"/>
            <w:rPr>
              <w:rFonts w:eastAsiaTheme="minorEastAsia"/>
              <w:noProof/>
              <w:kern w:val="2"/>
              <w:sz w:val="24"/>
              <w14:ligatures w14:val="standardContextual"/>
            </w:rPr>
          </w:pPr>
          <w:hyperlink w:anchor="_Toc165924488" w:history="1">
            <w:r w:rsidR="006F6435" w:rsidRPr="00C40392">
              <w:rPr>
                <w:rStyle w:val="Hyperlink"/>
                <w:rFonts w:eastAsia="MS Mincho"/>
                <w:i/>
                <w:iCs/>
                <w:noProof/>
                <w:color w:val="auto"/>
              </w:rPr>
              <w:t>1.3.4. Phân rã các Use Case</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_Toc165924488 \h </w:instrText>
            </w:r>
            <w:r w:rsidR="006F6435" w:rsidRPr="00C40392">
              <w:rPr>
                <w:noProof/>
                <w:webHidden/>
              </w:rPr>
            </w:r>
            <w:r w:rsidR="006F6435" w:rsidRPr="00C40392">
              <w:rPr>
                <w:noProof/>
                <w:webHidden/>
              </w:rPr>
              <w:fldChar w:fldCharType="separate"/>
            </w:r>
            <w:r w:rsidR="006F6435" w:rsidRPr="00C40392">
              <w:rPr>
                <w:noProof/>
                <w:webHidden/>
              </w:rPr>
              <w:t>9</w:t>
            </w:r>
            <w:r w:rsidR="006F6435" w:rsidRPr="00C40392">
              <w:rPr>
                <w:noProof/>
                <w:webHidden/>
              </w:rPr>
              <w:fldChar w:fldCharType="end"/>
            </w:r>
          </w:hyperlink>
        </w:p>
        <w:p w14:paraId="7B381656" w14:textId="6EBE78E3" w:rsidR="006F6435" w:rsidRPr="00C40392" w:rsidRDefault="00000000" w:rsidP="00B97A00">
          <w:pPr>
            <w:pStyle w:val="TOC2"/>
            <w:rPr>
              <w:rFonts w:eastAsiaTheme="minorEastAsia"/>
              <w:noProof/>
              <w:kern w:val="2"/>
              <w:sz w:val="24"/>
              <w14:ligatures w14:val="standardContextual"/>
            </w:rPr>
          </w:pPr>
          <w:hyperlink w:anchor="_Toc165924489" w:history="1">
            <w:r w:rsidR="006F6435" w:rsidRPr="00C40392">
              <w:rPr>
                <w:rStyle w:val="Hyperlink"/>
                <w:rFonts w:eastAsia="MS Mincho"/>
                <w:noProof/>
                <w:color w:val="auto"/>
              </w:rPr>
              <w:t>1.4.</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hoạt động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_Toc165924489 \h </w:instrText>
            </w:r>
            <w:r w:rsidR="006F6435" w:rsidRPr="00C40392">
              <w:rPr>
                <w:noProof/>
                <w:webHidden/>
              </w:rPr>
            </w:r>
            <w:r w:rsidR="006F6435" w:rsidRPr="00C40392">
              <w:rPr>
                <w:noProof/>
                <w:webHidden/>
              </w:rPr>
              <w:fldChar w:fldCharType="separate"/>
            </w:r>
            <w:r w:rsidR="006F6435" w:rsidRPr="00C40392">
              <w:rPr>
                <w:noProof/>
                <w:webHidden/>
              </w:rPr>
              <w:t>11</w:t>
            </w:r>
            <w:r w:rsidR="006F6435" w:rsidRPr="00C40392">
              <w:rPr>
                <w:noProof/>
                <w:webHidden/>
              </w:rPr>
              <w:fldChar w:fldCharType="end"/>
            </w:r>
          </w:hyperlink>
        </w:p>
        <w:p w14:paraId="31BDE51E" w14:textId="18C7037A" w:rsidR="006F6435" w:rsidRPr="00C40392" w:rsidRDefault="00000000" w:rsidP="00625625">
          <w:pPr>
            <w:pStyle w:val="TOC3"/>
            <w:rPr>
              <w:rFonts w:eastAsiaTheme="minorEastAsia"/>
              <w:noProof/>
              <w:kern w:val="2"/>
              <w:sz w:val="24"/>
              <w14:ligatures w14:val="standardContextual"/>
            </w:rPr>
          </w:pPr>
          <w:hyperlink w:anchor="_Toc165924490" w:history="1">
            <w:r w:rsidR="006F6435" w:rsidRPr="00C40392">
              <w:rPr>
                <w:rStyle w:val="Hyperlink"/>
                <w:rFonts w:eastAsia="MS Mincho"/>
                <w:noProof/>
                <w:color w:val="auto"/>
              </w:rPr>
              <w:t>1.4.1. Đăng ký</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_Toc165924490 \h </w:instrText>
            </w:r>
            <w:r w:rsidR="006F6435" w:rsidRPr="00C40392">
              <w:rPr>
                <w:noProof/>
                <w:webHidden/>
              </w:rPr>
            </w:r>
            <w:r w:rsidR="006F6435" w:rsidRPr="00C40392">
              <w:rPr>
                <w:noProof/>
                <w:webHidden/>
              </w:rPr>
              <w:fldChar w:fldCharType="separate"/>
            </w:r>
            <w:r w:rsidR="006F6435" w:rsidRPr="00C40392">
              <w:rPr>
                <w:noProof/>
                <w:webHidden/>
              </w:rPr>
              <w:t>11</w:t>
            </w:r>
            <w:r w:rsidR="006F6435" w:rsidRPr="00C40392">
              <w:rPr>
                <w:noProof/>
                <w:webHidden/>
              </w:rPr>
              <w:fldChar w:fldCharType="end"/>
            </w:r>
          </w:hyperlink>
        </w:p>
        <w:p w14:paraId="5D0B7DBF" w14:textId="6274BA17" w:rsidR="006F6435" w:rsidRPr="00C40392" w:rsidRDefault="00000000" w:rsidP="00625625">
          <w:pPr>
            <w:pStyle w:val="TOC3"/>
            <w:rPr>
              <w:rFonts w:eastAsiaTheme="minorEastAsia"/>
              <w:noProof/>
              <w:kern w:val="2"/>
              <w:sz w:val="24"/>
              <w14:ligatures w14:val="standardContextual"/>
            </w:rPr>
          </w:pPr>
          <w:hyperlink w:anchor="_Toc165924491" w:history="1">
            <w:r w:rsidR="006F6435" w:rsidRPr="00C40392">
              <w:rPr>
                <w:rStyle w:val="Hyperlink"/>
                <w:rFonts w:eastAsia="MS Mincho"/>
                <w:noProof/>
                <w:color w:val="auto"/>
              </w:rPr>
              <w:t>1.4.2. Đăng nhập</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_Toc165924491 \h </w:instrText>
            </w:r>
            <w:r w:rsidR="006F6435" w:rsidRPr="00C40392">
              <w:rPr>
                <w:noProof/>
                <w:webHidden/>
              </w:rPr>
            </w:r>
            <w:r w:rsidR="006F6435" w:rsidRPr="00C40392">
              <w:rPr>
                <w:noProof/>
                <w:webHidden/>
              </w:rPr>
              <w:fldChar w:fldCharType="separate"/>
            </w:r>
            <w:r w:rsidR="006F6435" w:rsidRPr="00C40392">
              <w:rPr>
                <w:noProof/>
                <w:webHidden/>
              </w:rPr>
              <w:t>12</w:t>
            </w:r>
            <w:r w:rsidR="006F6435" w:rsidRPr="00C40392">
              <w:rPr>
                <w:noProof/>
                <w:webHidden/>
              </w:rPr>
              <w:fldChar w:fldCharType="end"/>
            </w:r>
          </w:hyperlink>
        </w:p>
        <w:p w14:paraId="1CE3FE07" w14:textId="6E80823D" w:rsidR="006F6435" w:rsidRPr="00C40392" w:rsidRDefault="00000000" w:rsidP="00625625">
          <w:pPr>
            <w:pStyle w:val="TOC3"/>
            <w:rPr>
              <w:rFonts w:eastAsiaTheme="minorEastAsia"/>
              <w:noProof/>
              <w:kern w:val="2"/>
              <w:sz w:val="24"/>
              <w14:ligatures w14:val="standardContextual"/>
            </w:rPr>
          </w:pPr>
          <w:hyperlink w:anchor="_Toc165924492" w:history="1">
            <w:r w:rsidR="006F6435" w:rsidRPr="00C40392">
              <w:rPr>
                <w:rStyle w:val="Hyperlink"/>
                <w:rFonts w:eastAsia="MS Mincho"/>
                <w:noProof/>
                <w:color w:val="auto"/>
              </w:rPr>
              <w:t>1.4.3. Tìm kiếm sản phẩm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_Toc165924492 \h </w:instrText>
            </w:r>
            <w:r w:rsidR="006F6435" w:rsidRPr="00C40392">
              <w:rPr>
                <w:noProof/>
                <w:webHidden/>
              </w:rPr>
            </w:r>
            <w:r w:rsidR="006F6435" w:rsidRPr="00C40392">
              <w:rPr>
                <w:noProof/>
                <w:webHidden/>
              </w:rPr>
              <w:fldChar w:fldCharType="separate"/>
            </w:r>
            <w:r w:rsidR="006F6435" w:rsidRPr="00C40392">
              <w:rPr>
                <w:noProof/>
                <w:webHidden/>
              </w:rPr>
              <w:t>13</w:t>
            </w:r>
            <w:r w:rsidR="006F6435" w:rsidRPr="00C40392">
              <w:rPr>
                <w:noProof/>
                <w:webHidden/>
              </w:rPr>
              <w:fldChar w:fldCharType="end"/>
            </w:r>
          </w:hyperlink>
        </w:p>
        <w:p w14:paraId="71950CC2" w14:textId="2D85FE42" w:rsidR="006F6435" w:rsidRPr="00C40392" w:rsidRDefault="00000000" w:rsidP="00625625">
          <w:pPr>
            <w:pStyle w:val="TOC3"/>
            <w:rPr>
              <w:rFonts w:eastAsiaTheme="minorEastAsia"/>
              <w:noProof/>
              <w:kern w:val="2"/>
              <w:sz w:val="24"/>
              <w14:ligatures w14:val="standardContextual"/>
            </w:rPr>
          </w:pPr>
          <w:hyperlink w:anchor="_Toc165924493" w:history="1">
            <w:r w:rsidR="006F6435" w:rsidRPr="00C40392">
              <w:rPr>
                <w:rStyle w:val="Hyperlink"/>
                <w:rFonts w:eastAsia="MS Mincho"/>
                <w:noProof/>
                <w:color w:val="auto"/>
              </w:rPr>
              <w:t>1.4.4. Lịch sử tìm kiếm sản phẩm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_Toc165924493 \h </w:instrText>
            </w:r>
            <w:r w:rsidR="006F6435" w:rsidRPr="00C40392">
              <w:rPr>
                <w:noProof/>
                <w:webHidden/>
              </w:rPr>
            </w:r>
            <w:r w:rsidR="006F6435" w:rsidRPr="00C40392">
              <w:rPr>
                <w:noProof/>
                <w:webHidden/>
              </w:rPr>
              <w:fldChar w:fldCharType="separate"/>
            </w:r>
            <w:r w:rsidR="006F6435" w:rsidRPr="00C40392">
              <w:rPr>
                <w:noProof/>
                <w:webHidden/>
              </w:rPr>
              <w:t>14</w:t>
            </w:r>
            <w:r w:rsidR="006F6435" w:rsidRPr="00C40392">
              <w:rPr>
                <w:noProof/>
                <w:webHidden/>
              </w:rPr>
              <w:fldChar w:fldCharType="end"/>
            </w:r>
          </w:hyperlink>
        </w:p>
        <w:p w14:paraId="7E1773D8" w14:textId="0CA9A372" w:rsidR="006F6435" w:rsidRPr="00C40392" w:rsidRDefault="00000000" w:rsidP="00625625">
          <w:pPr>
            <w:pStyle w:val="TOC3"/>
            <w:rPr>
              <w:rFonts w:eastAsiaTheme="minorEastAsia"/>
              <w:noProof/>
              <w:kern w:val="2"/>
              <w:sz w:val="24"/>
              <w14:ligatures w14:val="standardContextual"/>
            </w:rPr>
          </w:pPr>
          <w:hyperlink w:anchor="_Toc165924494" w:history="1">
            <w:r w:rsidR="006F6435" w:rsidRPr="00C40392">
              <w:rPr>
                <w:rStyle w:val="Hyperlink"/>
                <w:rFonts w:eastAsia="MS Mincho"/>
                <w:noProof/>
                <w:color w:val="auto"/>
              </w:rPr>
              <w:t>1.4.5. Cập nhật thông tin người dùng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_Toc165924494 \h </w:instrText>
            </w:r>
            <w:r w:rsidR="006F6435" w:rsidRPr="00C40392">
              <w:rPr>
                <w:noProof/>
                <w:webHidden/>
              </w:rPr>
            </w:r>
            <w:r w:rsidR="006F6435" w:rsidRPr="00C40392">
              <w:rPr>
                <w:noProof/>
                <w:webHidden/>
              </w:rPr>
              <w:fldChar w:fldCharType="separate"/>
            </w:r>
            <w:r w:rsidR="006F6435" w:rsidRPr="00C40392">
              <w:rPr>
                <w:noProof/>
                <w:webHidden/>
              </w:rPr>
              <w:t>15</w:t>
            </w:r>
            <w:r w:rsidR="006F6435" w:rsidRPr="00C40392">
              <w:rPr>
                <w:noProof/>
                <w:webHidden/>
              </w:rPr>
              <w:fldChar w:fldCharType="end"/>
            </w:r>
          </w:hyperlink>
        </w:p>
        <w:p w14:paraId="64C431F5" w14:textId="64310C12" w:rsidR="006F6435" w:rsidRPr="00C40392" w:rsidRDefault="00000000" w:rsidP="00B97A00">
          <w:pPr>
            <w:pStyle w:val="TOC2"/>
            <w:rPr>
              <w:rFonts w:eastAsiaTheme="minorEastAsia"/>
              <w:noProof/>
              <w:kern w:val="2"/>
              <w:sz w:val="24"/>
              <w14:ligatures w14:val="standardContextual"/>
            </w:rPr>
          </w:pPr>
          <w:hyperlink w:anchor="_Toc165924495" w:history="1">
            <w:r w:rsidR="006F6435" w:rsidRPr="00C40392">
              <w:rPr>
                <w:rStyle w:val="Hyperlink"/>
                <w:rFonts w:eastAsia="MS Mincho"/>
                <w:noProof/>
                <w:color w:val="auto"/>
              </w:rPr>
              <w:t>1.5.</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trình tự</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_Toc165924495 \h </w:instrText>
            </w:r>
            <w:r w:rsidR="006F6435" w:rsidRPr="00C40392">
              <w:rPr>
                <w:noProof/>
                <w:webHidden/>
              </w:rPr>
            </w:r>
            <w:r w:rsidR="006F6435" w:rsidRPr="00C40392">
              <w:rPr>
                <w:noProof/>
                <w:webHidden/>
              </w:rPr>
              <w:fldChar w:fldCharType="separate"/>
            </w:r>
            <w:r w:rsidR="006F6435" w:rsidRPr="00C40392">
              <w:rPr>
                <w:noProof/>
                <w:webHidden/>
              </w:rPr>
              <w:t>16</w:t>
            </w:r>
            <w:r w:rsidR="006F6435" w:rsidRPr="00C40392">
              <w:rPr>
                <w:noProof/>
                <w:webHidden/>
              </w:rPr>
              <w:fldChar w:fldCharType="end"/>
            </w:r>
          </w:hyperlink>
        </w:p>
        <w:p w14:paraId="55BD7405" w14:textId="44E156F1" w:rsidR="006F6435" w:rsidRPr="00C40392" w:rsidRDefault="00000000" w:rsidP="00625625">
          <w:pPr>
            <w:pStyle w:val="TOC3"/>
            <w:rPr>
              <w:rFonts w:eastAsiaTheme="minorEastAsia"/>
              <w:noProof/>
              <w:kern w:val="2"/>
              <w:sz w:val="24"/>
              <w14:ligatures w14:val="standardContextual"/>
            </w:rPr>
          </w:pPr>
          <w:hyperlink w:anchor="_Toc165924496" w:history="1">
            <w:r w:rsidR="006F6435" w:rsidRPr="00C40392">
              <w:rPr>
                <w:rStyle w:val="Hyperlink"/>
                <w:rFonts w:eastAsia="MS Mincho"/>
                <w:noProof/>
                <w:color w:val="auto"/>
              </w:rPr>
              <w:t>1.5.1. Đăng ký</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_Toc165924496 \h </w:instrText>
            </w:r>
            <w:r w:rsidR="006F6435" w:rsidRPr="00C40392">
              <w:rPr>
                <w:noProof/>
                <w:webHidden/>
              </w:rPr>
            </w:r>
            <w:r w:rsidR="006F6435" w:rsidRPr="00C40392">
              <w:rPr>
                <w:noProof/>
                <w:webHidden/>
              </w:rPr>
              <w:fldChar w:fldCharType="separate"/>
            </w:r>
            <w:r w:rsidR="006F6435" w:rsidRPr="00C40392">
              <w:rPr>
                <w:noProof/>
                <w:webHidden/>
              </w:rPr>
              <w:t>16</w:t>
            </w:r>
            <w:r w:rsidR="006F6435" w:rsidRPr="00C40392">
              <w:rPr>
                <w:noProof/>
                <w:webHidden/>
              </w:rPr>
              <w:fldChar w:fldCharType="end"/>
            </w:r>
          </w:hyperlink>
        </w:p>
        <w:p w14:paraId="6018D2DC" w14:textId="3AABABCC" w:rsidR="006F6435" w:rsidRPr="00C40392" w:rsidRDefault="00000000" w:rsidP="00625625">
          <w:pPr>
            <w:pStyle w:val="TOC3"/>
            <w:rPr>
              <w:rFonts w:eastAsiaTheme="minorEastAsia"/>
              <w:noProof/>
              <w:kern w:val="2"/>
              <w:sz w:val="24"/>
              <w14:ligatures w14:val="standardContextual"/>
            </w:rPr>
          </w:pPr>
          <w:hyperlink w:anchor="_Toc165924497" w:history="1">
            <w:r w:rsidR="006F6435" w:rsidRPr="00C40392">
              <w:rPr>
                <w:rStyle w:val="Hyperlink"/>
                <w:rFonts w:eastAsia="MS Mincho"/>
                <w:noProof/>
                <w:color w:val="auto"/>
              </w:rPr>
              <w:t>1.5.2. Đăng nhập</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_Toc165924497 \h </w:instrText>
            </w:r>
            <w:r w:rsidR="006F6435" w:rsidRPr="00C40392">
              <w:rPr>
                <w:noProof/>
                <w:webHidden/>
              </w:rPr>
            </w:r>
            <w:r w:rsidR="006F6435" w:rsidRPr="00C40392">
              <w:rPr>
                <w:noProof/>
                <w:webHidden/>
              </w:rPr>
              <w:fldChar w:fldCharType="separate"/>
            </w:r>
            <w:r w:rsidR="006F6435" w:rsidRPr="00C40392">
              <w:rPr>
                <w:noProof/>
                <w:webHidden/>
              </w:rPr>
              <w:t>16</w:t>
            </w:r>
            <w:r w:rsidR="006F6435" w:rsidRPr="00C40392">
              <w:rPr>
                <w:noProof/>
                <w:webHidden/>
              </w:rPr>
              <w:fldChar w:fldCharType="end"/>
            </w:r>
          </w:hyperlink>
        </w:p>
        <w:p w14:paraId="335E231B" w14:textId="67FECCA7" w:rsidR="006F6435" w:rsidRPr="00C40392" w:rsidRDefault="00000000" w:rsidP="00625625">
          <w:pPr>
            <w:pStyle w:val="TOC3"/>
            <w:rPr>
              <w:rFonts w:eastAsiaTheme="minorEastAsia"/>
              <w:noProof/>
              <w:kern w:val="2"/>
              <w:sz w:val="24"/>
              <w14:ligatures w14:val="standardContextual"/>
            </w:rPr>
          </w:pPr>
          <w:hyperlink w:anchor="_Toc165924498" w:history="1">
            <w:r w:rsidR="006F6435" w:rsidRPr="00C40392">
              <w:rPr>
                <w:rStyle w:val="Hyperlink"/>
                <w:rFonts w:eastAsia="MS Mincho"/>
                <w:noProof/>
                <w:color w:val="auto"/>
              </w:rPr>
              <w:t>1.5.3. Tìm kiếm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_Toc165924498 \h </w:instrText>
            </w:r>
            <w:r w:rsidR="006F6435" w:rsidRPr="00C40392">
              <w:rPr>
                <w:noProof/>
                <w:webHidden/>
              </w:rPr>
            </w:r>
            <w:r w:rsidR="006F6435" w:rsidRPr="00C40392">
              <w:rPr>
                <w:noProof/>
                <w:webHidden/>
              </w:rPr>
              <w:fldChar w:fldCharType="separate"/>
            </w:r>
            <w:r w:rsidR="006F6435" w:rsidRPr="00C40392">
              <w:rPr>
                <w:noProof/>
                <w:webHidden/>
              </w:rPr>
              <w:t>17</w:t>
            </w:r>
            <w:r w:rsidR="006F6435" w:rsidRPr="00C40392">
              <w:rPr>
                <w:noProof/>
                <w:webHidden/>
              </w:rPr>
              <w:fldChar w:fldCharType="end"/>
            </w:r>
          </w:hyperlink>
        </w:p>
        <w:p w14:paraId="3D758CD7" w14:textId="14AB6BD4" w:rsidR="006F6435" w:rsidRPr="00C40392" w:rsidRDefault="00000000" w:rsidP="00B97A00">
          <w:pPr>
            <w:pStyle w:val="TOC2"/>
            <w:rPr>
              <w:rFonts w:eastAsiaTheme="minorEastAsia"/>
              <w:noProof/>
              <w:kern w:val="2"/>
              <w:sz w:val="24"/>
              <w14:ligatures w14:val="standardContextual"/>
            </w:rPr>
          </w:pPr>
          <w:hyperlink w:anchor="_Toc165924499" w:history="1">
            <w:r w:rsidR="006F6435" w:rsidRPr="00C40392">
              <w:rPr>
                <w:rStyle w:val="Hyperlink"/>
                <w:rFonts w:eastAsia="MS Mincho"/>
                <w:noProof/>
                <w:color w:val="auto"/>
              </w:rPr>
              <w:t>1.6.</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Lớp (Class diagram)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_Toc165924499 \h </w:instrText>
            </w:r>
            <w:r w:rsidR="006F6435" w:rsidRPr="00C40392">
              <w:rPr>
                <w:noProof/>
                <w:webHidden/>
              </w:rPr>
            </w:r>
            <w:r w:rsidR="006F6435" w:rsidRPr="00C40392">
              <w:rPr>
                <w:noProof/>
                <w:webHidden/>
              </w:rPr>
              <w:fldChar w:fldCharType="separate"/>
            </w:r>
            <w:r w:rsidR="006F6435" w:rsidRPr="00C40392">
              <w:rPr>
                <w:noProof/>
                <w:webHidden/>
              </w:rPr>
              <w:t>18</w:t>
            </w:r>
            <w:r w:rsidR="006F6435" w:rsidRPr="00C40392">
              <w:rPr>
                <w:noProof/>
                <w:webHidden/>
              </w:rPr>
              <w:fldChar w:fldCharType="end"/>
            </w:r>
          </w:hyperlink>
        </w:p>
        <w:p w14:paraId="61A8D943" w14:textId="04398E22" w:rsidR="006F6435" w:rsidRPr="00C40392" w:rsidRDefault="00000000" w:rsidP="00B97A00">
          <w:pPr>
            <w:pStyle w:val="TOC2"/>
            <w:rPr>
              <w:rFonts w:eastAsiaTheme="minorEastAsia"/>
              <w:noProof/>
              <w:kern w:val="2"/>
              <w:sz w:val="24"/>
              <w14:ligatures w14:val="standardContextual"/>
            </w:rPr>
          </w:pPr>
          <w:hyperlink w:anchor="_Toc165924500" w:history="1">
            <w:r w:rsidR="006F6435" w:rsidRPr="00C40392">
              <w:rPr>
                <w:rStyle w:val="Hyperlink"/>
                <w:rFonts w:eastAsia="MS Mincho"/>
                <w:noProof/>
                <w:color w:val="auto"/>
              </w:rPr>
              <w:t>1.7.</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luồng dữ liệu Database diagram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_Toc165924500 \h </w:instrText>
            </w:r>
            <w:r w:rsidR="006F6435" w:rsidRPr="00C40392">
              <w:rPr>
                <w:noProof/>
                <w:webHidden/>
              </w:rPr>
            </w:r>
            <w:r w:rsidR="006F6435" w:rsidRPr="00C40392">
              <w:rPr>
                <w:noProof/>
                <w:webHidden/>
              </w:rPr>
              <w:fldChar w:fldCharType="separate"/>
            </w:r>
            <w:r w:rsidR="006F6435" w:rsidRPr="00C40392">
              <w:rPr>
                <w:noProof/>
                <w:webHidden/>
              </w:rPr>
              <w:t>18</w:t>
            </w:r>
            <w:r w:rsidR="006F6435" w:rsidRPr="00C40392">
              <w:rPr>
                <w:noProof/>
                <w:webHidden/>
              </w:rPr>
              <w:fldChar w:fldCharType="end"/>
            </w:r>
          </w:hyperlink>
        </w:p>
        <w:p w14:paraId="25A3D248" w14:textId="0191F9ED" w:rsidR="006F6435" w:rsidRPr="00C40392" w:rsidRDefault="00000000" w:rsidP="00625625">
          <w:pPr>
            <w:pStyle w:val="TOC3"/>
            <w:rPr>
              <w:rFonts w:eastAsiaTheme="minorEastAsia"/>
              <w:noProof/>
              <w:kern w:val="2"/>
              <w:sz w:val="24"/>
              <w14:ligatures w14:val="standardContextual"/>
            </w:rPr>
          </w:pPr>
          <w:hyperlink w:anchor="_Toc165924501" w:history="1">
            <w:r w:rsidR="006F6435" w:rsidRPr="00C40392">
              <w:rPr>
                <w:rStyle w:val="Hyperlink"/>
                <w:rFonts w:eastAsia="MS Mincho"/>
                <w:noProof/>
                <w:color w:val="auto"/>
              </w:rPr>
              <w:t>1.7.1. Biểu đồ ngữ cảnh (Context Diagram)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_Toc165924501 \h </w:instrText>
            </w:r>
            <w:r w:rsidR="006F6435" w:rsidRPr="00C40392">
              <w:rPr>
                <w:noProof/>
                <w:webHidden/>
              </w:rPr>
            </w:r>
            <w:r w:rsidR="006F6435" w:rsidRPr="00C40392">
              <w:rPr>
                <w:noProof/>
                <w:webHidden/>
              </w:rPr>
              <w:fldChar w:fldCharType="separate"/>
            </w:r>
            <w:r w:rsidR="006F6435" w:rsidRPr="00C40392">
              <w:rPr>
                <w:noProof/>
                <w:webHidden/>
              </w:rPr>
              <w:t>18</w:t>
            </w:r>
            <w:r w:rsidR="006F6435" w:rsidRPr="00C40392">
              <w:rPr>
                <w:noProof/>
                <w:webHidden/>
              </w:rPr>
              <w:fldChar w:fldCharType="end"/>
            </w:r>
          </w:hyperlink>
        </w:p>
        <w:p w14:paraId="18C6E010" w14:textId="086601AE" w:rsidR="006F6435" w:rsidRPr="00C40392" w:rsidRDefault="00000000" w:rsidP="00625625">
          <w:pPr>
            <w:pStyle w:val="TOC3"/>
            <w:rPr>
              <w:rFonts w:eastAsiaTheme="minorEastAsia"/>
              <w:noProof/>
              <w:kern w:val="2"/>
              <w:sz w:val="24"/>
              <w14:ligatures w14:val="standardContextual"/>
            </w:rPr>
          </w:pPr>
          <w:hyperlink w:anchor="_Toc165924502" w:history="1">
            <w:r w:rsidR="006F6435" w:rsidRPr="00C40392">
              <w:rPr>
                <w:rStyle w:val="Hyperlink"/>
                <w:rFonts w:eastAsia="MS Mincho"/>
                <w:noProof/>
                <w:color w:val="auto"/>
              </w:rPr>
              <w:t>1.7.2. Biểu đồ DFD cấp độ 1</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_Toc165924502 \h </w:instrText>
            </w:r>
            <w:r w:rsidR="006F6435" w:rsidRPr="00C40392">
              <w:rPr>
                <w:noProof/>
                <w:webHidden/>
              </w:rPr>
            </w:r>
            <w:r w:rsidR="006F6435" w:rsidRPr="00C40392">
              <w:rPr>
                <w:noProof/>
                <w:webHidden/>
              </w:rPr>
              <w:fldChar w:fldCharType="separate"/>
            </w:r>
            <w:r w:rsidR="006F6435" w:rsidRPr="00C40392">
              <w:rPr>
                <w:noProof/>
                <w:webHidden/>
              </w:rPr>
              <w:t>19</w:t>
            </w:r>
            <w:r w:rsidR="006F6435" w:rsidRPr="00C40392">
              <w:rPr>
                <w:noProof/>
                <w:webHidden/>
              </w:rPr>
              <w:fldChar w:fldCharType="end"/>
            </w:r>
          </w:hyperlink>
        </w:p>
        <w:p w14:paraId="208E795E" w14:textId="67ECD953" w:rsidR="006F6435" w:rsidRPr="00C40392" w:rsidRDefault="00000000" w:rsidP="00B97A00">
          <w:pPr>
            <w:pStyle w:val="TOC2"/>
            <w:rPr>
              <w:rFonts w:eastAsiaTheme="minorEastAsia"/>
              <w:noProof/>
              <w:kern w:val="2"/>
              <w:sz w:val="24"/>
              <w14:ligatures w14:val="standardContextual"/>
            </w:rPr>
          </w:pPr>
          <w:hyperlink w:anchor="_Toc165924503" w:history="1">
            <w:r w:rsidR="006F6435" w:rsidRPr="00C40392">
              <w:rPr>
                <w:rStyle w:val="Hyperlink"/>
                <w:rFonts w:eastAsia="MS Mincho"/>
                <w:noProof/>
                <w:color w:val="auto"/>
              </w:rPr>
              <w:t>1.8.</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Biểu đồ mối quan hệ giữa các dữ liệu</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_Toc165924503 \h </w:instrText>
            </w:r>
            <w:r w:rsidR="006F6435" w:rsidRPr="00C40392">
              <w:rPr>
                <w:noProof/>
                <w:webHidden/>
              </w:rPr>
            </w:r>
            <w:r w:rsidR="006F6435" w:rsidRPr="00C40392">
              <w:rPr>
                <w:noProof/>
                <w:webHidden/>
              </w:rPr>
              <w:fldChar w:fldCharType="separate"/>
            </w:r>
            <w:r w:rsidR="006F6435" w:rsidRPr="00C40392">
              <w:rPr>
                <w:noProof/>
                <w:webHidden/>
              </w:rPr>
              <w:t>20</w:t>
            </w:r>
            <w:r w:rsidR="006F6435" w:rsidRPr="00C40392">
              <w:rPr>
                <w:noProof/>
                <w:webHidden/>
              </w:rPr>
              <w:fldChar w:fldCharType="end"/>
            </w:r>
          </w:hyperlink>
        </w:p>
        <w:p w14:paraId="14D2BD6E" w14:textId="7F8DC799" w:rsidR="006F6435" w:rsidRPr="00C40392" w:rsidRDefault="00000000" w:rsidP="00B97A00">
          <w:pPr>
            <w:pStyle w:val="TOC2"/>
            <w:rPr>
              <w:rFonts w:eastAsiaTheme="minorEastAsia"/>
              <w:noProof/>
              <w:kern w:val="2"/>
              <w:sz w:val="24"/>
              <w14:ligatures w14:val="standardContextual"/>
            </w:rPr>
          </w:pPr>
          <w:hyperlink w:anchor="_Toc165924504" w:history="1">
            <w:r w:rsidR="006F6435" w:rsidRPr="00C40392">
              <w:rPr>
                <w:rStyle w:val="Hyperlink"/>
                <w:rFonts w:eastAsia="MS Mincho"/>
                <w:noProof/>
                <w:color w:val="auto"/>
              </w:rPr>
              <w:t>1.9.</w:t>
            </w:r>
            <w:r w:rsidR="006F6435" w:rsidRPr="00C40392">
              <w:rPr>
                <w:rFonts w:eastAsiaTheme="minorEastAsia"/>
                <w:noProof/>
                <w:kern w:val="2"/>
                <w:sz w:val="24"/>
                <w14:ligatures w14:val="standardContextual"/>
              </w:rPr>
              <w:tab/>
            </w:r>
            <w:r w:rsidR="006F6435" w:rsidRPr="00C40392">
              <w:rPr>
                <w:rStyle w:val="Hyperlink"/>
                <w:rFonts w:eastAsia="MS Mincho"/>
                <w:noProof/>
                <w:color w:val="auto"/>
              </w:rPr>
              <w:t>Thiết kế giao diện (các giao diện chính)</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_Toc165924504 \h </w:instrText>
            </w:r>
            <w:r w:rsidR="006F6435" w:rsidRPr="00C40392">
              <w:rPr>
                <w:noProof/>
                <w:webHidden/>
              </w:rPr>
            </w:r>
            <w:r w:rsidR="006F6435" w:rsidRPr="00C40392">
              <w:rPr>
                <w:noProof/>
                <w:webHidden/>
              </w:rPr>
              <w:fldChar w:fldCharType="separate"/>
            </w:r>
            <w:r w:rsidR="006F6435" w:rsidRPr="00C40392">
              <w:rPr>
                <w:noProof/>
                <w:webHidden/>
              </w:rPr>
              <w:t>21</w:t>
            </w:r>
            <w:r w:rsidR="006F6435" w:rsidRPr="00C40392">
              <w:rPr>
                <w:noProof/>
                <w:webHidden/>
              </w:rPr>
              <w:fldChar w:fldCharType="end"/>
            </w:r>
          </w:hyperlink>
        </w:p>
        <w:p w14:paraId="73B9D3DD" w14:textId="2DAA8901" w:rsidR="006F6435" w:rsidRPr="00C40392" w:rsidRDefault="00000000" w:rsidP="00B97A00">
          <w:pPr>
            <w:pStyle w:val="TOC2"/>
            <w:rPr>
              <w:rFonts w:eastAsiaTheme="minorEastAsia"/>
              <w:noProof/>
              <w:kern w:val="2"/>
              <w:sz w:val="24"/>
              <w14:ligatures w14:val="standardContextual"/>
            </w:rPr>
          </w:pPr>
          <w:hyperlink w:anchor="_Toc165924505" w:history="1">
            <w:r w:rsidR="006F6435" w:rsidRPr="00C40392">
              <w:rPr>
                <w:rStyle w:val="Hyperlink"/>
                <w:rFonts w:eastAsia="MS Mincho"/>
                <w:noProof/>
                <w:color w:val="auto"/>
              </w:rPr>
              <w:t>1.10.Thiết kế giải thuật (nếu có, nếu làm về xây dựng ứng dụng sử dụng học máy/học sâu thì trình bày chi tiết về tổng quan mô hình đề xuất, rút trích đặc trưng và giải thuật học ở mục này)</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_Toc165924505 \h </w:instrText>
            </w:r>
            <w:r w:rsidR="006F6435" w:rsidRPr="00C40392">
              <w:rPr>
                <w:noProof/>
                <w:webHidden/>
              </w:rPr>
            </w:r>
            <w:r w:rsidR="006F6435" w:rsidRPr="00C40392">
              <w:rPr>
                <w:noProof/>
                <w:webHidden/>
              </w:rPr>
              <w:fldChar w:fldCharType="separate"/>
            </w:r>
            <w:r w:rsidR="006F6435" w:rsidRPr="00C40392">
              <w:rPr>
                <w:noProof/>
                <w:webHidden/>
              </w:rPr>
              <w:t>22</w:t>
            </w:r>
            <w:r w:rsidR="006F6435" w:rsidRPr="00C40392">
              <w:rPr>
                <w:noProof/>
                <w:webHidden/>
              </w:rPr>
              <w:fldChar w:fldCharType="end"/>
            </w:r>
          </w:hyperlink>
        </w:p>
        <w:p w14:paraId="3B01BA40" w14:textId="467464BA" w:rsidR="006F6435" w:rsidRPr="00C40392" w:rsidRDefault="00000000" w:rsidP="00B97A00">
          <w:pPr>
            <w:pStyle w:val="TOC2"/>
            <w:rPr>
              <w:rFonts w:eastAsiaTheme="minorEastAsia"/>
              <w:noProof/>
              <w:kern w:val="2"/>
              <w:sz w:val="24"/>
              <w14:ligatures w14:val="standardContextual"/>
            </w:rPr>
          </w:pPr>
          <w:hyperlink w:anchor="_Toc165924506" w:history="1">
            <w:r w:rsidR="006F6435" w:rsidRPr="00C40392">
              <w:rPr>
                <w:rStyle w:val="Hyperlink"/>
                <w:rFonts w:eastAsia="MS Mincho"/>
                <w:noProof/>
                <w:color w:val="auto"/>
              </w:rPr>
              <w:t>1.11.Thiết kế cách tiến hành Test</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_Toc165924506 \h </w:instrText>
            </w:r>
            <w:r w:rsidR="006F6435" w:rsidRPr="00C40392">
              <w:rPr>
                <w:noProof/>
                <w:webHidden/>
              </w:rPr>
            </w:r>
            <w:r w:rsidR="006F6435" w:rsidRPr="00C40392">
              <w:rPr>
                <w:noProof/>
                <w:webHidden/>
              </w:rPr>
              <w:fldChar w:fldCharType="separate"/>
            </w:r>
            <w:r w:rsidR="006F6435" w:rsidRPr="00C40392">
              <w:rPr>
                <w:noProof/>
                <w:webHidden/>
              </w:rPr>
              <w:t>22</w:t>
            </w:r>
            <w:r w:rsidR="006F6435" w:rsidRPr="00C40392">
              <w:rPr>
                <w:noProof/>
                <w:webHidden/>
              </w:rPr>
              <w:fldChar w:fldCharType="end"/>
            </w:r>
          </w:hyperlink>
        </w:p>
        <w:p w14:paraId="4C52F18E" w14:textId="58AE65D1" w:rsidR="006F6435" w:rsidRPr="00C40392" w:rsidRDefault="00000000" w:rsidP="00625625">
          <w:pPr>
            <w:pStyle w:val="TOC1"/>
            <w:rPr>
              <w:rFonts w:eastAsiaTheme="minorEastAsia"/>
              <w:noProof/>
              <w:kern w:val="2"/>
              <w:sz w:val="24"/>
              <w14:ligatures w14:val="standardContextual"/>
            </w:rPr>
          </w:pPr>
          <w:hyperlink w:anchor="_Toc165924507" w:history="1">
            <w:r w:rsidR="006F6435" w:rsidRPr="00C40392">
              <w:rPr>
                <w:rStyle w:val="Hyperlink"/>
                <w:noProof/>
                <w:color w:val="auto"/>
                <w:lang w:eastAsia="ja-JP"/>
              </w:rPr>
              <w:t>CHƯƠNG 2 HIỆN THỰC</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_Toc165924507 \h </w:instrText>
            </w:r>
            <w:r w:rsidR="006F6435" w:rsidRPr="00C40392">
              <w:rPr>
                <w:noProof/>
                <w:webHidden/>
              </w:rPr>
            </w:r>
            <w:r w:rsidR="006F6435" w:rsidRPr="00C40392">
              <w:rPr>
                <w:noProof/>
                <w:webHidden/>
              </w:rPr>
              <w:fldChar w:fldCharType="separate"/>
            </w:r>
            <w:r w:rsidR="006F6435" w:rsidRPr="00C40392">
              <w:rPr>
                <w:noProof/>
                <w:webHidden/>
              </w:rPr>
              <w:t>23</w:t>
            </w:r>
            <w:r w:rsidR="006F6435" w:rsidRPr="00C40392">
              <w:rPr>
                <w:noProof/>
                <w:webHidden/>
              </w:rPr>
              <w:fldChar w:fldCharType="end"/>
            </w:r>
          </w:hyperlink>
        </w:p>
        <w:p w14:paraId="2509B94B" w14:textId="19BFBF79" w:rsidR="006F6435" w:rsidRPr="00C40392" w:rsidRDefault="00000000" w:rsidP="00B97A00">
          <w:pPr>
            <w:pStyle w:val="TOC2"/>
            <w:rPr>
              <w:rFonts w:eastAsiaTheme="minorEastAsia"/>
              <w:noProof/>
              <w:kern w:val="2"/>
              <w:sz w:val="24"/>
              <w14:ligatures w14:val="standardContextual"/>
            </w:rPr>
          </w:pPr>
          <w:hyperlink w:anchor="_Toc165924508" w:history="1">
            <w:r w:rsidR="006F6435" w:rsidRPr="00C40392">
              <w:rPr>
                <w:rStyle w:val="Hyperlink"/>
                <w:noProof/>
                <w:color w:val="auto"/>
                <w:lang w:eastAsia="ja-JP"/>
              </w:rPr>
              <w:t>2.1 Công nghệ sử dụng</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_Toc165924508 \h </w:instrText>
            </w:r>
            <w:r w:rsidR="006F6435" w:rsidRPr="00C40392">
              <w:rPr>
                <w:noProof/>
                <w:webHidden/>
              </w:rPr>
            </w:r>
            <w:r w:rsidR="006F6435" w:rsidRPr="00C40392">
              <w:rPr>
                <w:noProof/>
                <w:webHidden/>
              </w:rPr>
              <w:fldChar w:fldCharType="separate"/>
            </w:r>
            <w:r w:rsidR="006F6435" w:rsidRPr="00C40392">
              <w:rPr>
                <w:noProof/>
                <w:webHidden/>
              </w:rPr>
              <w:t>23</w:t>
            </w:r>
            <w:r w:rsidR="006F6435" w:rsidRPr="00C40392">
              <w:rPr>
                <w:noProof/>
                <w:webHidden/>
              </w:rPr>
              <w:fldChar w:fldCharType="end"/>
            </w:r>
          </w:hyperlink>
        </w:p>
        <w:p w14:paraId="01162A85" w14:textId="56A87D81" w:rsidR="006F6435" w:rsidRPr="00C40392" w:rsidRDefault="00000000" w:rsidP="00B97A00">
          <w:pPr>
            <w:pStyle w:val="TOC2"/>
            <w:rPr>
              <w:rFonts w:eastAsiaTheme="minorEastAsia"/>
              <w:noProof/>
              <w:kern w:val="2"/>
              <w:sz w:val="24"/>
              <w14:ligatures w14:val="standardContextual"/>
            </w:rPr>
          </w:pPr>
          <w:hyperlink w:anchor="_Toc165924509" w:history="1">
            <w:r w:rsidR="006F6435" w:rsidRPr="00C40392">
              <w:rPr>
                <w:rStyle w:val="Hyperlink"/>
                <w:noProof/>
                <w:color w:val="auto"/>
                <w:lang w:eastAsia="ja-JP"/>
              </w:rPr>
              <w:t>2.2 Kết quả đạt được</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_Toc165924509 \h </w:instrText>
            </w:r>
            <w:r w:rsidR="006F6435" w:rsidRPr="00C40392">
              <w:rPr>
                <w:noProof/>
                <w:webHidden/>
              </w:rPr>
            </w:r>
            <w:r w:rsidR="006F6435" w:rsidRPr="00C40392">
              <w:rPr>
                <w:noProof/>
                <w:webHidden/>
              </w:rPr>
              <w:fldChar w:fldCharType="separate"/>
            </w:r>
            <w:r w:rsidR="006F6435" w:rsidRPr="00C40392">
              <w:rPr>
                <w:noProof/>
                <w:webHidden/>
              </w:rPr>
              <w:t>24</w:t>
            </w:r>
            <w:r w:rsidR="006F6435" w:rsidRPr="00C40392">
              <w:rPr>
                <w:noProof/>
                <w:webHidden/>
              </w:rPr>
              <w:fldChar w:fldCharType="end"/>
            </w:r>
          </w:hyperlink>
        </w:p>
        <w:p w14:paraId="4A69F39A" w14:textId="43DB4881" w:rsidR="006F6435" w:rsidRPr="00C40392" w:rsidRDefault="00000000" w:rsidP="00625625">
          <w:pPr>
            <w:pStyle w:val="TOC3"/>
            <w:rPr>
              <w:rFonts w:eastAsiaTheme="minorEastAsia"/>
              <w:noProof/>
              <w:kern w:val="2"/>
              <w:sz w:val="24"/>
              <w14:ligatures w14:val="standardContextual"/>
            </w:rPr>
          </w:pPr>
          <w:hyperlink w:anchor="_Toc165924510" w:history="1">
            <w:r w:rsidR="006F6435" w:rsidRPr="00C40392">
              <w:rPr>
                <w:rStyle w:val="Hyperlink"/>
                <w:noProof/>
                <w:color w:val="auto"/>
              </w:rPr>
              <w:t>2.2.1 Quản lý hồ sơ cá nhân</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_Toc165924510 \h </w:instrText>
            </w:r>
            <w:r w:rsidR="006F6435" w:rsidRPr="00C40392">
              <w:rPr>
                <w:noProof/>
                <w:webHidden/>
              </w:rPr>
            </w:r>
            <w:r w:rsidR="006F6435" w:rsidRPr="00C40392">
              <w:rPr>
                <w:noProof/>
                <w:webHidden/>
              </w:rPr>
              <w:fldChar w:fldCharType="separate"/>
            </w:r>
            <w:r w:rsidR="006F6435" w:rsidRPr="00C40392">
              <w:rPr>
                <w:noProof/>
                <w:webHidden/>
              </w:rPr>
              <w:t>24</w:t>
            </w:r>
            <w:r w:rsidR="006F6435" w:rsidRPr="00C40392">
              <w:rPr>
                <w:noProof/>
                <w:webHidden/>
              </w:rPr>
              <w:fldChar w:fldCharType="end"/>
            </w:r>
          </w:hyperlink>
        </w:p>
        <w:p w14:paraId="5DB33921" w14:textId="381E47A6" w:rsidR="006F6435" w:rsidRPr="00C40392" w:rsidRDefault="00000000" w:rsidP="00625625">
          <w:pPr>
            <w:pStyle w:val="TOC3"/>
            <w:rPr>
              <w:rFonts w:eastAsiaTheme="minorEastAsia"/>
              <w:noProof/>
              <w:kern w:val="2"/>
              <w:sz w:val="24"/>
              <w14:ligatures w14:val="standardContextual"/>
            </w:rPr>
          </w:pPr>
          <w:hyperlink w:anchor="_Toc165924511" w:history="1">
            <w:r w:rsidR="006F6435" w:rsidRPr="00C40392">
              <w:rPr>
                <w:rStyle w:val="Hyperlink"/>
                <w:noProof/>
                <w:color w:val="auto"/>
              </w:rPr>
              <w:t>2.2.2 Tìm kiếm sản phẩm</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_Toc165924511 \h </w:instrText>
            </w:r>
            <w:r w:rsidR="006F6435" w:rsidRPr="00C40392">
              <w:rPr>
                <w:noProof/>
                <w:webHidden/>
              </w:rPr>
            </w:r>
            <w:r w:rsidR="006F6435" w:rsidRPr="00C40392">
              <w:rPr>
                <w:noProof/>
                <w:webHidden/>
              </w:rPr>
              <w:fldChar w:fldCharType="separate"/>
            </w:r>
            <w:r w:rsidR="006F6435" w:rsidRPr="00C40392">
              <w:rPr>
                <w:noProof/>
                <w:webHidden/>
              </w:rPr>
              <w:t>24</w:t>
            </w:r>
            <w:r w:rsidR="006F6435" w:rsidRPr="00C40392">
              <w:rPr>
                <w:noProof/>
                <w:webHidden/>
              </w:rPr>
              <w:fldChar w:fldCharType="end"/>
            </w:r>
          </w:hyperlink>
        </w:p>
        <w:p w14:paraId="3FA398A8" w14:textId="6CCE8C21" w:rsidR="006F6435" w:rsidRPr="00C40392" w:rsidRDefault="00000000" w:rsidP="00625625">
          <w:pPr>
            <w:pStyle w:val="TOC1"/>
            <w:rPr>
              <w:rFonts w:eastAsiaTheme="minorEastAsia"/>
              <w:noProof/>
              <w:kern w:val="2"/>
              <w:sz w:val="24"/>
              <w14:ligatures w14:val="standardContextual"/>
            </w:rPr>
          </w:pPr>
          <w:hyperlink w:anchor="_Toc165924512" w:history="1">
            <w:r w:rsidR="006F6435" w:rsidRPr="00C40392">
              <w:rPr>
                <w:rStyle w:val="Hyperlink"/>
                <w:noProof/>
                <w:color w:val="auto"/>
                <w:lang w:eastAsia="ja-JP"/>
              </w:rPr>
              <w:t>CHƯƠNG 3 KẾT LUẬN</w:t>
            </w:r>
            <w:r w:rsidR="006F6435" w:rsidRPr="00C40392">
              <w:rPr>
                <w:noProof/>
                <w:webHidden/>
              </w:rPr>
              <w:tab/>
            </w:r>
            <w:r w:rsidR="006F6435" w:rsidRPr="00C40392">
              <w:rPr>
                <w:noProof/>
                <w:webHidden/>
              </w:rPr>
              <w:fldChar w:fldCharType="begin"/>
            </w:r>
            <w:r w:rsidR="006F6435" w:rsidRPr="00C40392">
              <w:rPr>
                <w:noProof/>
                <w:webHidden/>
              </w:rPr>
              <w:instrText xml:space="preserve"> PAGEREF _Toc165924512 \h </w:instrText>
            </w:r>
            <w:r w:rsidR="006F6435" w:rsidRPr="00C40392">
              <w:rPr>
                <w:noProof/>
                <w:webHidden/>
              </w:rPr>
            </w:r>
            <w:r w:rsidR="006F6435" w:rsidRPr="00C40392">
              <w:rPr>
                <w:noProof/>
                <w:webHidden/>
              </w:rPr>
              <w:fldChar w:fldCharType="separate"/>
            </w:r>
            <w:r w:rsidR="006F6435" w:rsidRPr="00C40392">
              <w:rPr>
                <w:noProof/>
                <w:webHidden/>
              </w:rPr>
              <w:t>25</w:t>
            </w:r>
            <w:r w:rsidR="006F6435" w:rsidRPr="00C40392">
              <w:rPr>
                <w:noProof/>
                <w:webHidden/>
              </w:rPr>
              <w:fldChar w:fldCharType="end"/>
            </w:r>
          </w:hyperlink>
        </w:p>
        <w:p w14:paraId="38EEBA5F" w14:textId="4AE2BCCF" w:rsidR="006F6435" w:rsidRDefault="006F6435" w:rsidP="000260EC">
          <w:pPr>
            <w:jc w:val="both"/>
          </w:pPr>
          <w:r w:rsidRPr="00C40392">
            <w:rPr>
              <w:noProof/>
            </w:rPr>
            <w:fldChar w:fldCharType="end"/>
          </w:r>
        </w:p>
      </w:sdtContent>
    </w:sdt>
    <w:p w14:paraId="05F2449D" w14:textId="77777777" w:rsidR="00FF3688" w:rsidRDefault="00FF3688" w:rsidP="00FF3688">
      <w:pPr>
        <w:rPr>
          <w:sz w:val="32"/>
          <w:szCs w:val="32"/>
        </w:rPr>
      </w:pPr>
      <w:r>
        <w:rPr>
          <w:sz w:val="32"/>
          <w:szCs w:val="32"/>
        </w:rPr>
        <w:br w:type="page"/>
      </w:r>
    </w:p>
    <w:p w14:paraId="33023E76" w14:textId="58A67C10" w:rsidR="007E6AB9" w:rsidRPr="00261BCD" w:rsidRDefault="007E6AB9" w:rsidP="000539D7">
      <w:pPr>
        <w:pStyle w:val="Heading1"/>
        <w:jc w:val="center"/>
        <w:rPr>
          <w:rFonts w:ascii="Times New Roman" w:hAnsi="Times New Roman" w:cs="Times New Roman"/>
          <w:b w:val="0"/>
          <w:color w:val="auto"/>
          <w:sz w:val="32"/>
          <w:szCs w:val="32"/>
        </w:rPr>
      </w:pPr>
      <w:bookmarkStart w:id="9" w:name="_Toc165924478"/>
      <w:r w:rsidRPr="00261BCD">
        <w:rPr>
          <w:rFonts w:ascii="Times New Roman" w:hAnsi="Times New Roman" w:cs="Times New Roman"/>
          <w:color w:val="auto"/>
          <w:sz w:val="32"/>
          <w:szCs w:val="32"/>
        </w:rPr>
        <w:lastRenderedPageBreak/>
        <w:t>DANH MỤC KÍ HIỆU VÀ CHỮ VIẾT TẮT</w:t>
      </w:r>
      <w:bookmarkEnd w:id="9"/>
    </w:p>
    <w:p w14:paraId="7823160C" w14:textId="77777777" w:rsidR="00291721" w:rsidRPr="00261BCD" w:rsidRDefault="00291721" w:rsidP="00DF0BC7">
      <w:pPr>
        <w:pStyle w:val="Nidungvnbn"/>
      </w:pPr>
    </w:p>
    <w:p w14:paraId="7511BAC0" w14:textId="77777777" w:rsidR="00791EED" w:rsidRPr="00261BCD" w:rsidRDefault="00791EED" w:rsidP="00DF0BC7">
      <w:pPr>
        <w:spacing w:before="60" w:after="60" w:line="360" w:lineRule="auto"/>
        <w:jc w:val="both"/>
        <w:rPr>
          <w:b/>
          <w:sz w:val="28"/>
        </w:rPr>
      </w:pPr>
      <w:r w:rsidRPr="00261BCD">
        <w:rPr>
          <w:b/>
          <w:sz w:val="28"/>
        </w:rPr>
        <w:t>CÁC KÝ HIỆU</w:t>
      </w:r>
    </w:p>
    <w:p w14:paraId="44364346" w14:textId="77777777" w:rsidR="00791EED" w:rsidRPr="00261BCD" w:rsidRDefault="00791EED" w:rsidP="00DF0BC7">
      <w:pPr>
        <w:spacing w:before="60" w:after="60" w:line="360" w:lineRule="auto"/>
        <w:ind w:firstLine="720"/>
        <w:jc w:val="both"/>
        <w:rPr>
          <w:i/>
        </w:rPr>
      </w:pPr>
      <w:r w:rsidRPr="00261BCD">
        <w:rPr>
          <w:i/>
        </w:rPr>
        <w:t>f         Tần số của dòng điện và điện áp (Hz)</w:t>
      </w:r>
    </w:p>
    <w:p w14:paraId="70BFA114" w14:textId="77777777" w:rsidR="00791EED" w:rsidRPr="00261BCD" w:rsidRDefault="00791EED" w:rsidP="00DF0BC7">
      <w:pPr>
        <w:spacing w:before="60" w:after="60" w:line="360" w:lineRule="auto"/>
        <w:ind w:firstLine="720"/>
        <w:jc w:val="both"/>
        <w:rPr>
          <w:i/>
        </w:rPr>
      </w:pPr>
      <w:r w:rsidRPr="00261BCD">
        <w:rPr>
          <w:i/>
        </w:rPr>
        <w:t>p         Mật độ điện tích khối (C/m3)</w:t>
      </w:r>
    </w:p>
    <w:p w14:paraId="02937581" w14:textId="77777777" w:rsidR="00791EED" w:rsidRPr="00261BCD" w:rsidRDefault="00791EED" w:rsidP="00DF0BC7">
      <w:pPr>
        <w:spacing w:before="60" w:after="60" w:line="360" w:lineRule="auto"/>
        <w:ind w:firstLine="720"/>
        <w:jc w:val="both"/>
      </w:pPr>
    </w:p>
    <w:p w14:paraId="6E0F8571" w14:textId="77777777" w:rsidR="00791EED" w:rsidRPr="00261BCD" w:rsidRDefault="00791EED" w:rsidP="00DF0BC7">
      <w:pPr>
        <w:spacing w:before="60" w:after="60" w:line="360" w:lineRule="auto"/>
        <w:jc w:val="both"/>
        <w:rPr>
          <w:b/>
          <w:sz w:val="28"/>
        </w:rPr>
      </w:pPr>
      <w:r w:rsidRPr="00261BCD">
        <w:rPr>
          <w:b/>
          <w:sz w:val="28"/>
        </w:rPr>
        <w:t xml:space="preserve">CÁC CHỮ VIẾT TẮT </w:t>
      </w:r>
    </w:p>
    <w:p w14:paraId="647F2701" w14:textId="77777777" w:rsidR="00791EED" w:rsidRPr="00261BCD" w:rsidRDefault="00791EED" w:rsidP="00DF0BC7">
      <w:pPr>
        <w:spacing w:before="60" w:after="60" w:line="360" w:lineRule="auto"/>
        <w:ind w:firstLine="720"/>
        <w:jc w:val="both"/>
      </w:pPr>
      <w:r w:rsidRPr="00261BCD">
        <w:t>CSTD    Công suất tác dụng</w:t>
      </w:r>
    </w:p>
    <w:p w14:paraId="7D0831F1" w14:textId="77777777" w:rsidR="00791EED" w:rsidRPr="00261BCD" w:rsidRDefault="00791EED" w:rsidP="00DF0BC7">
      <w:pPr>
        <w:spacing w:before="60" w:after="60" w:line="360" w:lineRule="auto"/>
        <w:ind w:firstLine="720"/>
        <w:jc w:val="both"/>
      </w:pPr>
      <w:r w:rsidRPr="00261BCD">
        <w:t>MF        Máy phát điện</w:t>
      </w:r>
    </w:p>
    <w:p w14:paraId="3E70EFEC" w14:textId="77777777" w:rsidR="00791EED" w:rsidRPr="00261BCD" w:rsidRDefault="00791EED" w:rsidP="00DF0BC7">
      <w:pPr>
        <w:spacing w:before="60" w:after="60" w:line="360" w:lineRule="auto"/>
        <w:jc w:val="both"/>
      </w:pPr>
      <w:r w:rsidRPr="00261BCD">
        <w:tab/>
        <w:t>BER</w:t>
      </w:r>
      <w:r w:rsidRPr="00261BCD">
        <w:tab/>
        <w:t>Tỷ lệ bít lỗi</w:t>
      </w:r>
    </w:p>
    <w:p w14:paraId="0DB116DD" w14:textId="77777777" w:rsidR="007E6AB9" w:rsidRPr="00261BCD" w:rsidRDefault="007E6AB9" w:rsidP="00DF0BC7">
      <w:pPr>
        <w:pStyle w:val="Nidungvnbn"/>
      </w:pPr>
    </w:p>
    <w:p w14:paraId="5DC6E5DD" w14:textId="77777777" w:rsidR="007E6AB9" w:rsidRPr="00261BCD" w:rsidRDefault="007E6AB9" w:rsidP="00DF0BC7">
      <w:pPr>
        <w:spacing w:after="200" w:line="360" w:lineRule="auto"/>
        <w:rPr>
          <w:sz w:val="26"/>
          <w:szCs w:val="26"/>
        </w:rPr>
      </w:pPr>
      <w:r w:rsidRPr="00261BCD">
        <w:rPr>
          <w:sz w:val="26"/>
          <w:szCs w:val="26"/>
        </w:rPr>
        <w:br w:type="page"/>
      </w:r>
    </w:p>
    <w:p w14:paraId="326D375D" w14:textId="77777777" w:rsidR="007E6AB9" w:rsidRPr="00261BCD" w:rsidRDefault="007B1A23" w:rsidP="002B0CF5">
      <w:pPr>
        <w:pStyle w:val="Chng"/>
        <w:tabs>
          <w:tab w:val="clear" w:pos="6379"/>
        </w:tabs>
        <w:jc w:val="center"/>
        <w:outlineLvl w:val="0"/>
      </w:pPr>
      <w:bookmarkStart w:id="10" w:name="_Toc387692909"/>
      <w:bookmarkStart w:id="11" w:name="_Toc165924479"/>
      <w:r w:rsidRPr="00261BCD">
        <w:lastRenderedPageBreak/>
        <w:t>DANH MỤC CÁC HÌNH VẼ</w:t>
      </w:r>
      <w:bookmarkEnd w:id="10"/>
      <w:bookmarkEnd w:id="11"/>
    </w:p>
    <w:p w14:paraId="102CE762" w14:textId="289E3DBF" w:rsidR="00D029CE" w:rsidRDefault="00D029CE">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5839369" w:history="1">
        <w:r w:rsidRPr="008C0E25">
          <w:rPr>
            <w:rStyle w:val="Hyperlink"/>
            <w:noProof/>
          </w:rPr>
          <w:t>Hình 1.2 Sơ đồ chức năng tổng quát</w:t>
        </w:r>
        <w:r>
          <w:rPr>
            <w:noProof/>
            <w:webHidden/>
          </w:rPr>
          <w:tab/>
        </w:r>
        <w:r>
          <w:rPr>
            <w:noProof/>
            <w:webHidden/>
          </w:rPr>
          <w:fldChar w:fldCharType="begin"/>
        </w:r>
        <w:r>
          <w:rPr>
            <w:noProof/>
            <w:webHidden/>
          </w:rPr>
          <w:instrText xml:space="preserve"> PAGEREF _Toc165839369 \h </w:instrText>
        </w:r>
        <w:r>
          <w:rPr>
            <w:noProof/>
            <w:webHidden/>
          </w:rPr>
        </w:r>
        <w:r>
          <w:rPr>
            <w:noProof/>
            <w:webHidden/>
          </w:rPr>
          <w:fldChar w:fldCharType="separate"/>
        </w:r>
        <w:r>
          <w:rPr>
            <w:noProof/>
            <w:webHidden/>
          </w:rPr>
          <w:t>5</w:t>
        </w:r>
        <w:r>
          <w:rPr>
            <w:noProof/>
            <w:webHidden/>
          </w:rPr>
          <w:fldChar w:fldCharType="end"/>
        </w:r>
      </w:hyperlink>
    </w:p>
    <w:p w14:paraId="2C6B3295" w14:textId="19912A88" w:rsidR="000847D6" w:rsidRDefault="00000000" w:rsidP="00AD390D">
      <w:pPr>
        <w:pStyle w:val="TableofFigures"/>
        <w:tabs>
          <w:tab w:val="right" w:leader="dot" w:pos="9111"/>
        </w:tabs>
        <w:rPr>
          <w:noProof/>
        </w:rPr>
      </w:pPr>
      <w:hyperlink w:anchor="_Toc165839370" w:history="1">
        <w:r w:rsidR="00D029CE" w:rsidRPr="008C0E25">
          <w:rPr>
            <w:rStyle w:val="Hyperlink"/>
            <w:noProof/>
          </w:rPr>
          <w:t>Hình 1.3.3 Biểu đồ UseCase tổng quát</w:t>
        </w:r>
        <w:r w:rsidR="00D029CE">
          <w:rPr>
            <w:noProof/>
            <w:webHidden/>
          </w:rPr>
          <w:tab/>
        </w:r>
        <w:r w:rsidR="00D029CE">
          <w:rPr>
            <w:noProof/>
            <w:webHidden/>
          </w:rPr>
          <w:fldChar w:fldCharType="begin"/>
        </w:r>
        <w:r w:rsidR="00D029CE">
          <w:rPr>
            <w:noProof/>
            <w:webHidden/>
          </w:rPr>
          <w:instrText xml:space="preserve"> PAGEREF _Toc165839370 \h </w:instrText>
        </w:r>
        <w:r w:rsidR="00D029CE">
          <w:rPr>
            <w:noProof/>
            <w:webHidden/>
          </w:rPr>
        </w:r>
        <w:r w:rsidR="00D029CE">
          <w:rPr>
            <w:noProof/>
            <w:webHidden/>
          </w:rPr>
          <w:fldChar w:fldCharType="separate"/>
        </w:r>
        <w:r w:rsidR="00D029CE">
          <w:rPr>
            <w:noProof/>
            <w:webHidden/>
          </w:rPr>
          <w:t>7</w:t>
        </w:r>
        <w:r w:rsidR="00D029CE">
          <w:rPr>
            <w:noProof/>
            <w:webHidden/>
          </w:rPr>
          <w:fldChar w:fldCharType="end"/>
        </w:r>
      </w:hyperlink>
      <w:r w:rsidR="00D029CE">
        <w:rPr>
          <w:szCs w:val="26"/>
        </w:rPr>
        <w:fldChar w:fldCharType="end"/>
      </w:r>
      <w:r w:rsidR="000847D6">
        <w:rPr>
          <w:szCs w:val="26"/>
        </w:rPr>
        <w:fldChar w:fldCharType="begin"/>
      </w:r>
      <w:r w:rsidR="000847D6">
        <w:rPr>
          <w:szCs w:val="26"/>
        </w:rPr>
        <w:instrText xml:space="preserve"> TOC \h \z \c "Hình 1.4" </w:instrText>
      </w:r>
      <w:r w:rsidR="000847D6">
        <w:rPr>
          <w:szCs w:val="26"/>
        </w:rPr>
        <w:fldChar w:fldCharType="separate"/>
      </w:r>
    </w:p>
    <w:p w14:paraId="27804384" w14:textId="0CB1CAB7"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8" w:history="1">
        <w:r w:rsidR="000847D6" w:rsidRPr="0057344F">
          <w:rPr>
            <w:rStyle w:val="Hyperlink"/>
            <w:noProof/>
          </w:rPr>
          <w:t>Hình 1.4.1 Biểu đồ hoạt động đăng ký</w:t>
        </w:r>
        <w:r w:rsidR="000847D6">
          <w:rPr>
            <w:noProof/>
            <w:webHidden/>
          </w:rPr>
          <w:tab/>
        </w:r>
        <w:r w:rsidR="000847D6">
          <w:rPr>
            <w:noProof/>
            <w:webHidden/>
          </w:rPr>
          <w:fldChar w:fldCharType="begin"/>
        </w:r>
        <w:r w:rsidR="000847D6">
          <w:rPr>
            <w:noProof/>
            <w:webHidden/>
          </w:rPr>
          <w:instrText xml:space="preserve"> PAGEREF _Toc165805028 \h </w:instrText>
        </w:r>
        <w:r w:rsidR="000847D6">
          <w:rPr>
            <w:noProof/>
            <w:webHidden/>
          </w:rPr>
        </w:r>
        <w:r w:rsidR="000847D6">
          <w:rPr>
            <w:noProof/>
            <w:webHidden/>
          </w:rPr>
          <w:fldChar w:fldCharType="separate"/>
        </w:r>
        <w:r w:rsidR="000847D6">
          <w:rPr>
            <w:noProof/>
            <w:webHidden/>
          </w:rPr>
          <w:t>10</w:t>
        </w:r>
        <w:r w:rsidR="000847D6">
          <w:rPr>
            <w:noProof/>
            <w:webHidden/>
          </w:rPr>
          <w:fldChar w:fldCharType="end"/>
        </w:r>
      </w:hyperlink>
    </w:p>
    <w:p w14:paraId="7EAADA11" w14:textId="27D91334"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9" w:history="1">
        <w:r w:rsidR="000847D6" w:rsidRPr="0057344F">
          <w:rPr>
            <w:rStyle w:val="Hyperlink"/>
            <w:noProof/>
          </w:rPr>
          <w:t>Hình 1.4.2 Biểu đồ hoạt động đăng nhập</w:t>
        </w:r>
        <w:r w:rsidR="000847D6">
          <w:rPr>
            <w:noProof/>
            <w:webHidden/>
          </w:rPr>
          <w:tab/>
        </w:r>
        <w:r w:rsidR="000847D6">
          <w:rPr>
            <w:noProof/>
            <w:webHidden/>
          </w:rPr>
          <w:fldChar w:fldCharType="begin"/>
        </w:r>
        <w:r w:rsidR="000847D6">
          <w:rPr>
            <w:noProof/>
            <w:webHidden/>
          </w:rPr>
          <w:instrText xml:space="preserve"> PAGEREF _Toc165805029 \h </w:instrText>
        </w:r>
        <w:r w:rsidR="000847D6">
          <w:rPr>
            <w:noProof/>
            <w:webHidden/>
          </w:rPr>
        </w:r>
        <w:r w:rsidR="000847D6">
          <w:rPr>
            <w:noProof/>
            <w:webHidden/>
          </w:rPr>
          <w:fldChar w:fldCharType="separate"/>
        </w:r>
        <w:r w:rsidR="000847D6">
          <w:rPr>
            <w:noProof/>
            <w:webHidden/>
          </w:rPr>
          <w:t>11</w:t>
        </w:r>
        <w:r w:rsidR="000847D6">
          <w:rPr>
            <w:noProof/>
            <w:webHidden/>
          </w:rPr>
          <w:fldChar w:fldCharType="end"/>
        </w:r>
      </w:hyperlink>
    </w:p>
    <w:p w14:paraId="7B7CCA70" w14:textId="3FAA087B"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0" w:history="1">
        <w:r w:rsidR="000847D6" w:rsidRPr="0057344F">
          <w:rPr>
            <w:rStyle w:val="Hyperlink"/>
            <w:noProof/>
          </w:rPr>
          <w:t>Hình 1.4.3 Biểu đồ Tìm kiếm sản phẩm</w:t>
        </w:r>
        <w:r w:rsidR="000847D6">
          <w:rPr>
            <w:noProof/>
            <w:webHidden/>
          </w:rPr>
          <w:tab/>
        </w:r>
        <w:r w:rsidR="000847D6">
          <w:rPr>
            <w:noProof/>
            <w:webHidden/>
          </w:rPr>
          <w:fldChar w:fldCharType="begin"/>
        </w:r>
        <w:r w:rsidR="000847D6">
          <w:rPr>
            <w:noProof/>
            <w:webHidden/>
          </w:rPr>
          <w:instrText xml:space="preserve"> PAGEREF _Toc165805030 \h </w:instrText>
        </w:r>
        <w:r w:rsidR="000847D6">
          <w:rPr>
            <w:noProof/>
            <w:webHidden/>
          </w:rPr>
        </w:r>
        <w:r w:rsidR="000847D6">
          <w:rPr>
            <w:noProof/>
            <w:webHidden/>
          </w:rPr>
          <w:fldChar w:fldCharType="separate"/>
        </w:r>
        <w:r w:rsidR="000847D6">
          <w:rPr>
            <w:noProof/>
            <w:webHidden/>
          </w:rPr>
          <w:t>12</w:t>
        </w:r>
        <w:r w:rsidR="000847D6">
          <w:rPr>
            <w:noProof/>
            <w:webHidden/>
          </w:rPr>
          <w:fldChar w:fldCharType="end"/>
        </w:r>
      </w:hyperlink>
    </w:p>
    <w:p w14:paraId="7D6F2C16" w14:textId="302F292D"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1" w:history="1">
        <w:r w:rsidR="000847D6" w:rsidRPr="0057344F">
          <w:rPr>
            <w:rStyle w:val="Hyperlink"/>
            <w:noProof/>
          </w:rPr>
          <w:t>Hình 1.4.4 Biểu đồ hoạt động lịch sử tìm kiếm</w:t>
        </w:r>
        <w:r w:rsidR="000847D6">
          <w:rPr>
            <w:noProof/>
            <w:webHidden/>
          </w:rPr>
          <w:tab/>
        </w:r>
        <w:r w:rsidR="000847D6">
          <w:rPr>
            <w:noProof/>
            <w:webHidden/>
          </w:rPr>
          <w:fldChar w:fldCharType="begin"/>
        </w:r>
        <w:r w:rsidR="000847D6">
          <w:rPr>
            <w:noProof/>
            <w:webHidden/>
          </w:rPr>
          <w:instrText xml:space="preserve"> PAGEREF _Toc165805031 \h </w:instrText>
        </w:r>
        <w:r w:rsidR="000847D6">
          <w:rPr>
            <w:noProof/>
            <w:webHidden/>
          </w:rPr>
        </w:r>
        <w:r w:rsidR="000847D6">
          <w:rPr>
            <w:noProof/>
            <w:webHidden/>
          </w:rPr>
          <w:fldChar w:fldCharType="separate"/>
        </w:r>
        <w:r w:rsidR="000847D6">
          <w:rPr>
            <w:noProof/>
            <w:webHidden/>
          </w:rPr>
          <w:t>13</w:t>
        </w:r>
        <w:r w:rsidR="000847D6">
          <w:rPr>
            <w:noProof/>
            <w:webHidden/>
          </w:rPr>
          <w:fldChar w:fldCharType="end"/>
        </w:r>
      </w:hyperlink>
    </w:p>
    <w:p w14:paraId="56F8F5D3" w14:textId="1E744219" w:rsidR="00E4341F" w:rsidRDefault="00000000" w:rsidP="00E4341F">
      <w:pPr>
        <w:pStyle w:val="TableofFigures"/>
        <w:tabs>
          <w:tab w:val="right" w:leader="dot" w:pos="9111"/>
        </w:tabs>
        <w:rPr>
          <w:noProof/>
        </w:rPr>
      </w:pPr>
      <w:hyperlink w:anchor="_Toc165805032" w:history="1">
        <w:r w:rsidR="000847D6" w:rsidRPr="0057344F">
          <w:rPr>
            <w:rStyle w:val="Hyperlink"/>
            <w:noProof/>
          </w:rPr>
          <w:t>Hình 1.4.5 Biểu đồ hoạt động cập nhật profile</w:t>
        </w:r>
        <w:r w:rsidR="000847D6">
          <w:rPr>
            <w:noProof/>
            <w:webHidden/>
          </w:rPr>
          <w:tab/>
        </w:r>
        <w:r w:rsidR="000847D6">
          <w:rPr>
            <w:noProof/>
            <w:webHidden/>
          </w:rPr>
          <w:fldChar w:fldCharType="begin"/>
        </w:r>
        <w:r w:rsidR="000847D6">
          <w:rPr>
            <w:noProof/>
            <w:webHidden/>
          </w:rPr>
          <w:instrText xml:space="preserve"> PAGEREF _Toc165805032 \h </w:instrText>
        </w:r>
        <w:r w:rsidR="000847D6">
          <w:rPr>
            <w:noProof/>
            <w:webHidden/>
          </w:rPr>
        </w:r>
        <w:r w:rsidR="000847D6">
          <w:rPr>
            <w:noProof/>
            <w:webHidden/>
          </w:rPr>
          <w:fldChar w:fldCharType="separate"/>
        </w:r>
        <w:r w:rsidR="000847D6">
          <w:rPr>
            <w:noProof/>
            <w:webHidden/>
          </w:rPr>
          <w:t>14</w:t>
        </w:r>
        <w:r w:rsidR="000847D6">
          <w:rPr>
            <w:noProof/>
            <w:webHidden/>
          </w:rPr>
          <w:fldChar w:fldCharType="end"/>
        </w:r>
      </w:hyperlink>
      <w:r w:rsidR="000847D6">
        <w:rPr>
          <w:szCs w:val="26"/>
        </w:rPr>
        <w:fldChar w:fldCharType="end"/>
      </w:r>
      <w:r w:rsidR="00E4341F">
        <w:rPr>
          <w:szCs w:val="26"/>
        </w:rPr>
        <w:fldChar w:fldCharType="begin"/>
      </w:r>
      <w:r w:rsidR="00E4341F">
        <w:rPr>
          <w:szCs w:val="26"/>
        </w:rPr>
        <w:instrText xml:space="preserve"> TOC \h \z \c "Hình 1.5" </w:instrText>
      </w:r>
      <w:r w:rsidR="00E4341F">
        <w:rPr>
          <w:szCs w:val="26"/>
        </w:rPr>
        <w:fldChar w:fldCharType="separate"/>
      </w:r>
    </w:p>
    <w:p w14:paraId="27FB79CB" w14:textId="2B69CDD9"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3" w:history="1">
        <w:r w:rsidR="00E4341F" w:rsidRPr="00E95873">
          <w:rPr>
            <w:rStyle w:val="Hyperlink"/>
            <w:noProof/>
          </w:rPr>
          <w:t>Hình 1.5.1 Biểu đồ trình tự Đăng ký</w:t>
        </w:r>
        <w:r w:rsidR="00E4341F">
          <w:rPr>
            <w:noProof/>
            <w:webHidden/>
          </w:rPr>
          <w:tab/>
        </w:r>
        <w:r w:rsidR="00E4341F">
          <w:rPr>
            <w:noProof/>
            <w:webHidden/>
          </w:rPr>
          <w:fldChar w:fldCharType="begin"/>
        </w:r>
        <w:r w:rsidR="00E4341F">
          <w:rPr>
            <w:noProof/>
            <w:webHidden/>
          </w:rPr>
          <w:instrText xml:space="preserve"> PAGEREF _Toc165805073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757C27ED" w14:textId="7B0241E4"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4" w:history="1">
        <w:r w:rsidR="00E4341F" w:rsidRPr="00E95873">
          <w:rPr>
            <w:rStyle w:val="Hyperlink"/>
            <w:noProof/>
          </w:rPr>
          <w:t>Hình 1.5.2 Biểu đồ trình tự Đăng nhập</w:t>
        </w:r>
        <w:r w:rsidR="00E4341F">
          <w:rPr>
            <w:noProof/>
            <w:webHidden/>
          </w:rPr>
          <w:tab/>
        </w:r>
        <w:r w:rsidR="00E4341F">
          <w:rPr>
            <w:noProof/>
            <w:webHidden/>
          </w:rPr>
          <w:fldChar w:fldCharType="begin"/>
        </w:r>
        <w:r w:rsidR="00E4341F">
          <w:rPr>
            <w:noProof/>
            <w:webHidden/>
          </w:rPr>
          <w:instrText xml:space="preserve"> PAGEREF _Toc165805074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283310F9" w14:textId="7A36DA37" w:rsidR="00B20429" w:rsidRDefault="00000000" w:rsidP="00B20429">
      <w:pPr>
        <w:pStyle w:val="TableofFigures"/>
        <w:tabs>
          <w:tab w:val="right" w:leader="dot" w:pos="9111"/>
        </w:tabs>
        <w:rPr>
          <w:noProof/>
        </w:rPr>
      </w:pPr>
      <w:hyperlink w:anchor="_Toc165805075" w:history="1">
        <w:r w:rsidR="00E4341F" w:rsidRPr="00E95873">
          <w:rPr>
            <w:rStyle w:val="Hyperlink"/>
            <w:noProof/>
          </w:rPr>
          <w:t>Hình 1.5.3 Biểu đồ trình tự Tìm kiếm</w:t>
        </w:r>
        <w:r w:rsidR="00E4341F">
          <w:rPr>
            <w:noProof/>
            <w:webHidden/>
          </w:rPr>
          <w:tab/>
        </w:r>
        <w:r w:rsidR="00E4341F">
          <w:rPr>
            <w:noProof/>
            <w:webHidden/>
          </w:rPr>
          <w:fldChar w:fldCharType="begin"/>
        </w:r>
        <w:r w:rsidR="00E4341F">
          <w:rPr>
            <w:noProof/>
            <w:webHidden/>
          </w:rPr>
          <w:instrText xml:space="preserve"> PAGEREF _Toc165805075 \h </w:instrText>
        </w:r>
        <w:r w:rsidR="00E4341F">
          <w:rPr>
            <w:noProof/>
            <w:webHidden/>
          </w:rPr>
        </w:r>
        <w:r w:rsidR="00E4341F">
          <w:rPr>
            <w:noProof/>
            <w:webHidden/>
          </w:rPr>
          <w:fldChar w:fldCharType="separate"/>
        </w:r>
        <w:r w:rsidR="00E4341F">
          <w:rPr>
            <w:noProof/>
            <w:webHidden/>
          </w:rPr>
          <w:t>16</w:t>
        </w:r>
        <w:r w:rsidR="00E4341F">
          <w:rPr>
            <w:noProof/>
            <w:webHidden/>
          </w:rPr>
          <w:fldChar w:fldCharType="end"/>
        </w:r>
      </w:hyperlink>
      <w:r w:rsidR="00E4341F">
        <w:rPr>
          <w:szCs w:val="26"/>
        </w:rPr>
        <w:fldChar w:fldCharType="end"/>
      </w:r>
      <w:r w:rsidR="00536C0B" w:rsidRPr="00261BCD">
        <w:t xml:space="preserve"> </w:t>
      </w:r>
      <w:r w:rsidR="00B20429">
        <w:fldChar w:fldCharType="begin"/>
      </w:r>
      <w:r w:rsidR="00B20429">
        <w:instrText xml:space="preserve"> TOC \h \z \c "Hình . " </w:instrText>
      </w:r>
      <w:r w:rsidR="00B20429">
        <w:fldChar w:fldCharType="separate"/>
      </w:r>
    </w:p>
    <w:p w14:paraId="06442FEF" w14:textId="58A460F3" w:rsidR="00867C2D" w:rsidRDefault="00000000" w:rsidP="0064785D">
      <w:pPr>
        <w:pStyle w:val="TableofFigures"/>
        <w:tabs>
          <w:tab w:val="right" w:leader="dot" w:pos="9111"/>
        </w:tabs>
      </w:pPr>
      <w:hyperlink w:anchor="_Toc165839597" w:history="1">
        <w:r w:rsidR="00B20429" w:rsidRPr="00AD6FE4">
          <w:rPr>
            <w:rStyle w:val="Hyperlink"/>
            <w:noProof/>
          </w:rPr>
          <w:t>Hình 1.6 Class Diagram</w:t>
        </w:r>
        <w:r w:rsidR="00B20429">
          <w:rPr>
            <w:noProof/>
            <w:webHidden/>
          </w:rPr>
          <w:tab/>
        </w:r>
        <w:r w:rsidR="00B20429">
          <w:rPr>
            <w:noProof/>
            <w:webHidden/>
          </w:rPr>
          <w:fldChar w:fldCharType="begin"/>
        </w:r>
        <w:r w:rsidR="00B20429">
          <w:rPr>
            <w:noProof/>
            <w:webHidden/>
          </w:rPr>
          <w:instrText xml:space="preserve"> PAGEREF _Toc165839597 \h </w:instrText>
        </w:r>
        <w:r w:rsidR="00B20429">
          <w:rPr>
            <w:noProof/>
            <w:webHidden/>
          </w:rPr>
        </w:r>
        <w:r w:rsidR="00B20429">
          <w:rPr>
            <w:noProof/>
            <w:webHidden/>
          </w:rPr>
          <w:fldChar w:fldCharType="separate"/>
        </w:r>
        <w:r w:rsidR="00B20429">
          <w:rPr>
            <w:noProof/>
            <w:webHidden/>
          </w:rPr>
          <w:t>17</w:t>
        </w:r>
        <w:r w:rsidR="00B20429">
          <w:rPr>
            <w:noProof/>
            <w:webHidden/>
          </w:rPr>
          <w:fldChar w:fldCharType="end"/>
        </w:r>
      </w:hyperlink>
      <w:r w:rsidR="00B20429">
        <w:fldChar w:fldCharType="end"/>
      </w:r>
    </w:p>
    <w:p w14:paraId="29E69DBF" w14:textId="2F0BAFBA" w:rsidR="0064785D" w:rsidRDefault="0064785D">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1.7." </w:instrText>
      </w:r>
      <w:r>
        <w:fldChar w:fldCharType="separate"/>
      </w:r>
      <w:hyperlink w:anchor="_Toc165839622" w:history="1">
        <w:r w:rsidRPr="00797A6A">
          <w:rPr>
            <w:rStyle w:val="Hyperlink"/>
            <w:noProof/>
          </w:rPr>
          <w:t>Hình 1.7. 1 Biểu đồ ngữ cảnh (Context Diagram)</w:t>
        </w:r>
        <w:r>
          <w:rPr>
            <w:noProof/>
            <w:webHidden/>
          </w:rPr>
          <w:tab/>
        </w:r>
        <w:r>
          <w:rPr>
            <w:noProof/>
            <w:webHidden/>
          </w:rPr>
          <w:fldChar w:fldCharType="begin"/>
        </w:r>
        <w:r>
          <w:rPr>
            <w:noProof/>
            <w:webHidden/>
          </w:rPr>
          <w:instrText xml:space="preserve"> PAGEREF _Toc165839622 \h </w:instrText>
        </w:r>
        <w:r>
          <w:rPr>
            <w:noProof/>
            <w:webHidden/>
          </w:rPr>
        </w:r>
        <w:r>
          <w:rPr>
            <w:noProof/>
            <w:webHidden/>
          </w:rPr>
          <w:fldChar w:fldCharType="separate"/>
        </w:r>
        <w:r>
          <w:rPr>
            <w:noProof/>
            <w:webHidden/>
          </w:rPr>
          <w:t>17</w:t>
        </w:r>
        <w:r>
          <w:rPr>
            <w:noProof/>
            <w:webHidden/>
          </w:rPr>
          <w:fldChar w:fldCharType="end"/>
        </w:r>
      </w:hyperlink>
    </w:p>
    <w:p w14:paraId="7B0591AD" w14:textId="5ED355FE" w:rsidR="00774F03" w:rsidRDefault="00000000" w:rsidP="00774F03">
      <w:pPr>
        <w:pStyle w:val="TableofFigures"/>
        <w:tabs>
          <w:tab w:val="right" w:leader="dot" w:pos="9111"/>
        </w:tabs>
        <w:rPr>
          <w:noProof/>
        </w:rPr>
      </w:pPr>
      <w:hyperlink w:anchor="_Toc165839623" w:history="1">
        <w:r w:rsidR="0064785D" w:rsidRPr="00797A6A">
          <w:rPr>
            <w:rStyle w:val="Hyperlink"/>
            <w:noProof/>
          </w:rPr>
          <w:t>Hình 1.7. 2 Biểu đồ DFD cấp độ 1</w:t>
        </w:r>
        <w:r w:rsidR="0064785D">
          <w:rPr>
            <w:noProof/>
            <w:webHidden/>
          </w:rPr>
          <w:tab/>
        </w:r>
        <w:r w:rsidR="0064785D">
          <w:rPr>
            <w:noProof/>
            <w:webHidden/>
          </w:rPr>
          <w:fldChar w:fldCharType="begin"/>
        </w:r>
        <w:r w:rsidR="0064785D">
          <w:rPr>
            <w:noProof/>
            <w:webHidden/>
          </w:rPr>
          <w:instrText xml:space="preserve"> PAGEREF _Toc165839623 \h </w:instrText>
        </w:r>
        <w:r w:rsidR="0064785D">
          <w:rPr>
            <w:noProof/>
            <w:webHidden/>
          </w:rPr>
        </w:r>
        <w:r w:rsidR="0064785D">
          <w:rPr>
            <w:noProof/>
            <w:webHidden/>
          </w:rPr>
          <w:fldChar w:fldCharType="separate"/>
        </w:r>
        <w:r w:rsidR="0064785D">
          <w:rPr>
            <w:noProof/>
            <w:webHidden/>
          </w:rPr>
          <w:t>18</w:t>
        </w:r>
        <w:r w:rsidR="0064785D">
          <w:rPr>
            <w:noProof/>
            <w:webHidden/>
          </w:rPr>
          <w:fldChar w:fldCharType="end"/>
        </w:r>
      </w:hyperlink>
      <w:r w:rsidR="0064785D">
        <w:fldChar w:fldCharType="end"/>
      </w:r>
      <w:r w:rsidR="00774F03">
        <w:fldChar w:fldCharType="begin"/>
      </w:r>
      <w:r w:rsidR="00774F03">
        <w:instrText xml:space="preserve"> TOC \h \z \c "Hình .. " </w:instrText>
      </w:r>
      <w:r w:rsidR="00774F03">
        <w:fldChar w:fldCharType="separate"/>
      </w:r>
    </w:p>
    <w:p w14:paraId="098510D9" w14:textId="5DECC6A8" w:rsidR="00F8239A" w:rsidRPr="00F8239A" w:rsidRDefault="00000000" w:rsidP="009B3337">
      <w:pPr>
        <w:pStyle w:val="TableofFigures"/>
        <w:tabs>
          <w:tab w:val="right" w:leader="dot" w:pos="9111"/>
        </w:tabs>
      </w:pPr>
      <w:hyperlink w:anchor="_Toc165839706" w:history="1">
        <w:r w:rsidR="00774F03" w:rsidRPr="00BE17DE">
          <w:rPr>
            <w:rStyle w:val="Hyperlink"/>
            <w:noProof/>
          </w:rPr>
          <w:t>Hình 1.8 Biểu đồ mối quan hệ giữa các dữ liệu</w:t>
        </w:r>
        <w:r w:rsidR="00774F03">
          <w:rPr>
            <w:noProof/>
            <w:webHidden/>
          </w:rPr>
          <w:tab/>
        </w:r>
        <w:r w:rsidR="00774F03">
          <w:rPr>
            <w:noProof/>
            <w:webHidden/>
          </w:rPr>
          <w:fldChar w:fldCharType="begin"/>
        </w:r>
        <w:r w:rsidR="00774F03">
          <w:rPr>
            <w:noProof/>
            <w:webHidden/>
          </w:rPr>
          <w:instrText xml:space="preserve"> PAGEREF _Toc165839706 \h </w:instrText>
        </w:r>
        <w:r w:rsidR="00774F03">
          <w:rPr>
            <w:noProof/>
            <w:webHidden/>
          </w:rPr>
        </w:r>
        <w:r w:rsidR="00774F03">
          <w:rPr>
            <w:noProof/>
            <w:webHidden/>
          </w:rPr>
          <w:fldChar w:fldCharType="separate"/>
        </w:r>
        <w:r w:rsidR="00774F03">
          <w:rPr>
            <w:noProof/>
            <w:webHidden/>
          </w:rPr>
          <w:t>20</w:t>
        </w:r>
        <w:r w:rsidR="00774F03">
          <w:rPr>
            <w:noProof/>
            <w:webHidden/>
          </w:rPr>
          <w:fldChar w:fldCharType="end"/>
        </w:r>
      </w:hyperlink>
      <w:r w:rsidR="00774F03">
        <w:fldChar w:fldCharType="end"/>
      </w:r>
    </w:p>
    <w:bookmarkStart w:id="12" w:name="_Toc387692910"/>
    <w:p w14:paraId="5CB2BA05" w14:textId="41DB933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1.9.1." </w:instrText>
      </w:r>
      <w:r>
        <w:rPr>
          <w:rFonts w:eastAsiaTheme="minorEastAsia"/>
          <w:lang w:eastAsia="ja-JP"/>
        </w:rPr>
        <w:fldChar w:fldCharType="separate"/>
      </w:r>
      <w:hyperlink w:anchor="_Toc165928326" w:history="1">
        <w:r w:rsidRPr="00711C7A">
          <w:rPr>
            <w:rStyle w:val="Hyperlink"/>
            <w:noProof/>
          </w:rPr>
          <w:t>Hình 1.9.1.1 Trang chủ 1</w:t>
        </w:r>
        <w:r>
          <w:rPr>
            <w:noProof/>
            <w:webHidden/>
          </w:rPr>
          <w:tab/>
        </w:r>
        <w:r>
          <w:rPr>
            <w:noProof/>
            <w:webHidden/>
          </w:rPr>
          <w:fldChar w:fldCharType="begin"/>
        </w:r>
        <w:r>
          <w:rPr>
            <w:noProof/>
            <w:webHidden/>
          </w:rPr>
          <w:instrText xml:space="preserve"> PAGEREF _Toc165928326 \h </w:instrText>
        </w:r>
        <w:r>
          <w:rPr>
            <w:noProof/>
            <w:webHidden/>
          </w:rPr>
        </w:r>
        <w:r>
          <w:rPr>
            <w:noProof/>
            <w:webHidden/>
          </w:rPr>
          <w:fldChar w:fldCharType="separate"/>
        </w:r>
        <w:r>
          <w:rPr>
            <w:noProof/>
            <w:webHidden/>
          </w:rPr>
          <w:t>23</w:t>
        </w:r>
        <w:r>
          <w:rPr>
            <w:noProof/>
            <w:webHidden/>
          </w:rPr>
          <w:fldChar w:fldCharType="end"/>
        </w:r>
      </w:hyperlink>
    </w:p>
    <w:p w14:paraId="1BF1CDE6" w14:textId="5F8E0295" w:rsidR="009B3337" w:rsidRDefault="00000000" w:rsidP="009B3337">
      <w:pPr>
        <w:pStyle w:val="TableofFigures"/>
        <w:tabs>
          <w:tab w:val="right" w:leader="dot" w:pos="9111"/>
        </w:tabs>
        <w:rPr>
          <w:noProof/>
        </w:rPr>
      </w:pPr>
      <w:hyperlink w:anchor="_Toc165928327" w:history="1">
        <w:r w:rsidR="009B3337" w:rsidRPr="00711C7A">
          <w:rPr>
            <w:rStyle w:val="Hyperlink"/>
            <w:noProof/>
          </w:rPr>
          <w:t>Hình 1.9.1.2 Trang chủ 2</w:t>
        </w:r>
        <w:r w:rsidR="009B3337">
          <w:rPr>
            <w:noProof/>
            <w:webHidden/>
          </w:rPr>
          <w:tab/>
        </w:r>
        <w:r w:rsidR="009B3337">
          <w:rPr>
            <w:noProof/>
            <w:webHidden/>
          </w:rPr>
          <w:fldChar w:fldCharType="begin"/>
        </w:r>
        <w:r w:rsidR="009B3337">
          <w:rPr>
            <w:noProof/>
            <w:webHidden/>
          </w:rPr>
          <w:instrText xml:space="preserve"> PAGEREF _Toc165928327 \h </w:instrText>
        </w:r>
        <w:r w:rsidR="009B3337">
          <w:rPr>
            <w:noProof/>
            <w:webHidden/>
          </w:rPr>
        </w:r>
        <w:r w:rsidR="009B3337">
          <w:rPr>
            <w:noProof/>
            <w:webHidden/>
          </w:rPr>
          <w:fldChar w:fldCharType="separate"/>
        </w:r>
        <w:r w:rsidR="009B3337">
          <w:rPr>
            <w:noProof/>
            <w:webHidden/>
          </w:rPr>
          <w:t>23</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1.9.2." </w:instrText>
      </w:r>
      <w:r w:rsidR="009B3337">
        <w:rPr>
          <w:rFonts w:eastAsiaTheme="minorEastAsia"/>
          <w:lang w:eastAsia="ja-JP"/>
        </w:rPr>
        <w:fldChar w:fldCharType="separate"/>
      </w:r>
    </w:p>
    <w:p w14:paraId="2674B6EA" w14:textId="36716BE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35" w:history="1">
        <w:r w:rsidR="009B3337" w:rsidRPr="00A90B0F">
          <w:rPr>
            <w:rStyle w:val="Hyperlink"/>
            <w:noProof/>
          </w:rPr>
          <w:t>Hình 1.9.2.1 Trang đăng ký</w:t>
        </w:r>
        <w:r w:rsidR="009B3337">
          <w:rPr>
            <w:noProof/>
            <w:webHidden/>
          </w:rPr>
          <w:tab/>
        </w:r>
        <w:r w:rsidR="009B3337">
          <w:rPr>
            <w:noProof/>
            <w:webHidden/>
          </w:rPr>
          <w:fldChar w:fldCharType="begin"/>
        </w:r>
        <w:r w:rsidR="009B3337">
          <w:rPr>
            <w:noProof/>
            <w:webHidden/>
          </w:rPr>
          <w:instrText xml:space="preserve"> PAGEREF _Toc165928335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p>
    <w:p w14:paraId="0BF8F64F" w14:textId="6605E904" w:rsidR="009B3337" w:rsidRDefault="00000000" w:rsidP="009B3337">
      <w:pPr>
        <w:pStyle w:val="TableofFigures"/>
        <w:tabs>
          <w:tab w:val="right" w:leader="dot" w:pos="9111"/>
        </w:tabs>
        <w:rPr>
          <w:noProof/>
        </w:rPr>
      </w:pPr>
      <w:hyperlink w:anchor="_Toc165928336" w:history="1">
        <w:r w:rsidR="009B3337" w:rsidRPr="00A90B0F">
          <w:rPr>
            <w:rStyle w:val="Hyperlink"/>
            <w:noProof/>
          </w:rPr>
          <w:t>Hình 1.9.2.2 Trang Đăng nhập</w:t>
        </w:r>
        <w:r w:rsidR="009B3337">
          <w:rPr>
            <w:noProof/>
            <w:webHidden/>
          </w:rPr>
          <w:tab/>
        </w:r>
        <w:r w:rsidR="009B3337">
          <w:rPr>
            <w:noProof/>
            <w:webHidden/>
          </w:rPr>
          <w:fldChar w:fldCharType="begin"/>
        </w:r>
        <w:r w:rsidR="009B3337">
          <w:rPr>
            <w:noProof/>
            <w:webHidden/>
          </w:rPr>
          <w:instrText xml:space="preserve"> PAGEREF _Toc165928336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1.9.3." </w:instrText>
      </w:r>
      <w:r w:rsidR="009B3337">
        <w:rPr>
          <w:rFonts w:eastAsiaTheme="minorEastAsia"/>
          <w:lang w:eastAsia="ja-JP"/>
        </w:rPr>
        <w:fldChar w:fldCharType="separate"/>
      </w:r>
    </w:p>
    <w:p w14:paraId="690DE89F" w14:textId="1884E2D0"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44" w:history="1">
        <w:r w:rsidR="009B3337" w:rsidRPr="009B0C67">
          <w:rPr>
            <w:rStyle w:val="Hyperlink"/>
            <w:noProof/>
          </w:rPr>
          <w:t>Hình 1.9.3.1 Trang Contract 1</w:t>
        </w:r>
        <w:r w:rsidR="009B3337">
          <w:rPr>
            <w:noProof/>
            <w:webHidden/>
          </w:rPr>
          <w:tab/>
        </w:r>
        <w:r w:rsidR="009B3337">
          <w:rPr>
            <w:noProof/>
            <w:webHidden/>
          </w:rPr>
          <w:fldChar w:fldCharType="begin"/>
        </w:r>
        <w:r w:rsidR="009B3337">
          <w:rPr>
            <w:noProof/>
            <w:webHidden/>
          </w:rPr>
          <w:instrText xml:space="preserve"> PAGEREF _Toc165928344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p>
    <w:p w14:paraId="4A9ABCF5" w14:textId="5245E19B" w:rsidR="009B3337" w:rsidRDefault="00000000" w:rsidP="009B3337">
      <w:pPr>
        <w:pStyle w:val="TableofFigures"/>
        <w:tabs>
          <w:tab w:val="right" w:leader="dot" w:pos="9111"/>
        </w:tabs>
        <w:rPr>
          <w:noProof/>
        </w:rPr>
      </w:pPr>
      <w:hyperlink w:anchor="_Toc165928345" w:history="1">
        <w:r w:rsidR="009B3337" w:rsidRPr="009B0C67">
          <w:rPr>
            <w:rStyle w:val="Hyperlink"/>
            <w:noProof/>
          </w:rPr>
          <w:t>Hình 1.9.3.2 Trang Contract 2</w:t>
        </w:r>
        <w:r w:rsidR="009B3337">
          <w:rPr>
            <w:noProof/>
            <w:webHidden/>
          </w:rPr>
          <w:tab/>
        </w:r>
        <w:r w:rsidR="009B3337">
          <w:rPr>
            <w:noProof/>
            <w:webHidden/>
          </w:rPr>
          <w:fldChar w:fldCharType="begin"/>
        </w:r>
        <w:r w:rsidR="009B3337">
          <w:rPr>
            <w:noProof/>
            <w:webHidden/>
          </w:rPr>
          <w:instrText xml:space="preserve"> PAGEREF _Toc165928345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1.9.4." </w:instrText>
      </w:r>
      <w:r w:rsidR="009B3337">
        <w:rPr>
          <w:rFonts w:eastAsiaTheme="minorEastAsia"/>
          <w:lang w:eastAsia="ja-JP"/>
        </w:rPr>
        <w:fldChar w:fldCharType="separate"/>
      </w:r>
    </w:p>
    <w:p w14:paraId="2D4FE0BE" w14:textId="3D18342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51" w:history="1">
        <w:r w:rsidR="009B3337" w:rsidRPr="00030620">
          <w:rPr>
            <w:rStyle w:val="Hyperlink"/>
            <w:noProof/>
          </w:rPr>
          <w:t>Hình 1.9.4.1 Trang About 1</w:t>
        </w:r>
        <w:r w:rsidR="009B3337">
          <w:rPr>
            <w:noProof/>
            <w:webHidden/>
          </w:rPr>
          <w:tab/>
        </w:r>
        <w:r w:rsidR="009B3337">
          <w:rPr>
            <w:noProof/>
            <w:webHidden/>
          </w:rPr>
          <w:fldChar w:fldCharType="begin"/>
        </w:r>
        <w:r w:rsidR="009B3337">
          <w:rPr>
            <w:noProof/>
            <w:webHidden/>
          </w:rPr>
          <w:instrText xml:space="preserve"> PAGEREF _Toc165928351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p>
    <w:p w14:paraId="6417EDF7" w14:textId="0BC924F5" w:rsidR="009B3337" w:rsidRDefault="00000000" w:rsidP="009B3337">
      <w:pPr>
        <w:pStyle w:val="TableofFigures"/>
        <w:tabs>
          <w:tab w:val="right" w:leader="dot" w:pos="9111"/>
        </w:tabs>
        <w:rPr>
          <w:noProof/>
        </w:rPr>
      </w:pPr>
      <w:hyperlink w:anchor="_Toc165928352" w:history="1">
        <w:r w:rsidR="009B3337" w:rsidRPr="00030620">
          <w:rPr>
            <w:rStyle w:val="Hyperlink"/>
            <w:noProof/>
          </w:rPr>
          <w:t>Hình 1.9.4.2 Trang About 2</w:t>
        </w:r>
        <w:r w:rsidR="009B3337">
          <w:rPr>
            <w:noProof/>
            <w:webHidden/>
          </w:rPr>
          <w:tab/>
        </w:r>
        <w:r w:rsidR="009B3337">
          <w:rPr>
            <w:noProof/>
            <w:webHidden/>
          </w:rPr>
          <w:fldChar w:fldCharType="begin"/>
        </w:r>
        <w:r w:rsidR="009B3337">
          <w:rPr>
            <w:noProof/>
            <w:webHidden/>
          </w:rPr>
          <w:instrText xml:space="preserve"> PAGEREF _Toc165928352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1.9.5." </w:instrText>
      </w:r>
      <w:r w:rsidR="009B3337">
        <w:rPr>
          <w:rFonts w:eastAsiaTheme="minorEastAsia"/>
          <w:lang w:eastAsia="ja-JP"/>
        </w:rPr>
        <w:fldChar w:fldCharType="separate"/>
      </w:r>
    </w:p>
    <w:p w14:paraId="6DF86084" w14:textId="327875A4" w:rsidR="009B3337" w:rsidRDefault="00000000" w:rsidP="009B3337">
      <w:pPr>
        <w:pStyle w:val="TableofFigures"/>
        <w:tabs>
          <w:tab w:val="right" w:leader="dot" w:pos="9111"/>
        </w:tabs>
        <w:rPr>
          <w:noProof/>
        </w:rPr>
      </w:pPr>
      <w:hyperlink w:anchor="_Toc165928357" w:history="1">
        <w:r w:rsidR="009B3337" w:rsidRPr="00426F17">
          <w:rPr>
            <w:rStyle w:val="Hyperlink"/>
            <w:noProof/>
          </w:rPr>
          <w:t>Hình 1.9.5.1 Trang Cập nhật thông tin</w:t>
        </w:r>
        <w:r w:rsidR="009B3337">
          <w:rPr>
            <w:noProof/>
            <w:webHidden/>
          </w:rPr>
          <w:tab/>
        </w:r>
        <w:r w:rsidR="009B3337">
          <w:rPr>
            <w:noProof/>
            <w:webHidden/>
          </w:rPr>
          <w:fldChar w:fldCharType="begin"/>
        </w:r>
        <w:r w:rsidR="009B3337">
          <w:rPr>
            <w:noProof/>
            <w:webHidden/>
          </w:rPr>
          <w:instrText xml:space="preserve"> PAGEREF _Toc165928357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1.9.6." </w:instrText>
      </w:r>
      <w:r w:rsidR="009B3337">
        <w:rPr>
          <w:rFonts w:eastAsiaTheme="minorEastAsia"/>
          <w:lang w:eastAsia="ja-JP"/>
        </w:rPr>
        <w:fldChar w:fldCharType="separate"/>
      </w:r>
    </w:p>
    <w:p w14:paraId="6C9BA6A8" w14:textId="3180BA51"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63" w:history="1">
        <w:r w:rsidR="009B3337" w:rsidRPr="00193B1D">
          <w:rPr>
            <w:rStyle w:val="Hyperlink"/>
            <w:noProof/>
          </w:rPr>
          <w:t>Hình 1.9.6.1 Trang tìm kiếm sản phẩm</w:t>
        </w:r>
        <w:r w:rsidR="009B3337">
          <w:rPr>
            <w:noProof/>
            <w:webHidden/>
          </w:rPr>
          <w:tab/>
        </w:r>
        <w:r w:rsidR="009B3337">
          <w:rPr>
            <w:noProof/>
            <w:webHidden/>
          </w:rPr>
          <w:fldChar w:fldCharType="begin"/>
        </w:r>
        <w:r w:rsidR="009B3337">
          <w:rPr>
            <w:noProof/>
            <w:webHidden/>
          </w:rPr>
          <w:instrText xml:space="preserve"> PAGEREF _Toc165928363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p>
    <w:p w14:paraId="00EF8998" w14:textId="312EDD9B" w:rsidR="00D041FF" w:rsidRPr="00261BCD" w:rsidRDefault="009B3337" w:rsidP="00CF051E">
      <w:pPr>
        <w:pStyle w:val="Chng"/>
        <w:tabs>
          <w:tab w:val="clear" w:pos="6379"/>
        </w:tabs>
        <w:rPr>
          <w:rFonts w:eastAsiaTheme="minorEastAsia"/>
          <w:lang w:eastAsia="ja-JP"/>
        </w:rPr>
      </w:pPr>
      <w:r>
        <w:rPr>
          <w:rFonts w:eastAsiaTheme="minorEastAsia"/>
          <w:lang w:eastAsia="ja-JP"/>
        </w:rPr>
        <w:fldChar w:fldCharType="end"/>
      </w:r>
    </w:p>
    <w:p w14:paraId="6C4A2174" w14:textId="77777777" w:rsidR="00D041FF" w:rsidRPr="00261BCD" w:rsidRDefault="00D041FF" w:rsidP="00DF0BC7">
      <w:pPr>
        <w:pStyle w:val="Chng"/>
        <w:tabs>
          <w:tab w:val="clear" w:pos="6379"/>
        </w:tabs>
        <w:jc w:val="center"/>
        <w:rPr>
          <w:rFonts w:eastAsiaTheme="minorEastAsia"/>
          <w:lang w:eastAsia="ja-JP"/>
        </w:rPr>
      </w:pPr>
    </w:p>
    <w:p w14:paraId="72F24E2E" w14:textId="77777777" w:rsidR="00D041FF" w:rsidRPr="00261BCD" w:rsidRDefault="00D041FF" w:rsidP="00DF0BC7">
      <w:pPr>
        <w:pStyle w:val="Chng"/>
        <w:tabs>
          <w:tab w:val="clear" w:pos="6379"/>
        </w:tabs>
        <w:jc w:val="center"/>
        <w:rPr>
          <w:rFonts w:eastAsiaTheme="minorEastAsia"/>
          <w:lang w:eastAsia="ja-JP"/>
        </w:rPr>
      </w:pPr>
    </w:p>
    <w:p w14:paraId="23BF2E33" w14:textId="0FB4AD67" w:rsidR="005F369D" w:rsidRPr="00261BCD" w:rsidRDefault="005F369D" w:rsidP="002B0CF5">
      <w:pPr>
        <w:pStyle w:val="Chng"/>
        <w:tabs>
          <w:tab w:val="clear" w:pos="6379"/>
        </w:tabs>
        <w:jc w:val="center"/>
        <w:outlineLvl w:val="0"/>
      </w:pPr>
      <w:bookmarkStart w:id="13" w:name="_Toc165924480"/>
      <w:commentRangeStart w:id="14"/>
      <w:r w:rsidRPr="00261BCD">
        <w:lastRenderedPageBreak/>
        <w:t>DANH MỤC</w:t>
      </w:r>
      <w:commentRangeEnd w:id="14"/>
      <w:r w:rsidRPr="00261BCD">
        <w:rPr>
          <w:rStyle w:val="CommentReference"/>
        </w:rPr>
        <w:commentReference w:id="14"/>
      </w:r>
      <w:r w:rsidR="00D041FF" w:rsidRPr="00261BCD">
        <w:t xml:space="preserve"> CÁC BẢNG</w:t>
      </w:r>
      <w:bookmarkEnd w:id="13"/>
    </w:p>
    <w:p w14:paraId="785C30D7" w14:textId="77777777" w:rsidR="00D041FF" w:rsidRPr="00261BCD" w:rsidRDefault="00D041FF" w:rsidP="00DF0BC7">
      <w:pPr>
        <w:pStyle w:val="TableofFigures"/>
        <w:rPr>
          <w:rFonts w:eastAsiaTheme="minorEastAsia"/>
          <w:szCs w:val="26"/>
          <w:lang w:eastAsia="ja-JP"/>
        </w:rPr>
      </w:pPr>
    </w:p>
    <w:p w14:paraId="03CAB1E7" w14:textId="77777777" w:rsidR="005F369D" w:rsidRPr="00261BCD" w:rsidRDefault="005F369D" w:rsidP="00DF0BC7">
      <w:pPr>
        <w:pStyle w:val="TableofFigures"/>
        <w:rPr>
          <w:rFonts w:eastAsiaTheme="minorEastAsia"/>
          <w:noProof/>
          <w:lang w:eastAsia="ja-JP"/>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3.1 Ví dụ cho chèn bảng</w:t>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12179FE5" w14:textId="77777777" w:rsidR="00D041FF" w:rsidRPr="00261BCD" w:rsidRDefault="00D041FF" w:rsidP="00DF0BC7">
      <w:pPr>
        <w:pStyle w:val="TableofFigures"/>
        <w:rPr>
          <w:rFonts w:eastAsiaTheme="minorEastAsia"/>
          <w:noProof/>
          <w:sz w:val="22"/>
          <w:szCs w:val="22"/>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w:t>
        </w:r>
        <w:r w:rsidRPr="00261BCD">
          <w:rPr>
            <w:rStyle w:val="Hyperlink"/>
            <w:rFonts w:eastAsiaTheme="minorEastAsia"/>
            <w:noProof/>
            <w:lang w:eastAsia="ja-JP"/>
          </w:rPr>
          <w:t>2</w:t>
        </w:r>
        <w:r w:rsidRPr="00261BCD">
          <w:rPr>
            <w:rStyle w:val="Hyperlink"/>
            <w:noProof/>
          </w:rPr>
          <w:t xml:space="preserve"> </w:t>
        </w:r>
        <w:r w:rsidRPr="00261BCD">
          <w:rPr>
            <w:rStyle w:val="Hyperlink"/>
            <w:rFonts w:eastAsiaTheme="minorEastAsia"/>
            <w:noProof/>
            <w:lang w:eastAsia="ja-JP"/>
          </w:rPr>
          <w:t>Kết quả</w:t>
        </w:r>
        <w:r w:rsidRPr="00261BCD">
          <w:rPr>
            <w:rStyle w:val="Hyperlink"/>
            <w:rFonts w:eastAsiaTheme="minorEastAsia"/>
            <w:noProof/>
            <w:lang w:eastAsia="ja-JP"/>
          </w:rPr>
          <w:tab/>
        </w:r>
        <w:r w:rsidRPr="00261BCD">
          <w:rPr>
            <w:rStyle w:val="Hyperlink"/>
            <w:rFonts w:eastAsiaTheme="minorEastAsia"/>
            <w:noProof/>
            <w:lang w:eastAsia="ja-JP"/>
          </w:rPr>
          <w:tab/>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2F5DD7C7" w14:textId="77777777" w:rsidR="00D041FF" w:rsidRPr="00261BCD" w:rsidRDefault="00D041FF" w:rsidP="00DF0BC7">
      <w:pPr>
        <w:spacing w:line="360" w:lineRule="auto"/>
        <w:rPr>
          <w:rFonts w:eastAsiaTheme="minorEastAsia"/>
          <w:lang w:eastAsia="ja-JP"/>
        </w:rPr>
      </w:pPr>
      <w:r w:rsidRPr="00261BCD">
        <w:rPr>
          <w:sz w:val="26"/>
          <w:szCs w:val="26"/>
        </w:rPr>
        <w:fldChar w:fldCharType="end"/>
      </w:r>
    </w:p>
    <w:p w14:paraId="3E2BC0FD" w14:textId="77777777" w:rsidR="005F369D" w:rsidRPr="00261BCD" w:rsidRDefault="005F369D" w:rsidP="00DF0BC7">
      <w:pPr>
        <w:pStyle w:val="Chng"/>
        <w:tabs>
          <w:tab w:val="clear" w:pos="6379"/>
        </w:tabs>
        <w:jc w:val="center"/>
        <w:rPr>
          <w:rFonts w:eastAsiaTheme="minorEastAsia"/>
          <w:sz w:val="26"/>
          <w:szCs w:val="26"/>
          <w:lang w:eastAsia="ja-JP"/>
        </w:rPr>
      </w:pPr>
      <w:r w:rsidRPr="00261BCD">
        <w:rPr>
          <w:sz w:val="26"/>
          <w:szCs w:val="26"/>
        </w:rPr>
        <w:fldChar w:fldCharType="end"/>
      </w:r>
    </w:p>
    <w:p w14:paraId="2F977FA1" w14:textId="77777777" w:rsidR="005440F6" w:rsidRPr="00261BCD" w:rsidRDefault="005440F6" w:rsidP="00DF0BC7">
      <w:pPr>
        <w:pStyle w:val="Chng"/>
        <w:tabs>
          <w:tab w:val="clear" w:pos="6379"/>
        </w:tabs>
        <w:jc w:val="center"/>
        <w:rPr>
          <w:rFonts w:eastAsiaTheme="minorEastAsia"/>
          <w:sz w:val="26"/>
          <w:szCs w:val="26"/>
          <w:lang w:eastAsia="ja-JP"/>
        </w:rPr>
      </w:pPr>
    </w:p>
    <w:p w14:paraId="62081588" w14:textId="77777777" w:rsidR="005440F6" w:rsidRPr="00261BCD" w:rsidRDefault="005440F6" w:rsidP="00DF0BC7">
      <w:pPr>
        <w:pStyle w:val="Chng"/>
        <w:tabs>
          <w:tab w:val="clear" w:pos="6379"/>
        </w:tabs>
        <w:jc w:val="center"/>
        <w:rPr>
          <w:rFonts w:eastAsiaTheme="minorEastAsia"/>
          <w:sz w:val="26"/>
          <w:szCs w:val="26"/>
          <w:lang w:eastAsia="ja-JP"/>
        </w:rPr>
      </w:pPr>
    </w:p>
    <w:p w14:paraId="6B2EFEA3" w14:textId="77777777" w:rsidR="005440F6" w:rsidRPr="00261BCD" w:rsidRDefault="005440F6" w:rsidP="00DF0BC7">
      <w:pPr>
        <w:pStyle w:val="Chng"/>
        <w:tabs>
          <w:tab w:val="clear" w:pos="6379"/>
        </w:tabs>
        <w:jc w:val="center"/>
        <w:rPr>
          <w:rFonts w:eastAsiaTheme="minorEastAsia"/>
          <w:sz w:val="26"/>
          <w:szCs w:val="26"/>
          <w:lang w:eastAsia="ja-JP"/>
        </w:rPr>
      </w:pPr>
    </w:p>
    <w:p w14:paraId="04EB9334" w14:textId="77777777" w:rsidR="005440F6" w:rsidRPr="00261BCD" w:rsidRDefault="005440F6" w:rsidP="00DF0BC7">
      <w:pPr>
        <w:pStyle w:val="Chng"/>
        <w:tabs>
          <w:tab w:val="clear" w:pos="6379"/>
        </w:tabs>
        <w:jc w:val="center"/>
        <w:rPr>
          <w:rFonts w:eastAsiaTheme="minorEastAsia"/>
          <w:sz w:val="26"/>
          <w:szCs w:val="26"/>
          <w:lang w:eastAsia="ja-JP"/>
        </w:rPr>
      </w:pPr>
    </w:p>
    <w:p w14:paraId="5C7AD93A" w14:textId="77777777" w:rsidR="005440F6" w:rsidRPr="00261BCD" w:rsidRDefault="005440F6" w:rsidP="00DF0BC7">
      <w:pPr>
        <w:pStyle w:val="Chng"/>
        <w:tabs>
          <w:tab w:val="clear" w:pos="6379"/>
        </w:tabs>
        <w:jc w:val="center"/>
        <w:rPr>
          <w:rFonts w:eastAsiaTheme="minorEastAsia"/>
          <w:sz w:val="26"/>
          <w:szCs w:val="26"/>
          <w:lang w:eastAsia="ja-JP"/>
        </w:rPr>
      </w:pPr>
    </w:p>
    <w:p w14:paraId="6FEC6DC5" w14:textId="77777777" w:rsidR="005440F6" w:rsidRPr="00261BCD" w:rsidRDefault="005440F6" w:rsidP="00DF0BC7">
      <w:pPr>
        <w:pStyle w:val="Chng"/>
        <w:tabs>
          <w:tab w:val="clear" w:pos="6379"/>
        </w:tabs>
        <w:jc w:val="center"/>
        <w:rPr>
          <w:rFonts w:eastAsiaTheme="minorEastAsia"/>
          <w:sz w:val="26"/>
          <w:szCs w:val="26"/>
          <w:lang w:eastAsia="ja-JP"/>
        </w:rPr>
      </w:pPr>
    </w:p>
    <w:p w14:paraId="5C3C0764" w14:textId="77777777" w:rsidR="005440F6" w:rsidRPr="00261BCD" w:rsidRDefault="005440F6" w:rsidP="00DF0BC7">
      <w:pPr>
        <w:pStyle w:val="Chng"/>
        <w:tabs>
          <w:tab w:val="clear" w:pos="6379"/>
        </w:tabs>
        <w:jc w:val="center"/>
        <w:rPr>
          <w:rFonts w:eastAsiaTheme="minorEastAsia"/>
          <w:sz w:val="26"/>
          <w:szCs w:val="26"/>
          <w:lang w:eastAsia="ja-JP"/>
        </w:rPr>
      </w:pPr>
    </w:p>
    <w:p w14:paraId="05F465AB" w14:textId="77777777" w:rsidR="005440F6" w:rsidRPr="00261BCD" w:rsidRDefault="005440F6" w:rsidP="00DF0BC7">
      <w:pPr>
        <w:pStyle w:val="Chng"/>
        <w:tabs>
          <w:tab w:val="clear" w:pos="6379"/>
        </w:tabs>
        <w:jc w:val="center"/>
        <w:rPr>
          <w:rFonts w:eastAsiaTheme="minorEastAsia"/>
          <w:sz w:val="26"/>
          <w:szCs w:val="26"/>
          <w:lang w:eastAsia="ja-JP"/>
        </w:rPr>
      </w:pPr>
    </w:p>
    <w:p w14:paraId="0BECF889" w14:textId="77777777" w:rsidR="005440F6" w:rsidRPr="00261BCD" w:rsidRDefault="005440F6" w:rsidP="00DF0BC7">
      <w:pPr>
        <w:pStyle w:val="Chng"/>
        <w:tabs>
          <w:tab w:val="clear" w:pos="6379"/>
        </w:tabs>
        <w:jc w:val="center"/>
        <w:rPr>
          <w:rFonts w:eastAsiaTheme="minorEastAsia"/>
          <w:sz w:val="26"/>
          <w:szCs w:val="26"/>
          <w:lang w:eastAsia="ja-JP"/>
        </w:rPr>
      </w:pPr>
    </w:p>
    <w:p w14:paraId="1D076814" w14:textId="77777777" w:rsidR="005440F6" w:rsidRPr="00261BCD" w:rsidRDefault="005440F6" w:rsidP="00DF0BC7">
      <w:pPr>
        <w:pStyle w:val="Chng"/>
        <w:tabs>
          <w:tab w:val="clear" w:pos="6379"/>
        </w:tabs>
        <w:jc w:val="center"/>
        <w:rPr>
          <w:rFonts w:eastAsiaTheme="minorEastAsia"/>
          <w:sz w:val="26"/>
          <w:szCs w:val="26"/>
          <w:lang w:eastAsia="ja-JP"/>
        </w:rPr>
      </w:pPr>
    </w:p>
    <w:p w14:paraId="4030859B" w14:textId="77777777" w:rsidR="005440F6" w:rsidRPr="00261BCD" w:rsidRDefault="005440F6" w:rsidP="00DF0BC7">
      <w:pPr>
        <w:pStyle w:val="Chng"/>
        <w:tabs>
          <w:tab w:val="clear" w:pos="6379"/>
        </w:tabs>
        <w:jc w:val="center"/>
        <w:rPr>
          <w:rFonts w:eastAsiaTheme="minorEastAsia"/>
          <w:sz w:val="26"/>
          <w:szCs w:val="26"/>
          <w:lang w:eastAsia="ja-JP"/>
        </w:rPr>
      </w:pPr>
    </w:p>
    <w:p w14:paraId="208269F2" w14:textId="77777777" w:rsidR="005440F6" w:rsidRPr="00261BCD" w:rsidRDefault="005440F6" w:rsidP="00DF0BC7">
      <w:pPr>
        <w:pStyle w:val="Chng"/>
        <w:tabs>
          <w:tab w:val="clear" w:pos="6379"/>
        </w:tabs>
        <w:jc w:val="center"/>
        <w:rPr>
          <w:rFonts w:eastAsiaTheme="minorEastAsia"/>
          <w:sz w:val="26"/>
          <w:szCs w:val="26"/>
          <w:lang w:eastAsia="ja-JP"/>
        </w:rPr>
      </w:pPr>
    </w:p>
    <w:p w14:paraId="46272C33" w14:textId="77777777" w:rsidR="005440F6" w:rsidRPr="00261BCD" w:rsidRDefault="005440F6" w:rsidP="00DF0BC7">
      <w:pPr>
        <w:pStyle w:val="Chng"/>
        <w:tabs>
          <w:tab w:val="clear" w:pos="6379"/>
        </w:tabs>
        <w:jc w:val="center"/>
        <w:rPr>
          <w:rFonts w:eastAsiaTheme="minorEastAsia"/>
          <w:sz w:val="26"/>
          <w:szCs w:val="26"/>
          <w:lang w:eastAsia="ja-JP"/>
        </w:rPr>
      </w:pPr>
    </w:p>
    <w:p w14:paraId="67D77EB6" w14:textId="77777777" w:rsidR="005440F6" w:rsidRPr="00261BCD" w:rsidRDefault="005440F6" w:rsidP="00DF0BC7">
      <w:pPr>
        <w:pStyle w:val="Chng"/>
        <w:tabs>
          <w:tab w:val="clear" w:pos="6379"/>
        </w:tabs>
        <w:jc w:val="center"/>
        <w:rPr>
          <w:rFonts w:eastAsiaTheme="minorEastAsia"/>
          <w:sz w:val="26"/>
          <w:szCs w:val="26"/>
          <w:lang w:eastAsia="ja-JP"/>
        </w:rPr>
      </w:pPr>
    </w:p>
    <w:p w14:paraId="5124F252" w14:textId="77777777" w:rsidR="005440F6" w:rsidRPr="00261BCD" w:rsidRDefault="005440F6" w:rsidP="00DF0BC7">
      <w:pPr>
        <w:pStyle w:val="Chng"/>
        <w:tabs>
          <w:tab w:val="clear" w:pos="6379"/>
        </w:tabs>
        <w:jc w:val="center"/>
        <w:rPr>
          <w:rFonts w:eastAsiaTheme="minorEastAsia"/>
          <w:sz w:val="26"/>
          <w:szCs w:val="26"/>
          <w:lang w:eastAsia="ja-JP"/>
        </w:rPr>
      </w:pPr>
    </w:p>
    <w:p w14:paraId="11710457" w14:textId="77777777" w:rsidR="005440F6" w:rsidRPr="00261BCD" w:rsidRDefault="005440F6" w:rsidP="00DF0BC7">
      <w:pPr>
        <w:pStyle w:val="Chng"/>
        <w:tabs>
          <w:tab w:val="clear" w:pos="6379"/>
        </w:tabs>
        <w:jc w:val="center"/>
        <w:rPr>
          <w:rFonts w:eastAsiaTheme="minorEastAsia"/>
          <w:sz w:val="26"/>
          <w:szCs w:val="26"/>
          <w:lang w:eastAsia="ja-JP"/>
        </w:rPr>
      </w:pPr>
    </w:p>
    <w:p w14:paraId="37C03B33" w14:textId="77777777" w:rsidR="005440F6" w:rsidRPr="00261BCD" w:rsidRDefault="005440F6" w:rsidP="00DF0BC7">
      <w:pPr>
        <w:pStyle w:val="Chng"/>
        <w:tabs>
          <w:tab w:val="clear" w:pos="6379"/>
        </w:tabs>
        <w:jc w:val="center"/>
        <w:rPr>
          <w:rFonts w:eastAsiaTheme="minorEastAsia"/>
          <w:sz w:val="26"/>
          <w:szCs w:val="26"/>
          <w:lang w:eastAsia="ja-JP"/>
        </w:rPr>
      </w:pPr>
    </w:p>
    <w:p w14:paraId="64ABD2D7" w14:textId="77777777" w:rsidR="005440F6" w:rsidRPr="00261BCD" w:rsidRDefault="005440F6" w:rsidP="00DF0BC7">
      <w:pPr>
        <w:pStyle w:val="Chng"/>
        <w:tabs>
          <w:tab w:val="clear" w:pos="6379"/>
        </w:tabs>
        <w:jc w:val="center"/>
        <w:rPr>
          <w:rFonts w:eastAsiaTheme="minorEastAsia"/>
          <w:sz w:val="26"/>
          <w:szCs w:val="26"/>
          <w:lang w:eastAsia="ja-JP"/>
        </w:rPr>
      </w:pPr>
    </w:p>
    <w:p w14:paraId="2EC46E9A" w14:textId="77777777" w:rsidR="005440F6" w:rsidRDefault="005440F6" w:rsidP="00DF0BC7">
      <w:pPr>
        <w:pStyle w:val="Chng"/>
        <w:tabs>
          <w:tab w:val="clear" w:pos="6379"/>
        </w:tabs>
        <w:jc w:val="center"/>
        <w:rPr>
          <w:rFonts w:eastAsiaTheme="minorEastAsia"/>
          <w:sz w:val="26"/>
          <w:szCs w:val="26"/>
          <w:lang w:eastAsia="ja-JP"/>
        </w:rPr>
      </w:pPr>
    </w:p>
    <w:p w14:paraId="2F224FB3" w14:textId="77777777" w:rsidR="00CD6EF0" w:rsidRPr="00261BCD" w:rsidRDefault="00CD6EF0" w:rsidP="00DF0BC7">
      <w:pPr>
        <w:pStyle w:val="Chng"/>
        <w:tabs>
          <w:tab w:val="clear" w:pos="6379"/>
        </w:tabs>
        <w:jc w:val="center"/>
        <w:rPr>
          <w:rFonts w:eastAsiaTheme="minorEastAsia"/>
          <w:sz w:val="26"/>
          <w:szCs w:val="26"/>
          <w:lang w:eastAsia="ja-JP"/>
        </w:rPr>
      </w:pPr>
    </w:p>
    <w:p w14:paraId="40D3E462" w14:textId="77777777" w:rsidR="005440F6" w:rsidRPr="00261BCD" w:rsidRDefault="005440F6" w:rsidP="00DF0BC7">
      <w:pPr>
        <w:pStyle w:val="Chng"/>
        <w:tabs>
          <w:tab w:val="clear" w:pos="6379"/>
        </w:tabs>
        <w:jc w:val="center"/>
        <w:rPr>
          <w:rFonts w:eastAsiaTheme="minorEastAsia"/>
          <w:sz w:val="26"/>
          <w:szCs w:val="26"/>
          <w:lang w:eastAsia="ja-JP"/>
        </w:rPr>
      </w:pPr>
    </w:p>
    <w:bookmarkEnd w:id="12"/>
    <w:p w14:paraId="6BF89308" w14:textId="14540AFB"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5" w:name="_Toc165924481"/>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5"/>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6" w:name="_Toc165924482"/>
      <w:r w:rsidRPr="00261BCD">
        <w:rPr>
          <w:rFonts w:eastAsia="MS Mincho"/>
          <w:b/>
          <w:bCs/>
          <w:sz w:val="28"/>
          <w:szCs w:val="28"/>
        </w:rPr>
        <w:t>Mô tả bài toán</w:t>
      </w:r>
      <w:bookmarkEnd w:id="16"/>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7" w:name="_Toc165924483"/>
      <w:r w:rsidRPr="00261BCD">
        <w:rPr>
          <w:rFonts w:eastAsia="MS Mincho"/>
          <w:b/>
          <w:bCs/>
          <w:sz w:val="28"/>
          <w:szCs w:val="28"/>
        </w:rPr>
        <w:lastRenderedPageBreak/>
        <w:t>Sơ đồ chức năng tổng quát</w:t>
      </w:r>
      <w:bookmarkEnd w:id="17"/>
    </w:p>
    <w:p w14:paraId="25115541" w14:textId="462010BA" w:rsidR="00434532" w:rsidRDefault="00D23D6D" w:rsidP="00575998">
      <w:pPr>
        <w:pStyle w:val="Bodytext30"/>
        <w:keepNext/>
        <w:spacing w:after="0" w:line="360" w:lineRule="auto"/>
        <w:ind w:left="90" w:right="300"/>
        <w:jc w:val="center"/>
      </w:pPr>
      <w:r w:rsidRPr="00D23D6D">
        <w:rPr>
          <w:noProof/>
        </w:rPr>
        <w:drawing>
          <wp:inline distT="0" distB="0" distL="0" distR="0" wp14:anchorId="572E7E3E" wp14:editId="649E6270">
            <wp:extent cx="5791835" cy="5490845"/>
            <wp:effectExtent l="0" t="0" r="0" b="0"/>
            <wp:docPr id="16653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8527" name=""/>
                    <pic:cNvPicPr/>
                  </pic:nvPicPr>
                  <pic:blipFill>
                    <a:blip r:embed="rId14"/>
                    <a:stretch>
                      <a:fillRect/>
                    </a:stretch>
                  </pic:blipFill>
                  <pic:spPr>
                    <a:xfrm>
                      <a:off x="0" y="0"/>
                      <a:ext cx="5791835" cy="5490845"/>
                    </a:xfrm>
                    <a:prstGeom prst="rect">
                      <a:avLst/>
                    </a:prstGeom>
                  </pic:spPr>
                </pic:pic>
              </a:graphicData>
            </a:graphic>
          </wp:inline>
        </w:drawing>
      </w:r>
    </w:p>
    <w:p w14:paraId="5CC398B0" w14:textId="7F3413EC" w:rsidR="000859E9" w:rsidRPr="00E75E26" w:rsidRDefault="008156E8" w:rsidP="00BE6C76">
      <w:pPr>
        <w:pStyle w:val="Caption"/>
        <w:rPr>
          <w:rFonts w:eastAsia="MS Mincho"/>
          <w:b/>
        </w:rPr>
      </w:pPr>
      <w:bookmarkStart w:id="18" w:name="_Toc165839369"/>
      <w:r>
        <w:t>Hình 1.</w:t>
      </w:r>
      <w:r>
        <w:fldChar w:fldCharType="begin"/>
      </w:r>
      <w:r>
        <w:instrText xml:space="preserve"> SEQ Hình_1. \* ARABIC </w:instrText>
      </w:r>
      <w:r>
        <w:fldChar w:fldCharType="separate"/>
      </w:r>
      <w:r>
        <w:rPr>
          <w:noProof/>
        </w:rPr>
        <w:t>2</w:t>
      </w:r>
      <w:r>
        <w:fldChar w:fldCharType="end"/>
      </w:r>
      <w:r w:rsidR="009204B1">
        <w:t xml:space="preserve"> Sơ đồ chức năng tổng qu</w:t>
      </w:r>
      <w:r w:rsidR="009F009E">
        <w:t>át</w:t>
      </w:r>
      <w:bookmarkEnd w:id="18"/>
    </w:p>
    <w:p w14:paraId="0B13D573" w14:textId="43BDA781" w:rsidR="006F5DA0" w:rsidRPr="006F5DA0" w:rsidRDefault="000224A7" w:rsidP="00B10BAC">
      <w:pPr>
        <w:pStyle w:val="ListParagraph"/>
        <w:numPr>
          <w:ilvl w:val="0"/>
          <w:numId w:val="29"/>
        </w:numPr>
        <w:spacing w:line="360" w:lineRule="auto"/>
        <w:jc w:val="both"/>
        <w:rPr>
          <w:sz w:val="26"/>
          <w:szCs w:val="26"/>
          <w:lang w:val="vi-VN"/>
        </w:rPr>
      </w:pPr>
      <w:r>
        <w:rPr>
          <w:sz w:val="26"/>
          <w:szCs w:val="26"/>
        </w:rPr>
        <w:t xml:space="preserve">Quản lý </w:t>
      </w:r>
      <w:r w:rsidR="00B96CA8">
        <w:rPr>
          <w:sz w:val="26"/>
          <w:szCs w:val="26"/>
        </w:rPr>
        <w:t>hồ sơ cá nh</w:t>
      </w:r>
      <w:r w:rsidR="007C7FC5">
        <w:rPr>
          <w:sz w:val="26"/>
          <w:szCs w:val="26"/>
        </w:rPr>
        <w:t>ân</w:t>
      </w:r>
      <w:r w:rsidR="0006112F">
        <w:rPr>
          <w:sz w:val="26"/>
          <w:szCs w:val="26"/>
        </w:rPr>
        <w:t>:</w:t>
      </w:r>
    </w:p>
    <w:p w14:paraId="60CE9B5B" w14:textId="36FFB6C8" w:rsidR="0061256B" w:rsidRPr="008A1575" w:rsidRDefault="00F60358" w:rsidP="006F5DA0">
      <w:pPr>
        <w:pStyle w:val="ListParagraph"/>
        <w:numPr>
          <w:ilvl w:val="1"/>
          <w:numId w:val="29"/>
        </w:numPr>
        <w:spacing w:line="360" w:lineRule="auto"/>
        <w:jc w:val="both"/>
        <w:rPr>
          <w:sz w:val="26"/>
          <w:szCs w:val="26"/>
          <w:lang w:val="vi-VN"/>
        </w:rPr>
      </w:pPr>
      <w:r w:rsidRPr="00F60358">
        <w:rPr>
          <w:sz w:val="26"/>
          <w:szCs w:val="26"/>
        </w:rPr>
        <w:t>Đăng ký/Đăng nhập: Cho phép người dùng tạo tài khoản và đăng nhập để sử dụng các tính năng</w:t>
      </w:r>
      <w:r w:rsidR="005720D1">
        <w:rPr>
          <w:sz w:val="26"/>
          <w:szCs w:val="26"/>
        </w:rPr>
        <w:t xml:space="preserve"> của web</w:t>
      </w:r>
      <w:r w:rsidR="00DB7252">
        <w:rPr>
          <w:sz w:val="26"/>
          <w:szCs w:val="26"/>
        </w:rPr>
        <w:t>.</w:t>
      </w:r>
    </w:p>
    <w:p w14:paraId="24E09ADC" w14:textId="304E2324" w:rsidR="008A1575" w:rsidRPr="0061256B" w:rsidRDefault="008A1575" w:rsidP="006F5DA0">
      <w:pPr>
        <w:pStyle w:val="ListParagraph"/>
        <w:numPr>
          <w:ilvl w:val="1"/>
          <w:numId w:val="29"/>
        </w:numPr>
        <w:spacing w:line="360" w:lineRule="auto"/>
        <w:jc w:val="both"/>
        <w:rPr>
          <w:sz w:val="26"/>
          <w:szCs w:val="26"/>
          <w:lang w:val="vi-VN"/>
        </w:rPr>
      </w:pPr>
      <w:r>
        <w:rPr>
          <w:sz w:val="26"/>
          <w:szCs w:val="26"/>
        </w:rPr>
        <w:t xml:space="preserve">Cập nhật thông tin: </w:t>
      </w:r>
      <w:r w:rsidR="00387826">
        <w:rPr>
          <w:sz w:val="26"/>
          <w:szCs w:val="26"/>
        </w:rPr>
        <w:t>Người dùng có thể cập nhật thông tin của mình</w:t>
      </w:r>
      <w:r w:rsidR="008E04DD">
        <w:rPr>
          <w:sz w:val="26"/>
          <w:szCs w:val="26"/>
        </w:rPr>
        <w:t xml:space="preserve"> như </w:t>
      </w:r>
      <w:r w:rsidR="00F91C4D">
        <w:rPr>
          <w:sz w:val="26"/>
          <w:szCs w:val="26"/>
        </w:rPr>
        <w:t xml:space="preserve">Mật khẩu, </w:t>
      </w:r>
      <w:r w:rsidR="00AD5773">
        <w:rPr>
          <w:sz w:val="26"/>
          <w:szCs w:val="26"/>
        </w:rPr>
        <w:t>Tên, Số điện thoại, Gmail</w:t>
      </w:r>
      <w:r w:rsidR="00AE2058">
        <w:rPr>
          <w:sz w:val="26"/>
          <w:szCs w:val="26"/>
        </w:rPr>
        <w:t xml:space="preserve">, </w:t>
      </w:r>
      <w:r w:rsidR="00BF4629">
        <w:rPr>
          <w:sz w:val="26"/>
          <w:szCs w:val="26"/>
        </w:rPr>
        <w:t>Địa chỉ</w:t>
      </w:r>
      <w:r w:rsidR="00FE4624">
        <w:rPr>
          <w:sz w:val="26"/>
          <w:szCs w:val="26"/>
        </w:rPr>
        <w:t>.</w:t>
      </w:r>
    </w:p>
    <w:p w14:paraId="3CBF99F5" w14:textId="67521869" w:rsidR="000F7AB5" w:rsidRPr="0055139B" w:rsidRDefault="00C10409" w:rsidP="00B10BAC">
      <w:pPr>
        <w:pStyle w:val="ListParagraph"/>
        <w:numPr>
          <w:ilvl w:val="0"/>
          <w:numId w:val="29"/>
        </w:numPr>
        <w:spacing w:line="360" w:lineRule="auto"/>
        <w:jc w:val="both"/>
        <w:rPr>
          <w:sz w:val="26"/>
          <w:szCs w:val="26"/>
          <w:lang w:val="vi-VN"/>
        </w:rPr>
      </w:pPr>
      <w:r>
        <w:rPr>
          <w:sz w:val="26"/>
          <w:szCs w:val="26"/>
        </w:rPr>
        <w:lastRenderedPageBreak/>
        <w:t>Tìm kiếm sản phẩm:</w:t>
      </w:r>
    </w:p>
    <w:p w14:paraId="689FC7A0" w14:textId="77777777" w:rsidR="001F2652" w:rsidRPr="001F2652" w:rsidRDefault="001F2652" w:rsidP="00B10BAC">
      <w:pPr>
        <w:pStyle w:val="ListParagraph"/>
        <w:numPr>
          <w:ilvl w:val="1"/>
          <w:numId w:val="29"/>
        </w:numPr>
        <w:spacing w:line="360" w:lineRule="auto"/>
        <w:jc w:val="both"/>
        <w:rPr>
          <w:sz w:val="26"/>
          <w:szCs w:val="26"/>
          <w:lang w:val="vi-VN"/>
        </w:rPr>
      </w:pPr>
      <w:r w:rsidRPr="001F2652">
        <w:rPr>
          <w:sz w:val="26"/>
          <w:szCs w:val="26"/>
          <w:lang w:val="vi-VN"/>
        </w:rPr>
        <w:t>Người dùng nhập từ khóa hoặc lựa chọn danh mục để tìm kiếm sản phẩm mong muốn.</w:t>
      </w:r>
    </w:p>
    <w:p w14:paraId="2313E7E5" w14:textId="77777777" w:rsidR="00FB7450" w:rsidRPr="00FB7450" w:rsidRDefault="00FB7450" w:rsidP="00B10BAC">
      <w:pPr>
        <w:pStyle w:val="ListParagraph"/>
        <w:numPr>
          <w:ilvl w:val="1"/>
          <w:numId w:val="29"/>
        </w:numPr>
        <w:spacing w:line="360" w:lineRule="auto"/>
        <w:jc w:val="both"/>
        <w:rPr>
          <w:sz w:val="26"/>
          <w:szCs w:val="26"/>
          <w:lang w:val="vi-VN"/>
        </w:rPr>
      </w:pPr>
      <w:r w:rsidRPr="00FB7450">
        <w:rPr>
          <w:sz w:val="26"/>
          <w:szCs w:val="26"/>
          <w:lang w:val="vi-VN"/>
        </w:rPr>
        <w:t>Web trả về kết quả tìm kiếm với thông tin chi tiết sản phẩm từ các cửa hàng khác nhau.</w:t>
      </w:r>
    </w:p>
    <w:p w14:paraId="6B35013A" w14:textId="3AFB5591" w:rsidR="0055139B" w:rsidRDefault="00E91923" w:rsidP="00B10BAC">
      <w:pPr>
        <w:pStyle w:val="ListParagraph"/>
        <w:numPr>
          <w:ilvl w:val="0"/>
          <w:numId w:val="29"/>
        </w:numPr>
        <w:spacing w:line="360" w:lineRule="auto"/>
        <w:jc w:val="both"/>
        <w:rPr>
          <w:sz w:val="26"/>
          <w:szCs w:val="26"/>
        </w:rPr>
      </w:pPr>
      <w:r>
        <w:rPr>
          <w:sz w:val="26"/>
          <w:szCs w:val="26"/>
        </w:rPr>
        <w:t xml:space="preserve">Chi tiết sản phẩm tại các cửa hàng: </w:t>
      </w:r>
      <w:r w:rsidR="00787C52">
        <w:rPr>
          <w:sz w:val="26"/>
          <w:szCs w:val="26"/>
        </w:rPr>
        <w:t>Tên sản phẩm, hình ảnh, giá cả</w:t>
      </w:r>
      <w:r w:rsidR="00C91636">
        <w:rPr>
          <w:sz w:val="26"/>
          <w:szCs w:val="26"/>
        </w:rPr>
        <w:t>, tên và liên kết đến cửa hàng bán sản phẩm</w:t>
      </w:r>
      <w:r w:rsidR="00DD4311">
        <w:rPr>
          <w:sz w:val="26"/>
          <w:szCs w:val="26"/>
        </w:rPr>
        <w:t>.</w:t>
      </w:r>
    </w:p>
    <w:p w14:paraId="087C8289" w14:textId="4100C404" w:rsidR="00B02523" w:rsidRDefault="00B02523" w:rsidP="00B10BAC">
      <w:pPr>
        <w:pStyle w:val="ListParagraph"/>
        <w:numPr>
          <w:ilvl w:val="0"/>
          <w:numId w:val="29"/>
        </w:numPr>
        <w:spacing w:line="360" w:lineRule="auto"/>
        <w:jc w:val="both"/>
        <w:rPr>
          <w:sz w:val="26"/>
          <w:szCs w:val="26"/>
        </w:rPr>
      </w:pPr>
      <w:r>
        <w:rPr>
          <w:sz w:val="26"/>
          <w:szCs w:val="26"/>
        </w:rPr>
        <w:t>Đề xuất giá tốt nhất</w:t>
      </w:r>
      <w:r w:rsidR="00FC0BD0">
        <w:rPr>
          <w:sz w:val="26"/>
          <w:szCs w:val="26"/>
        </w:rPr>
        <w:t>:</w:t>
      </w:r>
    </w:p>
    <w:p w14:paraId="7748CB60" w14:textId="4A4D2E91" w:rsidR="00FB0225" w:rsidRDefault="00FB0225" w:rsidP="00B10BAC">
      <w:pPr>
        <w:pStyle w:val="ListParagraph"/>
        <w:numPr>
          <w:ilvl w:val="1"/>
          <w:numId w:val="29"/>
        </w:numPr>
        <w:spacing w:line="360" w:lineRule="auto"/>
        <w:jc w:val="both"/>
        <w:rPr>
          <w:sz w:val="26"/>
          <w:szCs w:val="26"/>
        </w:rPr>
      </w:pPr>
      <w:r>
        <w:rPr>
          <w:sz w:val="26"/>
          <w:szCs w:val="26"/>
        </w:rPr>
        <w:t>So sánh giá của cùng một sản phẩm từ các cửa hàng khác nhau.</w:t>
      </w:r>
    </w:p>
    <w:p w14:paraId="059BA1FA" w14:textId="6E6EA06A" w:rsidR="00855AB0" w:rsidRDefault="00855AB0" w:rsidP="00B10BAC">
      <w:pPr>
        <w:pStyle w:val="ListParagraph"/>
        <w:numPr>
          <w:ilvl w:val="1"/>
          <w:numId w:val="29"/>
        </w:numPr>
        <w:spacing w:line="360" w:lineRule="auto"/>
        <w:jc w:val="both"/>
        <w:rPr>
          <w:sz w:val="26"/>
          <w:szCs w:val="26"/>
        </w:rPr>
      </w:pPr>
      <w:r>
        <w:rPr>
          <w:sz w:val="26"/>
          <w:szCs w:val="26"/>
        </w:rPr>
        <w:t>Đề xuất cho người dùng sản phẩm có giá tốt nhất hoặc phù hợp nhất với nhu cầu.</w:t>
      </w:r>
    </w:p>
    <w:p w14:paraId="29AB583B" w14:textId="677DDDCC" w:rsidR="0094792D" w:rsidRDefault="002853DD" w:rsidP="00B10BAC">
      <w:pPr>
        <w:pStyle w:val="ListParagraph"/>
        <w:numPr>
          <w:ilvl w:val="0"/>
          <w:numId w:val="29"/>
        </w:numPr>
        <w:spacing w:line="360" w:lineRule="auto"/>
        <w:jc w:val="both"/>
        <w:rPr>
          <w:sz w:val="26"/>
          <w:szCs w:val="26"/>
        </w:rPr>
      </w:pPr>
      <w:r>
        <w:rPr>
          <w:sz w:val="26"/>
          <w:szCs w:val="26"/>
        </w:rPr>
        <w:t xml:space="preserve">Đường dẫn tới sàn thương mai: </w:t>
      </w:r>
      <w:r w:rsidR="00700347">
        <w:rPr>
          <w:sz w:val="26"/>
          <w:szCs w:val="26"/>
        </w:rPr>
        <w:t>Cung cấp liên kết trực tiếp đến các trang web của cửa hàng bán sản phẩm để người dùng có thể tiến hành mua hàng</w:t>
      </w:r>
      <w:r w:rsidR="00F86928">
        <w:rPr>
          <w:sz w:val="26"/>
          <w:szCs w:val="26"/>
        </w:rPr>
        <w:t>.</w:t>
      </w:r>
    </w:p>
    <w:p w14:paraId="0063D6F5" w14:textId="5ED94284" w:rsidR="00F86928" w:rsidRPr="0094792D" w:rsidRDefault="00F86928" w:rsidP="00B10BAC">
      <w:pPr>
        <w:pStyle w:val="ListParagraph"/>
        <w:numPr>
          <w:ilvl w:val="0"/>
          <w:numId w:val="29"/>
        </w:numPr>
        <w:spacing w:line="360" w:lineRule="auto"/>
        <w:jc w:val="both"/>
        <w:rPr>
          <w:sz w:val="26"/>
          <w:szCs w:val="26"/>
        </w:rPr>
      </w:pPr>
      <w:r>
        <w:rPr>
          <w:sz w:val="26"/>
          <w:szCs w:val="26"/>
        </w:rPr>
        <w:t xml:space="preserve">Lịch sử tìm kiếm: </w:t>
      </w:r>
      <w:r w:rsidR="00140053">
        <w:rPr>
          <w:sz w:val="26"/>
          <w:szCs w:val="26"/>
        </w:rPr>
        <w:t>Lưu lại lịch sử tìm kiếm của người dùng để tiện theo dõi và so sánh sản phẩm trong tương lai.</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19" w:name="_Toc165924484"/>
      <w:r w:rsidRPr="00261BCD">
        <w:rPr>
          <w:rFonts w:eastAsia="MS Mincho"/>
          <w:b/>
          <w:bCs/>
          <w:sz w:val="28"/>
          <w:szCs w:val="28"/>
        </w:rPr>
        <w:t>Biểu đồ trường hợp sử dụng Usercase</w:t>
      </w:r>
      <w:bookmarkEnd w:id="19"/>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20" w:name="_Toc165924485"/>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20"/>
    </w:p>
    <w:p w14:paraId="752E8297" w14:textId="79C27C98" w:rsidR="0084658B"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Quản </w:t>
      </w:r>
      <w:r w:rsidR="00990688" w:rsidRPr="00261BCD">
        <w:rPr>
          <w:rFonts w:eastAsia="MS Mincho"/>
          <w:sz w:val="28"/>
          <w:szCs w:val="28"/>
        </w:rPr>
        <w:t>t</w:t>
      </w:r>
      <w:r w:rsidRPr="00261BCD">
        <w:rPr>
          <w:rFonts w:eastAsia="MS Mincho"/>
          <w:sz w:val="28"/>
          <w:szCs w:val="28"/>
        </w:rPr>
        <w:t xml:space="preserve">rị </w:t>
      </w:r>
      <w:r w:rsidR="00990688" w:rsidRPr="00261BCD">
        <w:rPr>
          <w:rFonts w:eastAsia="MS Mincho"/>
          <w:sz w:val="28"/>
          <w:szCs w:val="28"/>
        </w:rPr>
        <w:t>v</w:t>
      </w:r>
      <w:r w:rsidRPr="00261BCD">
        <w:rPr>
          <w:rFonts w:eastAsia="MS Mincho"/>
          <w:sz w:val="28"/>
          <w:szCs w:val="28"/>
        </w:rPr>
        <w:t>iên</w:t>
      </w:r>
    </w:p>
    <w:p w14:paraId="04BD1EC6" w14:textId="629CF718" w:rsidR="009E2262"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Người </w:t>
      </w:r>
      <w:r w:rsidR="008527ED">
        <w:rPr>
          <w:rFonts w:eastAsia="MS Mincho"/>
          <w:sz w:val="28"/>
          <w:szCs w:val="28"/>
        </w:rPr>
        <w:t>d</w:t>
      </w:r>
      <w:r w:rsidRPr="00261BCD">
        <w:rPr>
          <w:rFonts w:eastAsia="MS Mincho"/>
          <w:sz w:val="28"/>
          <w:szCs w:val="28"/>
        </w:rPr>
        <w:t>ùng</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1" w:name="_Toc165924486"/>
      <w:r w:rsidRPr="00261BCD">
        <w:rPr>
          <w:rFonts w:eastAsia="MS Mincho"/>
          <w:i/>
          <w:iCs/>
          <w:sz w:val="28"/>
          <w:szCs w:val="28"/>
        </w:rPr>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1"/>
    </w:p>
    <w:p w14:paraId="48D8232C" w14:textId="136D388F" w:rsidR="00DB44BD" w:rsidRPr="00261BCD" w:rsidRDefault="008D74EB"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t>Người dùng:</w:t>
      </w:r>
    </w:p>
    <w:p w14:paraId="32319FE4" w14:textId="21F94248" w:rsidR="008D74EB" w:rsidRDefault="00E53FC4"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Đăng ký, Đăng nhập</w:t>
      </w:r>
    </w:p>
    <w:p w14:paraId="0C0CA997" w14:textId="55A23BF6" w:rsidR="00A3557D" w:rsidRPr="00261BCD" w:rsidRDefault="00A3557D" w:rsidP="008D74EB">
      <w:pPr>
        <w:pStyle w:val="Bodytext30"/>
        <w:numPr>
          <w:ilvl w:val="2"/>
          <w:numId w:val="29"/>
        </w:numPr>
        <w:spacing w:after="0" w:line="360" w:lineRule="auto"/>
        <w:ind w:right="300"/>
        <w:rPr>
          <w:rFonts w:eastAsia="MS Mincho"/>
          <w:sz w:val="28"/>
          <w:szCs w:val="28"/>
        </w:rPr>
      </w:pPr>
      <w:r>
        <w:rPr>
          <w:rFonts w:eastAsia="MS Mincho"/>
          <w:sz w:val="28"/>
          <w:szCs w:val="28"/>
        </w:rPr>
        <w:t>Chỉnh sửa hồ sơ cá nhân, mật khẩu</w:t>
      </w:r>
    </w:p>
    <w:p w14:paraId="2B46465A" w14:textId="37E4353B" w:rsidR="008A4365" w:rsidRPr="00261BCD" w:rsidRDefault="008A4365"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Tìm kiếm sản phẩm</w:t>
      </w:r>
    </w:p>
    <w:p w14:paraId="470B06D6" w14:textId="7A1E04B1" w:rsidR="00BC535B" w:rsidRPr="00261BCD" w:rsidRDefault="00BC535B"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Xem và so sánh sản phẩm</w:t>
      </w:r>
    </w:p>
    <w:p w14:paraId="08746C30" w14:textId="74294885" w:rsidR="00AD6F41" w:rsidRPr="00261BCD" w:rsidRDefault="00DA1B11" w:rsidP="008D74EB">
      <w:pPr>
        <w:pStyle w:val="Bodytext30"/>
        <w:numPr>
          <w:ilvl w:val="2"/>
          <w:numId w:val="29"/>
        </w:numPr>
        <w:spacing w:after="0" w:line="360" w:lineRule="auto"/>
        <w:ind w:right="300"/>
        <w:rPr>
          <w:rFonts w:eastAsia="MS Mincho"/>
          <w:sz w:val="28"/>
          <w:szCs w:val="28"/>
        </w:rPr>
      </w:pPr>
      <w:r>
        <w:rPr>
          <w:rFonts w:eastAsia="MS Mincho"/>
          <w:sz w:val="28"/>
          <w:szCs w:val="28"/>
        </w:rPr>
        <w:t>Xem lịch sử tìm kiếm</w:t>
      </w:r>
    </w:p>
    <w:p w14:paraId="26CA2B86" w14:textId="575415DB" w:rsidR="00DB44BD" w:rsidRPr="00261BCD" w:rsidRDefault="002F2D57"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lastRenderedPageBreak/>
        <w:t>Quản trị viên:</w:t>
      </w:r>
    </w:p>
    <w:p w14:paraId="36A14383" w14:textId="5C3FF5AD" w:rsidR="0018421D" w:rsidRDefault="000A47CA" w:rsidP="00E4213F">
      <w:pPr>
        <w:pStyle w:val="Bodytext30"/>
        <w:numPr>
          <w:ilvl w:val="2"/>
          <w:numId w:val="29"/>
        </w:numPr>
        <w:spacing w:after="0" w:line="360" w:lineRule="auto"/>
        <w:ind w:right="300"/>
        <w:rPr>
          <w:rFonts w:eastAsia="MS Mincho"/>
          <w:sz w:val="28"/>
          <w:szCs w:val="28"/>
        </w:rPr>
      </w:pPr>
      <w:r w:rsidRPr="00261BCD">
        <w:rPr>
          <w:rFonts w:eastAsia="MS Mincho"/>
          <w:sz w:val="28"/>
          <w:szCs w:val="28"/>
        </w:rPr>
        <w:t>Quản lí người dùng</w:t>
      </w:r>
    </w:p>
    <w:p w14:paraId="25C8EF85" w14:textId="77777777" w:rsidR="00E56BC6" w:rsidRPr="00E56BC6" w:rsidRDefault="00E56BC6" w:rsidP="00E4213F">
      <w:pPr>
        <w:pStyle w:val="ListParagraph"/>
        <w:numPr>
          <w:ilvl w:val="2"/>
          <w:numId w:val="29"/>
        </w:numPr>
        <w:spacing w:line="360" w:lineRule="auto"/>
        <w:jc w:val="both"/>
        <w:rPr>
          <w:rFonts w:eastAsia="MS Mincho"/>
          <w:sz w:val="28"/>
          <w:szCs w:val="28"/>
        </w:rPr>
      </w:pPr>
      <w:r w:rsidRPr="00E56BC6">
        <w:rPr>
          <w:rFonts w:eastAsia="MS Mincho"/>
          <w:sz w:val="28"/>
          <w:szCs w:val="28"/>
        </w:rPr>
        <w:t>Quản lý nguồn dữ liệu: Thêm, xóa, hoặc sửa đổi danh sách các trang web thương mại điện tử để crawl dữ liệu.</w:t>
      </w:r>
    </w:p>
    <w:p w14:paraId="5E0DF1EA" w14:textId="0E54D7C6" w:rsidR="00E56BC6" w:rsidRDefault="0006722D" w:rsidP="0018421D">
      <w:pPr>
        <w:pStyle w:val="Bodytext30"/>
        <w:numPr>
          <w:ilvl w:val="2"/>
          <w:numId w:val="29"/>
        </w:numPr>
        <w:spacing w:after="0" w:line="360" w:lineRule="auto"/>
        <w:ind w:right="300"/>
        <w:rPr>
          <w:rFonts w:eastAsia="MS Mincho"/>
          <w:sz w:val="28"/>
          <w:szCs w:val="28"/>
        </w:rPr>
      </w:pPr>
      <w:r w:rsidRPr="0006722D">
        <w:rPr>
          <w:rFonts w:eastAsia="MS Mincho"/>
          <w:sz w:val="28"/>
          <w:szCs w:val="28"/>
        </w:rPr>
        <w:t>Quản lý bộ lọc và quy tắc crawl: Thiết lập các quy tắc để crawl dữ liệu chính xác và hiệu quả</w:t>
      </w:r>
      <w:r>
        <w:rPr>
          <w:rFonts w:eastAsia="MS Mincho"/>
          <w:sz w:val="28"/>
          <w:szCs w:val="28"/>
        </w:rPr>
        <w:t>.</w:t>
      </w:r>
    </w:p>
    <w:p w14:paraId="616F635C" w14:textId="28917511" w:rsidR="00283508" w:rsidRPr="0018421D" w:rsidRDefault="00283508" w:rsidP="0018421D">
      <w:pPr>
        <w:pStyle w:val="Bodytext30"/>
        <w:numPr>
          <w:ilvl w:val="2"/>
          <w:numId w:val="29"/>
        </w:numPr>
        <w:spacing w:after="0" w:line="360" w:lineRule="auto"/>
        <w:ind w:right="300"/>
        <w:rPr>
          <w:rFonts w:eastAsia="MS Mincho"/>
          <w:sz w:val="28"/>
          <w:szCs w:val="28"/>
        </w:rPr>
      </w:pPr>
      <w:r w:rsidRPr="00283508">
        <w:rPr>
          <w:rFonts w:eastAsia="MS Mincho"/>
          <w:sz w:val="28"/>
          <w:szCs w:val="28"/>
        </w:rPr>
        <w:t>Theo dõi và tối ưu hóa quá trình crawl: Đảm bảo quá trình crawl hoạt động ổn định và hiệu quả.</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2" w:name="_Toc165924487"/>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2"/>
    </w:p>
    <w:p w14:paraId="2EF303B5" w14:textId="77777777" w:rsidR="003F6FB1" w:rsidRDefault="00EE3BE5" w:rsidP="003F6FB1">
      <w:pPr>
        <w:pStyle w:val="Bodytext30"/>
        <w:keepNext/>
        <w:spacing w:after="0" w:line="360" w:lineRule="auto"/>
        <w:ind w:left="720" w:right="300"/>
      </w:pPr>
      <w:r w:rsidRPr="00EE3BE5">
        <w:rPr>
          <w:rFonts w:eastAsia="MS Mincho"/>
          <w:i/>
          <w:iCs/>
          <w:noProof/>
          <w:sz w:val="28"/>
          <w:szCs w:val="28"/>
        </w:rPr>
        <w:drawing>
          <wp:inline distT="0" distB="0" distL="0" distR="0" wp14:anchorId="5789AC97" wp14:editId="1A8B26F6">
            <wp:extent cx="5791835" cy="3641725"/>
            <wp:effectExtent l="0" t="0" r="0" b="0"/>
            <wp:docPr id="16089874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7466" name="Picture 1" descr="A diagram of a diagram&#10;&#10;Description automatically generated with medium confidence"/>
                    <pic:cNvPicPr/>
                  </pic:nvPicPr>
                  <pic:blipFill>
                    <a:blip r:embed="rId15"/>
                    <a:stretch>
                      <a:fillRect/>
                    </a:stretch>
                  </pic:blipFill>
                  <pic:spPr>
                    <a:xfrm>
                      <a:off x="0" y="0"/>
                      <a:ext cx="5791835" cy="3641725"/>
                    </a:xfrm>
                    <a:prstGeom prst="rect">
                      <a:avLst/>
                    </a:prstGeom>
                  </pic:spPr>
                </pic:pic>
              </a:graphicData>
            </a:graphic>
          </wp:inline>
        </w:drawing>
      </w:r>
    </w:p>
    <w:p w14:paraId="3A002F9E" w14:textId="759020DF" w:rsidR="00772BF4" w:rsidRDefault="003F6FB1" w:rsidP="00BE6C76">
      <w:pPr>
        <w:pStyle w:val="Caption"/>
      </w:pPr>
      <w:bookmarkStart w:id="23" w:name="_Toc165839370"/>
      <w:r>
        <w:t>Hình 1.</w:t>
      </w:r>
      <w:r>
        <w:fldChar w:fldCharType="begin"/>
      </w:r>
      <w:r>
        <w:instrText xml:space="preserve"> SEQ Hình_1. \* ARABIC </w:instrText>
      </w:r>
      <w:r>
        <w:fldChar w:fldCharType="separate"/>
      </w:r>
      <w:r w:rsidR="008156E8">
        <w:rPr>
          <w:noProof/>
        </w:rPr>
        <w:t>3</w:t>
      </w:r>
      <w:r>
        <w:fldChar w:fldCharType="end"/>
      </w:r>
      <w:r w:rsidR="000E6539">
        <w:t>.3</w:t>
      </w:r>
      <w:r w:rsidR="0076417A">
        <w:t xml:space="preserve"> Biểu đồ UseCase tổng quát</w:t>
      </w:r>
      <w:bookmarkEnd w:id="23"/>
    </w:p>
    <w:p w14:paraId="54418647" w14:textId="5ABD85BB" w:rsidR="000F6A0F" w:rsidRPr="00B36B03" w:rsidRDefault="003A5823" w:rsidP="00B36B03">
      <w:pPr>
        <w:rPr>
          <w:rFonts w:eastAsia="MS Mincho"/>
        </w:rPr>
      </w:pPr>
      <w:r>
        <w:rPr>
          <w:rFonts w:eastAsia="MS Mincho"/>
        </w:rPr>
        <w:tab/>
      </w:r>
      <w:r>
        <w:rPr>
          <w:rFonts w:eastAsia="MS Mincho"/>
        </w:rPr>
        <w:tab/>
      </w:r>
      <w:r>
        <w:rPr>
          <w:rFonts w:eastAsia="MS Mincho"/>
        </w:rPr>
        <w:tab/>
      </w:r>
    </w:p>
    <w:p w14:paraId="630164F3" w14:textId="672BF833" w:rsidR="00500809" w:rsidRDefault="00500809" w:rsidP="00BE6C76">
      <w:pPr>
        <w:pStyle w:val="Caption"/>
        <w:rPr>
          <w:rFonts w:eastAsia="MS Mincho"/>
        </w:rPr>
      </w:pPr>
    </w:p>
    <w:p w14:paraId="1855FAB3" w14:textId="77777777" w:rsidR="005C5F8E" w:rsidRDefault="005C5F8E" w:rsidP="005C5F8E">
      <w:pPr>
        <w:rPr>
          <w:rFonts w:eastAsia="MS Mincho"/>
        </w:rPr>
      </w:pPr>
    </w:p>
    <w:p w14:paraId="73E5C257" w14:textId="77777777" w:rsidR="005C5F8E" w:rsidRDefault="005C5F8E" w:rsidP="005C5F8E">
      <w:pPr>
        <w:rPr>
          <w:rFonts w:eastAsia="MS Mincho"/>
        </w:rPr>
      </w:pPr>
    </w:p>
    <w:p w14:paraId="2C1E0A66" w14:textId="77777777" w:rsidR="005C5F8E" w:rsidRDefault="005C5F8E" w:rsidP="005C5F8E">
      <w:pPr>
        <w:rPr>
          <w:rFonts w:eastAsia="MS Mincho"/>
        </w:rPr>
      </w:pPr>
    </w:p>
    <w:p w14:paraId="674903EC" w14:textId="77777777" w:rsidR="005C5F8E" w:rsidRDefault="005C5F8E" w:rsidP="005C5F8E">
      <w:pPr>
        <w:rPr>
          <w:rFonts w:eastAsia="MS Mincho"/>
        </w:rPr>
      </w:pPr>
    </w:p>
    <w:p w14:paraId="652C5797" w14:textId="77777777" w:rsidR="005C5F8E" w:rsidRDefault="005C5F8E" w:rsidP="005C5F8E">
      <w:pPr>
        <w:rPr>
          <w:rFonts w:eastAsia="MS Mincho"/>
        </w:rPr>
      </w:pPr>
    </w:p>
    <w:p w14:paraId="5567E354" w14:textId="77777777" w:rsidR="005C5F8E" w:rsidRPr="005C5F8E" w:rsidRDefault="005C5F8E" w:rsidP="005C5F8E">
      <w:pPr>
        <w:rPr>
          <w:rFonts w:eastAsia="MS Mincho"/>
        </w:rPr>
      </w:pPr>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4" w:name="_Toc165924488"/>
      <w:r w:rsidRPr="00261BCD">
        <w:rPr>
          <w:rFonts w:eastAsia="MS Mincho"/>
          <w:i/>
          <w:iCs/>
          <w:sz w:val="28"/>
          <w:szCs w:val="28"/>
        </w:rPr>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4"/>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r w:rsidRPr="00261BCD">
        <w:rPr>
          <w:rFonts w:eastAsia="MS Mincho"/>
          <w:i/>
          <w:iCs/>
          <w:sz w:val="28"/>
          <w:szCs w:val="28"/>
        </w:rPr>
        <w:t xml:space="preserve">1.3.4.1. Phân rã Use case </w:t>
      </w:r>
      <w:r w:rsidR="001A269E">
        <w:rPr>
          <w:rFonts w:eastAsia="MS Mincho"/>
          <w:i/>
          <w:iCs/>
          <w:sz w:val="28"/>
          <w:szCs w:val="28"/>
        </w:rPr>
        <w:t>Cập nhật thông tin cá nhân</w:t>
      </w:r>
    </w:p>
    <w:p w14:paraId="63112E66" w14:textId="77777777" w:rsidR="00233C87" w:rsidRDefault="00AB120E" w:rsidP="00233C87">
      <w:pPr>
        <w:pStyle w:val="Bodytext30"/>
        <w:keepNext/>
        <w:spacing w:after="0" w:line="360" w:lineRule="auto"/>
        <w:ind w:left="720" w:right="300"/>
        <w:jc w:val="center"/>
      </w:pPr>
      <w:r w:rsidRPr="00AB120E">
        <w:rPr>
          <w:rFonts w:eastAsia="MS Mincho"/>
          <w:i/>
          <w:iCs/>
          <w:noProof/>
          <w:sz w:val="28"/>
          <w:szCs w:val="28"/>
        </w:rPr>
        <w:drawing>
          <wp:inline distT="0" distB="0" distL="0" distR="0" wp14:anchorId="5421C2E3" wp14:editId="16D0B076">
            <wp:extent cx="5791835" cy="2845435"/>
            <wp:effectExtent l="0" t="0" r="0" b="0"/>
            <wp:docPr id="1418361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1745" name="Picture 1" descr="A diagram of a diagram&#10;&#10;Description automatically generated"/>
                    <pic:cNvPicPr/>
                  </pic:nvPicPr>
                  <pic:blipFill>
                    <a:blip r:embed="rId16"/>
                    <a:stretch>
                      <a:fillRect/>
                    </a:stretch>
                  </pic:blipFill>
                  <pic:spPr>
                    <a:xfrm>
                      <a:off x="0" y="0"/>
                      <a:ext cx="5791835" cy="2845435"/>
                    </a:xfrm>
                    <a:prstGeom prst="rect">
                      <a:avLst/>
                    </a:prstGeom>
                  </pic:spPr>
                </pic:pic>
              </a:graphicData>
            </a:graphic>
          </wp:inline>
        </w:drawing>
      </w:r>
    </w:p>
    <w:p w14:paraId="147422C6" w14:textId="526D439E" w:rsidR="0027464C" w:rsidRDefault="00233C87" w:rsidP="00BE6C76">
      <w:pPr>
        <w:pStyle w:val="Caption"/>
        <w:rPr>
          <w:rFonts w:eastAsia="MS Mincho"/>
          <w:iCs/>
          <w:sz w:val="28"/>
          <w:szCs w:val="28"/>
        </w:rPr>
      </w:pPr>
      <w:r>
        <w:t>1.3.4.</w:t>
      </w:r>
      <w:r>
        <w:fldChar w:fldCharType="begin"/>
      </w:r>
      <w:r>
        <w:instrText xml:space="preserve"> SEQ 1.3.4. \* ARABIC </w:instrText>
      </w:r>
      <w:r>
        <w:fldChar w:fldCharType="separate"/>
      </w:r>
      <w:r w:rsidR="00DC6B89">
        <w:rPr>
          <w:noProof/>
        </w:rPr>
        <w:t>1</w:t>
      </w:r>
      <w:r>
        <w:fldChar w:fldCharType="end"/>
      </w:r>
      <w:r w:rsidR="0027464C">
        <w:t xml:space="preserve"> </w:t>
      </w:r>
      <w:r w:rsidR="0027464C" w:rsidRPr="004B46F7">
        <w:rPr>
          <w:rFonts w:eastAsia="MS Mincho"/>
        </w:rPr>
        <w:t>Use case Cập nhật thông tin cá nhân</w:t>
      </w:r>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p>
    <w:p w14:paraId="752EE4E3" w14:textId="77777777" w:rsidR="00430670" w:rsidRDefault="0022586C" w:rsidP="00430670">
      <w:pPr>
        <w:keepNext/>
        <w:spacing w:after="200" w:line="276" w:lineRule="auto"/>
        <w:jc w:val="center"/>
      </w:pPr>
      <w:r w:rsidRPr="0022586C">
        <w:rPr>
          <w:rFonts w:eastAsia="MS Mincho"/>
          <w:noProof/>
          <w:sz w:val="28"/>
          <w:szCs w:val="28"/>
        </w:rPr>
        <w:lastRenderedPageBreak/>
        <w:drawing>
          <wp:inline distT="0" distB="0" distL="0" distR="0" wp14:anchorId="11979D67" wp14:editId="1F9EA17F">
            <wp:extent cx="3934691" cy="2678060"/>
            <wp:effectExtent l="0" t="0" r="8890" b="8255"/>
            <wp:docPr id="8568447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4734" name="Picture 1" descr="A diagram of a diagram&#10;&#10;Description automatically generated"/>
                    <pic:cNvPicPr/>
                  </pic:nvPicPr>
                  <pic:blipFill>
                    <a:blip r:embed="rId17"/>
                    <a:stretch>
                      <a:fillRect/>
                    </a:stretch>
                  </pic:blipFill>
                  <pic:spPr>
                    <a:xfrm>
                      <a:off x="0" y="0"/>
                      <a:ext cx="3949028" cy="2687818"/>
                    </a:xfrm>
                    <a:prstGeom prst="rect">
                      <a:avLst/>
                    </a:prstGeom>
                  </pic:spPr>
                </pic:pic>
              </a:graphicData>
            </a:graphic>
          </wp:inline>
        </w:drawing>
      </w:r>
    </w:p>
    <w:p w14:paraId="459EEA80" w14:textId="7D89D391" w:rsidR="00062E37" w:rsidRPr="00037566" w:rsidRDefault="00430670" w:rsidP="00BE6C76">
      <w:pPr>
        <w:pStyle w:val="Caption"/>
      </w:pPr>
      <w:r>
        <w:t>1.3.4.</w:t>
      </w:r>
      <w:r>
        <w:fldChar w:fldCharType="begin"/>
      </w:r>
      <w:r>
        <w:instrText xml:space="preserve"> SEQ 1.3.4. \* ARABIC </w:instrText>
      </w:r>
      <w:r>
        <w:fldChar w:fldCharType="separate"/>
      </w:r>
      <w:r w:rsidR="00DC6B89">
        <w:rPr>
          <w:noProof/>
        </w:rPr>
        <w:t>2</w:t>
      </w:r>
      <w:r>
        <w:fldChar w:fldCharType="end"/>
      </w:r>
      <w:r w:rsidR="00F42ADC">
        <w:t xml:space="preserve"> Use case Tìm kiếm sản phẩm</w:t>
      </w:r>
    </w:p>
    <w:p w14:paraId="11CBD30A" w14:textId="7DA8890E" w:rsidR="009E29A1" w:rsidRDefault="009E29A1"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D3731C">
        <w:rPr>
          <w:rFonts w:eastAsia="MS Mincho"/>
          <w:i/>
          <w:iCs/>
          <w:sz w:val="28"/>
          <w:szCs w:val="28"/>
        </w:rPr>
        <w:t>3</w:t>
      </w:r>
      <w:r w:rsidRPr="00261BCD">
        <w:rPr>
          <w:rFonts w:eastAsia="MS Mincho"/>
          <w:i/>
          <w:iCs/>
          <w:sz w:val="28"/>
          <w:szCs w:val="28"/>
        </w:rPr>
        <w:t xml:space="preserve">. Phân rã Use case </w:t>
      </w:r>
      <w:r w:rsidR="00937403">
        <w:rPr>
          <w:rFonts w:eastAsia="MS Mincho"/>
          <w:i/>
          <w:iCs/>
          <w:sz w:val="28"/>
          <w:szCs w:val="28"/>
        </w:rPr>
        <w:t>Xem lịch sử tìm kiếm</w:t>
      </w:r>
    </w:p>
    <w:p w14:paraId="08341B82" w14:textId="77777777" w:rsidR="00DC6B89" w:rsidRDefault="005C434A" w:rsidP="00DC6B89">
      <w:pPr>
        <w:pStyle w:val="Bodytext30"/>
        <w:keepNext/>
        <w:spacing w:after="0" w:line="360" w:lineRule="auto"/>
        <w:ind w:left="720" w:right="300"/>
      </w:pPr>
      <w:r w:rsidRPr="005C434A">
        <w:rPr>
          <w:rFonts w:eastAsia="MS Mincho"/>
          <w:i/>
          <w:iCs/>
          <w:noProof/>
          <w:sz w:val="28"/>
          <w:szCs w:val="28"/>
        </w:rPr>
        <w:drawing>
          <wp:inline distT="0" distB="0" distL="0" distR="0" wp14:anchorId="5F251106" wp14:editId="167E6FBE">
            <wp:extent cx="5791835" cy="2751455"/>
            <wp:effectExtent l="0" t="0" r="0" b="0"/>
            <wp:docPr id="9838507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0769" name="Picture 1" descr="A diagram of a company&#10;&#10;Description automatically generated"/>
                    <pic:cNvPicPr/>
                  </pic:nvPicPr>
                  <pic:blipFill>
                    <a:blip r:embed="rId18"/>
                    <a:stretch>
                      <a:fillRect/>
                    </a:stretch>
                  </pic:blipFill>
                  <pic:spPr>
                    <a:xfrm>
                      <a:off x="0" y="0"/>
                      <a:ext cx="5791835" cy="2751455"/>
                    </a:xfrm>
                    <a:prstGeom prst="rect">
                      <a:avLst/>
                    </a:prstGeom>
                  </pic:spPr>
                </pic:pic>
              </a:graphicData>
            </a:graphic>
          </wp:inline>
        </w:drawing>
      </w:r>
    </w:p>
    <w:p w14:paraId="2C13B98E" w14:textId="7FAE0BC0" w:rsidR="00B66FF8" w:rsidRDefault="00DC6B89" w:rsidP="00BE6C76">
      <w:pPr>
        <w:pStyle w:val="Caption"/>
      </w:pPr>
      <w:r>
        <w:t>1.3.4.</w:t>
      </w:r>
      <w:r>
        <w:fldChar w:fldCharType="begin"/>
      </w:r>
      <w:r>
        <w:instrText xml:space="preserve"> SEQ 1.3.4. \* ARABIC </w:instrText>
      </w:r>
      <w:r>
        <w:fldChar w:fldCharType="separate"/>
      </w:r>
      <w:r>
        <w:rPr>
          <w:noProof/>
        </w:rPr>
        <w:t>3</w:t>
      </w:r>
      <w:r>
        <w:fldChar w:fldCharType="end"/>
      </w:r>
      <w:r>
        <w:t xml:space="preserve"> </w:t>
      </w:r>
      <w:r w:rsidRPr="00CD443A">
        <w:rPr>
          <w:rFonts w:eastAsia="MS Mincho"/>
        </w:rPr>
        <w:t>Use case Xem lịch sử tìm kiếm</w:t>
      </w:r>
    </w:p>
    <w:p w14:paraId="252D3BCA" w14:textId="535B7B0A" w:rsidR="00BE15CA" w:rsidRPr="00BE15CA" w:rsidRDefault="00BE15CA" w:rsidP="00BE15CA">
      <w:pPr>
        <w:rPr>
          <w:rFonts w:eastAsia="MS Mincho"/>
        </w:rPr>
      </w:pPr>
      <w:r>
        <w:rPr>
          <w:rFonts w:eastAsia="MS Mincho"/>
        </w:rPr>
        <w:br w:type="page"/>
      </w:r>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25" w:name="_Toc165924489"/>
      <w:r w:rsidRPr="00261BCD">
        <w:rPr>
          <w:rFonts w:eastAsia="MS Mincho"/>
          <w:b/>
          <w:bCs/>
          <w:sz w:val="28"/>
          <w:szCs w:val="28"/>
        </w:rPr>
        <w:lastRenderedPageBreak/>
        <w:t>Biểu đồ hoạt động</w:t>
      </w:r>
      <w:bookmarkEnd w:id="25"/>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26" w:name="_Toc165924490"/>
      <w:r>
        <w:rPr>
          <w:rFonts w:eastAsia="MS Mincho"/>
          <w:b/>
          <w:bCs/>
          <w:sz w:val="28"/>
          <w:szCs w:val="28"/>
        </w:rPr>
        <w:t>1.4.1. Đăng ký</w:t>
      </w:r>
      <w:bookmarkEnd w:id="26"/>
    </w:p>
    <w:p w14:paraId="15362595" w14:textId="77777777" w:rsidR="00E97E31" w:rsidRDefault="00EF3291" w:rsidP="00E97E31">
      <w:pPr>
        <w:pStyle w:val="Bodytext30"/>
        <w:keepNext/>
        <w:spacing w:after="0" w:line="360" w:lineRule="auto"/>
        <w:ind w:left="90" w:right="300"/>
        <w:jc w:val="center"/>
      </w:pPr>
      <w:r w:rsidRPr="00EF3291">
        <w:rPr>
          <w:rFonts w:eastAsia="MS Mincho"/>
          <w:b/>
          <w:bCs/>
          <w:noProof/>
          <w:sz w:val="28"/>
          <w:szCs w:val="28"/>
        </w:rPr>
        <w:drawing>
          <wp:inline distT="0" distB="0" distL="0" distR="0" wp14:anchorId="6AC6AF42" wp14:editId="15CF05D3">
            <wp:extent cx="2251413" cy="4578927"/>
            <wp:effectExtent l="0" t="0" r="0" b="0"/>
            <wp:docPr id="6034590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9032" name="Picture 1" descr="A screenshot of a diagram&#10;&#10;Description automatically generated"/>
                    <pic:cNvPicPr/>
                  </pic:nvPicPr>
                  <pic:blipFill>
                    <a:blip r:embed="rId19"/>
                    <a:stretch>
                      <a:fillRect/>
                    </a:stretch>
                  </pic:blipFill>
                  <pic:spPr>
                    <a:xfrm>
                      <a:off x="0" y="0"/>
                      <a:ext cx="2254940" cy="4586099"/>
                    </a:xfrm>
                    <a:prstGeom prst="rect">
                      <a:avLst/>
                    </a:prstGeom>
                  </pic:spPr>
                </pic:pic>
              </a:graphicData>
            </a:graphic>
          </wp:inline>
        </w:drawing>
      </w:r>
    </w:p>
    <w:p w14:paraId="23D1B511" w14:textId="02E91456" w:rsidR="00D45B72" w:rsidRDefault="00E97E31" w:rsidP="00BE6C76">
      <w:pPr>
        <w:pStyle w:val="Caption"/>
      </w:pPr>
      <w:bookmarkStart w:id="27" w:name="_Toc165805028"/>
      <w:r>
        <w:t>Hình 1.4</w:t>
      </w:r>
      <w:r w:rsidR="00360C79">
        <w:t>.</w:t>
      </w:r>
      <w:r>
        <w:fldChar w:fldCharType="begin"/>
      </w:r>
      <w:r>
        <w:instrText xml:space="preserve"> SEQ Hình_1.4 \* ARABIC </w:instrText>
      </w:r>
      <w:r>
        <w:fldChar w:fldCharType="separate"/>
      </w:r>
      <w:r w:rsidR="004A375C">
        <w:rPr>
          <w:noProof/>
        </w:rPr>
        <w:t>1</w:t>
      </w:r>
      <w:r>
        <w:fldChar w:fldCharType="end"/>
      </w:r>
      <w:r>
        <w:t xml:space="preserve"> Biểu đồ hoạt động đăng ký</w:t>
      </w:r>
      <w:bookmarkEnd w:id="27"/>
    </w:p>
    <w:p w14:paraId="51AB9B15" w14:textId="2E203A57" w:rsidR="00EF3291" w:rsidRPr="00D45B72" w:rsidRDefault="00EF3291" w:rsidP="00BE6C76">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28" w:name="_Toc165924491"/>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28"/>
    </w:p>
    <w:p w14:paraId="591B7283" w14:textId="77777777" w:rsidR="00CD77FD" w:rsidRDefault="00651B2D" w:rsidP="00CD77FD">
      <w:pPr>
        <w:pStyle w:val="Bodytext30"/>
        <w:keepNext/>
        <w:spacing w:after="0" w:line="360" w:lineRule="auto"/>
        <w:ind w:left="90" w:right="300"/>
        <w:jc w:val="center"/>
      </w:pPr>
      <w:r w:rsidRPr="00651B2D">
        <w:rPr>
          <w:rFonts w:eastAsia="MS Mincho"/>
          <w:b/>
          <w:bCs/>
          <w:noProof/>
          <w:sz w:val="28"/>
          <w:szCs w:val="28"/>
        </w:rPr>
        <w:drawing>
          <wp:inline distT="0" distB="0" distL="0" distR="0" wp14:anchorId="54E36A8A" wp14:editId="7EBF0415">
            <wp:extent cx="2175163" cy="4416461"/>
            <wp:effectExtent l="0" t="0" r="0" b="3175"/>
            <wp:docPr id="2231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9473" name=""/>
                    <pic:cNvPicPr/>
                  </pic:nvPicPr>
                  <pic:blipFill>
                    <a:blip r:embed="rId20"/>
                    <a:stretch>
                      <a:fillRect/>
                    </a:stretch>
                  </pic:blipFill>
                  <pic:spPr>
                    <a:xfrm>
                      <a:off x="0" y="0"/>
                      <a:ext cx="2181518" cy="4429364"/>
                    </a:xfrm>
                    <a:prstGeom prst="rect">
                      <a:avLst/>
                    </a:prstGeom>
                  </pic:spPr>
                </pic:pic>
              </a:graphicData>
            </a:graphic>
          </wp:inline>
        </w:drawing>
      </w:r>
    </w:p>
    <w:p w14:paraId="7ACBDDA8" w14:textId="2CAF0BCF" w:rsidR="00E63E0D" w:rsidRDefault="00CD77FD" w:rsidP="00BE6C76">
      <w:pPr>
        <w:pStyle w:val="Caption"/>
      </w:pPr>
      <w:bookmarkStart w:id="29" w:name="_Toc165805029"/>
      <w:r>
        <w:t>Hình 1.4</w:t>
      </w:r>
      <w:r w:rsidR="00360C79">
        <w:t>.</w:t>
      </w:r>
      <w:r>
        <w:fldChar w:fldCharType="begin"/>
      </w:r>
      <w:r>
        <w:instrText xml:space="preserve"> SEQ Hình_1.4 \* ARABIC </w:instrText>
      </w:r>
      <w:r>
        <w:fldChar w:fldCharType="separate"/>
      </w:r>
      <w:r w:rsidR="004A375C">
        <w:rPr>
          <w:noProof/>
        </w:rPr>
        <w:t>2</w:t>
      </w:r>
      <w:r>
        <w:fldChar w:fldCharType="end"/>
      </w:r>
      <w:r>
        <w:t xml:space="preserve"> </w:t>
      </w:r>
      <w:r w:rsidRPr="00EC5A56">
        <w:t>Biểu đồ hoạt động đăng nhập</w:t>
      </w:r>
      <w:bookmarkEnd w:id="29"/>
    </w:p>
    <w:p w14:paraId="26DD9D8D" w14:textId="77777777" w:rsidR="004544E2" w:rsidRDefault="004544E2" w:rsidP="00135DB8">
      <w:pPr>
        <w:pStyle w:val="Bodytext30"/>
        <w:spacing w:after="0" w:line="360" w:lineRule="auto"/>
        <w:ind w:left="90" w:right="300"/>
        <w:rPr>
          <w:rFonts w:eastAsia="MS Mincho"/>
          <w:b/>
          <w:bCs/>
          <w:sz w:val="28"/>
          <w:szCs w:val="28"/>
        </w:rPr>
      </w:pPr>
      <w:r>
        <w:rPr>
          <w:rFonts w:eastAsia="MS Mincho"/>
          <w:b/>
          <w:bCs/>
          <w:sz w:val="28"/>
          <w:szCs w:val="28"/>
        </w:rPr>
        <w:br w:type="page"/>
      </w:r>
    </w:p>
    <w:p w14:paraId="0DEDF63E" w14:textId="0B71C6A0" w:rsidR="001448B0" w:rsidRDefault="001448B0" w:rsidP="00016385">
      <w:pPr>
        <w:pStyle w:val="Bodytext30"/>
        <w:spacing w:after="0" w:line="360" w:lineRule="auto"/>
        <w:ind w:left="90" w:right="300"/>
        <w:outlineLvl w:val="2"/>
        <w:rPr>
          <w:rFonts w:eastAsia="MS Mincho"/>
          <w:b/>
          <w:bCs/>
          <w:sz w:val="28"/>
          <w:szCs w:val="28"/>
        </w:rPr>
      </w:pPr>
      <w:bookmarkStart w:id="30" w:name="_Toc165924492"/>
      <w:r>
        <w:rPr>
          <w:rFonts w:eastAsia="MS Mincho"/>
          <w:b/>
          <w:bCs/>
          <w:sz w:val="28"/>
          <w:szCs w:val="28"/>
        </w:rPr>
        <w:lastRenderedPageBreak/>
        <w:t>1.4.3. Tìm kiếm sản phẩm</w:t>
      </w:r>
      <w:bookmarkEnd w:id="30"/>
    </w:p>
    <w:p w14:paraId="355122BC" w14:textId="77777777" w:rsidR="002B1B34" w:rsidRDefault="00CC40FA" w:rsidP="002B1B34">
      <w:pPr>
        <w:keepNext/>
        <w:jc w:val="center"/>
      </w:pPr>
      <w:r w:rsidRPr="00CC40FA">
        <w:rPr>
          <w:noProof/>
        </w:rPr>
        <w:drawing>
          <wp:inline distT="0" distB="0" distL="0" distR="0" wp14:anchorId="6BA13B21" wp14:editId="23666264">
            <wp:extent cx="2048161" cy="6268325"/>
            <wp:effectExtent l="0" t="0" r="9525" b="0"/>
            <wp:docPr id="919185643" name="Picture 1" descr="A diagram with black text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5643" name="Picture 1" descr="A diagram with black text and black arrows&#10;&#10;Description automatically generated"/>
                    <pic:cNvPicPr/>
                  </pic:nvPicPr>
                  <pic:blipFill>
                    <a:blip r:embed="rId21"/>
                    <a:stretch>
                      <a:fillRect/>
                    </a:stretch>
                  </pic:blipFill>
                  <pic:spPr>
                    <a:xfrm>
                      <a:off x="0" y="0"/>
                      <a:ext cx="2048161" cy="6268325"/>
                    </a:xfrm>
                    <a:prstGeom prst="rect">
                      <a:avLst/>
                    </a:prstGeom>
                  </pic:spPr>
                </pic:pic>
              </a:graphicData>
            </a:graphic>
          </wp:inline>
        </w:drawing>
      </w:r>
    </w:p>
    <w:p w14:paraId="6E2D65DE" w14:textId="1CC8AF2D" w:rsidR="00937923" w:rsidRDefault="002B1B34" w:rsidP="00BE6C76">
      <w:pPr>
        <w:pStyle w:val="Caption"/>
      </w:pPr>
      <w:bookmarkStart w:id="31" w:name="_Toc165805030"/>
      <w:r>
        <w:t>Hình 1.4</w:t>
      </w:r>
      <w:r w:rsidR="00360C79">
        <w:t>.</w:t>
      </w:r>
      <w:r>
        <w:fldChar w:fldCharType="begin"/>
      </w:r>
      <w:r>
        <w:instrText xml:space="preserve"> SEQ Hình_1.4 \* ARABIC </w:instrText>
      </w:r>
      <w:r>
        <w:fldChar w:fldCharType="separate"/>
      </w:r>
      <w:r w:rsidR="004A375C">
        <w:rPr>
          <w:noProof/>
        </w:rPr>
        <w:t>3</w:t>
      </w:r>
      <w:r>
        <w:fldChar w:fldCharType="end"/>
      </w:r>
      <w:r>
        <w:t xml:space="preserve"> </w:t>
      </w:r>
      <w:r w:rsidRPr="00937923">
        <w:t>Biểu đồ Tìm kiếm sản phẩm</w:t>
      </w:r>
      <w:bookmarkEnd w:id="31"/>
    </w:p>
    <w:p w14:paraId="5D5563DF" w14:textId="77777777" w:rsidR="004544E2" w:rsidRPr="00915D33" w:rsidRDefault="004544E2" w:rsidP="00574726">
      <w:pPr>
        <w:jc w:val="center"/>
        <w:rPr>
          <w:rFonts w:eastAsia="MS Mincho"/>
          <w:sz w:val="26"/>
          <w:szCs w:val="26"/>
        </w:rPr>
      </w:pPr>
    </w:p>
    <w:p w14:paraId="1A26D48E" w14:textId="77777777" w:rsidR="004A3A60" w:rsidRDefault="004A3A60" w:rsidP="001C797A">
      <w:pPr>
        <w:pStyle w:val="Bodytext30"/>
        <w:spacing w:after="0" w:line="360" w:lineRule="auto"/>
        <w:ind w:right="300"/>
        <w:rPr>
          <w:rFonts w:eastAsia="MS Mincho"/>
          <w:b/>
          <w:bCs/>
          <w:sz w:val="28"/>
          <w:szCs w:val="28"/>
        </w:rPr>
      </w:pPr>
    </w:p>
    <w:p w14:paraId="2255C332" w14:textId="77777777" w:rsidR="00D45B72" w:rsidRDefault="00D45B72" w:rsidP="001C797A">
      <w:pPr>
        <w:pStyle w:val="Bodytext30"/>
        <w:spacing w:after="0" w:line="360" w:lineRule="auto"/>
        <w:ind w:right="300"/>
        <w:rPr>
          <w:rFonts w:eastAsia="MS Mincho"/>
          <w:b/>
          <w:bCs/>
          <w:sz w:val="28"/>
          <w:szCs w:val="28"/>
        </w:rPr>
      </w:pPr>
    </w:p>
    <w:p w14:paraId="356BF1C7" w14:textId="20494E1A" w:rsidR="00CE0084" w:rsidRDefault="00CE0084" w:rsidP="00CE0084">
      <w:pPr>
        <w:pStyle w:val="Bodytext30"/>
        <w:spacing w:after="0" w:line="360" w:lineRule="auto"/>
        <w:ind w:left="90" w:right="300"/>
        <w:outlineLvl w:val="2"/>
        <w:rPr>
          <w:rFonts w:eastAsia="MS Mincho"/>
          <w:b/>
          <w:bCs/>
          <w:sz w:val="28"/>
          <w:szCs w:val="28"/>
        </w:rPr>
      </w:pPr>
      <w:bookmarkStart w:id="32" w:name="_Toc165924493"/>
      <w:r>
        <w:rPr>
          <w:rFonts w:eastAsia="MS Mincho"/>
          <w:b/>
          <w:bCs/>
          <w:sz w:val="28"/>
          <w:szCs w:val="28"/>
        </w:rPr>
        <w:lastRenderedPageBreak/>
        <w:t>1.4.</w:t>
      </w:r>
      <w:r w:rsidR="007A0B59">
        <w:rPr>
          <w:rFonts w:eastAsia="MS Mincho"/>
          <w:b/>
          <w:bCs/>
          <w:sz w:val="28"/>
          <w:szCs w:val="28"/>
        </w:rPr>
        <w:t>4</w:t>
      </w:r>
      <w:r>
        <w:rPr>
          <w:rFonts w:eastAsia="MS Mincho"/>
          <w:b/>
          <w:bCs/>
          <w:sz w:val="28"/>
          <w:szCs w:val="28"/>
        </w:rPr>
        <w:t xml:space="preserve">. </w:t>
      </w:r>
      <w:r w:rsidR="00CA3B54">
        <w:rPr>
          <w:rFonts w:eastAsia="MS Mincho"/>
          <w:b/>
          <w:bCs/>
          <w:sz w:val="28"/>
          <w:szCs w:val="28"/>
        </w:rPr>
        <w:t xml:space="preserve">Lịch </w:t>
      </w:r>
      <w:r w:rsidR="00583593">
        <w:rPr>
          <w:rFonts w:eastAsia="MS Mincho"/>
          <w:b/>
          <w:bCs/>
          <w:sz w:val="28"/>
          <w:szCs w:val="28"/>
        </w:rPr>
        <w:t>sử t</w:t>
      </w:r>
      <w:r>
        <w:rPr>
          <w:rFonts w:eastAsia="MS Mincho"/>
          <w:b/>
          <w:bCs/>
          <w:sz w:val="28"/>
          <w:szCs w:val="28"/>
        </w:rPr>
        <w:t>ìm kiếm sản phẩm</w:t>
      </w:r>
      <w:bookmarkEnd w:id="32"/>
    </w:p>
    <w:p w14:paraId="463786C4" w14:textId="77777777" w:rsidR="00EB2CFA" w:rsidRDefault="00A66143" w:rsidP="00EB2CFA">
      <w:pPr>
        <w:pStyle w:val="Bodytext30"/>
        <w:keepNext/>
        <w:spacing w:after="0" w:line="360" w:lineRule="auto"/>
        <w:ind w:right="300"/>
        <w:jc w:val="center"/>
      </w:pPr>
      <w:r w:rsidRPr="00A66143">
        <w:rPr>
          <w:rFonts w:eastAsia="MS Mincho"/>
          <w:b/>
          <w:bCs/>
          <w:noProof/>
          <w:sz w:val="28"/>
          <w:szCs w:val="28"/>
        </w:rPr>
        <w:drawing>
          <wp:inline distT="0" distB="0" distL="0" distR="0" wp14:anchorId="7BF1B638" wp14:editId="6D6348AD">
            <wp:extent cx="2181529" cy="5096586"/>
            <wp:effectExtent l="0" t="0" r="9525" b="8890"/>
            <wp:docPr id="249223469" name="Picture 1"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469" name="Picture 1" descr="A diagram with black arrows and black text&#10;&#10;Description automatically generated"/>
                    <pic:cNvPicPr/>
                  </pic:nvPicPr>
                  <pic:blipFill>
                    <a:blip r:embed="rId22"/>
                    <a:stretch>
                      <a:fillRect/>
                    </a:stretch>
                  </pic:blipFill>
                  <pic:spPr>
                    <a:xfrm>
                      <a:off x="0" y="0"/>
                      <a:ext cx="2181529" cy="5096586"/>
                    </a:xfrm>
                    <a:prstGeom prst="rect">
                      <a:avLst/>
                    </a:prstGeom>
                  </pic:spPr>
                </pic:pic>
              </a:graphicData>
            </a:graphic>
          </wp:inline>
        </w:drawing>
      </w:r>
    </w:p>
    <w:p w14:paraId="56282265" w14:textId="0EF16759" w:rsidR="007709BF" w:rsidRDefault="00EB2CFA" w:rsidP="00BE6C76">
      <w:pPr>
        <w:pStyle w:val="Caption"/>
      </w:pPr>
      <w:bookmarkStart w:id="33" w:name="_Toc165805031"/>
      <w:r>
        <w:t>Hình 1.4</w:t>
      </w:r>
      <w:r w:rsidR="00360C79">
        <w:t>.</w:t>
      </w:r>
      <w:r>
        <w:fldChar w:fldCharType="begin"/>
      </w:r>
      <w:r>
        <w:instrText xml:space="preserve"> SEQ Hình_1.4 \* ARABIC </w:instrText>
      </w:r>
      <w:r>
        <w:fldChar w:fldCharType="separate"/>
      </w:r>
      <w:r w:rsidR="004A375C">
        <w:rPr>
          <w:noProof/>
        </w:rPr>
        <w:t>4</w:t>
      </w:r>
      <w:r>
        <w:fldChar w:fldCharType="end"/>
      </w:r>
      <w:r>
        <w:t xml:space="preserve"> </w:t>
      </w:r>
      <w:r w:rsidRPr="00EF66A4">
        <w:t>Biểu đồ hoạt động lịch sử tìm kiếm</w:t>
      </w:r>
      <w:bookmarkEnd w:id="33"/>
    </w:p>
    <w:p w14:paraId="76BA8EAC" w14:textId="77777777" w:rsidR="00082077" w:rsidRDefault="00082077" w:rsidP="00082077">
      <w:pPr>
        <w:pStyle w:val="Bodytext30"/>
        <w:spacing w:after="0" w:line="360" w:lineRule="auto"/>
        <w:ind w:left="90" w:right="300"/>
        <w:rPr>
          <w:rFonts w:eastAsia="MS Mincho"/>
          <w:b/>
          <w:bCs/>
          <w:sz w:val="28"/>
          <w:szCs w:val="28"/>
        </w:rPr>
      </w:pPr>
      <w:r>
        <w:rPr>
          <w:rFonts w:eastAsia="MS Mincho"/>
          <w:b/>
          <w:bCs/>
          <w:sz w:val="28"/>
          <w:szCs w:val="28"/>
        </w:rPr>
        <w:br w:type="page"/>
      </w:r>
    </w:p>
    <w:p w14:paraId="409AC0FB" w14:textId="356ECCFB" w:rsidR="00C059DD" w:rsidRDefault="00C059DD" w:rsidP="00C059DD">
      <w:pPr>
        <w:pStyle w:val="Bodytext30"/>
        <w:spacing w:after="0" w:line="360" w:lineRule="auto"/>
        <w:ind w:left="90" w:right="300"/>
        <w:outlineLvl w:val="2"/>
        <w:rPr>
          <w:rFonts w:eastAsia="MS Mincho"/>
          <w:b/>
          <w:bCs/>
          <w:sz w:val="28"/>
          <w:szCs w:val="28"/>
        </w:rPr>
      </w:pPr>
      <w:bookmarkStart w:id="34" w:name="_Toc165924494"/>
      <w:r>
        <w:rPr>
          <w:rFonts w:eastAsia="MS Mincho"/>
          <w:b/>
          <w:bCs/>
          <w:sz w:val="28"/>
          <w:szCs w:val="28"/>
        </w:rPr>
        <w:lastRenderedPageBreak/>
        <w:t>1.4.</w:t>
      </w:r>
      <w:r w:rsidR="007F5311">
        <w:rPr>
          <w:rFonts w:eastAsia="MS Mincho"/>
          <w:b/>
          <w:bCs/>
          <w:sz w:val="28"/>
          <w:szCs w:val="28"/>
        </w:rPr>
        <w:t>5</w:t>
      </w:r>
      <w:r>
        <w:rPr>
          <w:rFonts w:eastAsia="MS Mincho"/>
          <w:b/>
          <w:bCs/>
          <w:sz w:val="28"/>
          <w:szCs w:val="28"/>
        </w:rPr>
        <w:t xml:space="preserve">. </w:t>
      </w:r>
      <w:r w:rsidR="00C3084B">
        <w:rPr>
          <w:rFonts w:eastAsia="MS Mincho"/>
          <w:b/>
          <w:bCs/>
          <w:sz w:val="28"/>
          <w:szCs w:val="28"/>
        </w:rPr>
        <w:t>Cập nhật thông tin người dùng</w:t>
      </w:r>
      <w:bookmarkEnd w:id="34"/>
    </w:p>
    <w:p w14:paraId="17EF86FC" w14:textId="77777777" w:rsidR="004A375C" w:rsidRDefault="000010DD" w:rsidP="004A375C">
      <w:pPr>
        <w:pStyle w:val="Bodytext30"/>
        <w:keepNext/>
        <w:spacing w:after="0" w:line="360" w:lineRule="auto"/>
        <w:ind w:left="90" w:right="300"/>
        <w:jc w:val="center"/>
      </w:pPr>
      <w:r w:rsidRPr="000010DD">
        <w:rPr>
          <w:rFonts w:eastAsia="MS Mincho"/>
          <w:b/>
          <w:bCs/>
          <w:noProof/>
          <w:sz w:val="28"/>
          <w:szCs w:val="28"/>
        </w:rPr>
        <w:drawing>
          <wp:inline distT="0" distB="0" distL="0" distR="0" wp14:anchorId="11189905" wp14:editId="77B31494">
            <wp:extent cx="2857899" cy="6458851"/>
            <wp:effectExtent l="0" t="0" r="0" b="0"/>
            <wp:docPr id="43532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621" name="Picture 1" descr="A diagram of a diagram&#10;&#10;Description automatically generated"/>
                    <pic:cNvPicPr/>
                  </pic:nvPicPr>
                  <pic:blipFill>
                    <a:blip r:embed="rId23"/>
                    <a:stretch>
                      <a:fillRect/>
                    </a:stretch>
                  </pic:blipFill>
                  <pic:spPr>
                    <a:xfrm>
                      <a:off x="0" y="0"/>
                      <a:ext cx="2857899" cy="6458851"/>
                    </a:xfrm>
                    <a:prstGeom prst="rect">
                      <a:avLst/>
                    </a:prstGeom>
                  </pic:spPr>
                </pic:pic>
              </a:graphicData>
            </a:graphic>
          </wp:inline>
        </w:drawing>
      </w:r>
    </w:p>
    <w:p w14:paraId="46171BD2" w14:textId="5F72C7CB" w:rsidR="00CA198B" w:rsidRDefault="004A375C" w:rsidP="00BE6C76">
      <w:pPr>
        <w:pStyle w:val="Caption"/>
      </w:pPr>
      <w:bookmarkStart w:id="35" w:name="_Toc165805032"/>
      <w:r>
        <w:t>Hình 1.4</w:t>
      </w:r>
      <w:r w:rsidR="00360C79">
        <w:t>.</w:t>
      </w:r>
      <w:r>
        <w:fldChar w:fldCharType="begin"/>
      </w:r>
      <w:r>
        <w:instrText xml:space="preserve"> SEQ Hình_1.4 \* ARABIC </w:instrText>
      </w:r>
      <w:r>
        <w:fldChar w:fldCharType="separate"/>
      </w:r>
      <w:r>
        <w:rPr>
          <w:noProof/>
        </w:rPr>
        <w:t>5</w:t>
      </w:r>
      <w:r>
        <w:fldChar w:fldCharType="end"/>
      </w:r>
      <w:r>
        <w:t xml:space="preserve"> Biểu đồ hoạt động cập nhật profile</w:t>
      </w:r>
      <w:bookmarkEnd w:id="35"/>
    </w:p>
    <w:p w14:paraId="238EC2D2" w14:textId="77777777" w:rsidR="00483660" w:rsidRDefault="00483660" w:rsidP="00DB1907">
      <w:pPr>
        <w:pStyle w:val="Bodytext30"/>
        <w:spacing w:after="0" w:line="360" w:lineRule="auto"/>
        <w:ind w:right="300"/>
        <w:jc w:val="left"/>
        <w:rPr>
          <w:rFonts w:eastAsia="MS Mincho"/>
          <w:b/>
          <w:bCs/>
          <w:sz w:val="28"/>
          <w:szCs w:val="28"/>
        </w:rPr>
      </w:pPr>
    </w:p>
    <w:p w14:paraId="42408617" w14:textId="77777777" w:rsidR="004A375C" w:rsidRPr="00261BCD" w:rsidRDefault="004A375C" w:rsidP="00DB1907">
      <w:pPr>
        <w:pStyle w:val="Bodytext30"/>
        <w:spacing w:after="0" w:line="360" w:lineRule="auto"/>
        <w:ind w:right="300"/>
        <w:jc w:val="left"/>
        <w:rPr>
          <w:rFonts w:eastAsia="MS Mincho"/>
          <w:b/>
          <w:bCs/>
          <w:sz w:val="28"/>
          <w:szCs w:val="28"/>
        </w:rPr>
      </w:pP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6" w:name="_Toc165924495"/>
      <w:r w:rsidRPr="00261BCD">
        <w:rPr>
          <w:rFonts w:eastAsia="MS Mincho"/>
          <w:b/>
          <w:bCs/>
          <w:sz w:val="28"/>
          <w:szCs w:val="28"/>
        </w:rPr>
        <w:lastRenderedPageBreak/>
        <w:t>Biểu đồ trình tự</w:t>
      </w:r>
      <w:bookmarkEnd w:id="36"/>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37" w:name="_Toc165924496"/>
      <w:r>
        <w:rPr>
          <w:rFonts w:eastAsia="MS Mincho"/>
          <w:b/>
          <w:bCs/>
          <w:sz w:val="28"/>
          <w:szCs w:val="28"/>
        </w:rPr>
        <w:t>1.5.1. Đăng ký</w:t>
      </w:r>
      <w:bookmarkEnd w:id="37"/>
    </w:p>
    <w:p w14:paraId="1BA93B99" w14:textId="77777777" w:rsidR="00C933E6" w:rsidRDefault="00104042" w:rsidP="00C933E6">
      <w:pPr>
        <w:pStyle w:val="Bodytext30"/>
        <w:keepNext/>
        <w:spacing w:after="0" w:line="360" w:lineRule="auto"/>
        <w:ind w:left="90" w:right="300"/>
      </w:pPr>
      <w:r w:rsidRPr="00104042">
        <w:rPr>
          <w:noProof/>
        </w:rPr>
        <w:drawing>
          <wp:inline distT="0" distB="0" distL="0" distR="0" wp14:anchorId="2FB7B2B4" wp14:editId="4BA82471">
            <wp:extent cx="5791835" cy="2756535"/>
            <wp:effectExtent l="0" t="0" r="0" b="5715"/>
            <wp:docPr id="194959288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885" name="Picture 1" descr="A diagram of a server&#10;&#10;Description automatically generated"/>
                    <pic:cNvPicPr/>
                  </pic:nvPicPr>
                  <pic:blipFill>
                    <a:blip r:embed="rId24"/>
                    <a:stretch>
                      <a:fillRect/>
                    </a:stretch>
                  </pic:blipFill>
                  <pic:spPr>
                    <a:xfrm>
                      <a:off x="0" y="0"/>
                      <a:ext cx="5791835" cy="2756535"/>
                    </a:xfrm>
                    <a:prstGeom prst="rect">
                      <a:avLst/>
                    </a:prstGeom>
                  </pic:spPr>
                </pic:pic>
              </a:graphicData>
            </a:graphic>
          </wp:inline>
        </w:drawing>
      </w:r>
    </w:p>
    <w:p w14:paraId="287465B7" w14:textId="6E1AD912" w:rsidR="006C29FB" w:rsidRDefault="00C933E6" w:rsidP="00BE6C76">
      <w:pPr>
        <w:pStyle w:val="Caption"/>
      </w:pPr>
      <w:bookmarkStart w:id="38" w:name="_Toc165805073"/>
      <w:r>
        <w:t>Hình 1.5</w:t>
      </w:r>
      <w:r w:rsidR="006C5D88">
        <w:t>.</w:t>
      </w:r>
      <w:r>
        <w:fldChar w:fldCharType="begin"/>
      </w:r>
      <w:r>
        <w:instrText xml:space="preserve"> SEQ Hình_1.5 \* ARABIC </w:instrText>
      </w:r>
      <w:r>
        <w:fldChar w:fldCharType="separate"/>
      </w:r>
      <w:r w:rsidR="000D1E12">
        <w:rPr>
          <w:noProof/>
        </w:rPr>
        <w:t>1</w:t>
      </w:r>
      <w:r>
        <w:fldChar w:fldCharType="end"/>
      </w:r>
      <w:r w:rsidR="006C5D88">
        <w:t xml:space="preserve"> Biểu đồ trình tự Đăng ký</w:t>
      </w:r>
      <w:bookmarkEnd w:id="38"/>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39" w:name="_Toc165924497"/>
      <w:r>
        <w:rPr>
          <w:rFonts w:eastAsia="MS Mincho"/>
          <w:b/>
          <w:bCs/>
          <w:sz w:val="28"/>
          <w:szCs w:val="28"/>
        </w:rPr>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39"/>
    </w:p>
    <w:p w14:paraId="35B2BBAA" w14:textId="77777777" w:rsidR="00155279" w:rsidRDefault="00087C7D" w:rsidP="00155279">
      <w:pPr>
        <w:pStyle w:val="Bodytext30"/>
        <w:keepNext/>
        <w:spacing w:after="0" w:line="360" w:lineRule="auto"/>
        <w:ind w:left="90" w:right="300"/>
        <w:jc w:val="center"/>
      </w:pPr>
      <w:r w:rsidRPr="00087C7D">
        <w:rPr>
          <w:rFonts w:eastAsia="MS Mincho"/>
          <w:b/>
          <w:bCs/>
          <w:noProof/>
          <w:sz w:val="28"/>
          <w:szCs w:val="28"/>
        </w:rPr>
        <w:drawing>
          <wp:inline distT="0" distB="0" distL="0" distR="0" wp14:anchorId="7C3A67F9" wp14:editId="4E3833FD">
            <wp:extent cx="5791835" cy="2802890"/>
            <wp:effectExtent l="0" t="0" r="0" b="0"/>
            <wp:docPr id="10396048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842" name="Picture 1" descr="A diagram of a diagram&#10;&#10;Description automatically generated"/>
                    <pic:cNvPicPr/>
                  </pic:nvPicPr>
                  <pic:blipFill>
                    <a:blip r:embed="rId25"/>
                    <a:stretch>
                      <a:fillRect/>
                    </a:stretch>
                  </pic:blipFill>
                  <pic:spPr>
                    <a:xfrm>
                      <a:off x="0" y="0"/>
                      <a:ext cx="5791835" cy="2802890"/>
                    </a:xfrm>
                    <a:prstGeom prst="rect">
                      <a:avLst/>
                    </a:prstGeom>
                  </pic:spPr>
                </pic:pic>
              </a:graphicData>
            </a:graphic>
          </wp:inline>
        </w:drawing>
      </w:r>
    </w:p>
    <w:p w14:paraId="7F449EAF" w14:textId="6BF92235" w:rsidR="00C63C50" w:rsidRDefault="00155279" w:rsidP="00BE6C76">
      <w:pPr>
        <w:pStyle w:val="Caption"/>
      </w:pPr>
      <w:bookmarkStart w:id="40" w:name="_Toc165805074"/>
      <w:r>
        <w:t>Hình 1.5</w:t>
      </w:r>
      <w:r w:rsidR="00526180">
        <w:t>.</w:t>
      </w:r>
      <w:r>
        <w:fldChar w:fldCharType="begin"/>
      </w:r>
      <w:r>
        <w:instrText xml:space="preserve"> SEQ Hình_1.5 \* ARABIC </w:instrText>
      </w:r>
      <w:r>
        <w:fldChar w:fldCharType="separate"/>
      </w:r>
      <w:r w:rsidR="000D1E12">
        <w:rPr>
          <w:noProof/>
        </w:rPr>
        <w:t>2</w:t>
      </w:r>
      <w:r>
        <w:fldChar w:fldCharType="end"/>
      </w:r>
      <w:r>
        <w:t xml:space="preserve"> Biểu đồ trình tự Đăng nhập</w:t>
      </w:r>
      <w:bookmarkEnd w:id="40"/>
    </w:p>
    <w:p w14:paraId="26656E8A" w14:textId="77777777" w:rsidR="00AA0F9D" w:rsidRDefault="00AA0F9D" w:rsidP="00701309">
      <w:pPr>
        <w:pStyle w:val="Bodytext30"/>
        <w:spacing w:after="0" w:line="360" w:lineRule="auto"/>
        <w:ind w:left="90" w:right="300"/>
        <w:rPr>
          <w:rFonts w:eastAsia="MS Mincho"/>
          <w:b/>
          <w:bCs/>
          <w:sz w:val="28"/>
          <w:szCs w:val="28"/>
        </w:rPr>
      </w:pPr>
    </w:p>
    <w:p w14:paraId="2B76CCA4" w14:textId="71D4DB87" w:rsidR="004029C1" w:rsidRDefault="004029C1" w:rsidP="004029C1">
      <w:pPr>
        <w:pStyle w:val="Bodytext30"/>
        <w:spacing w:after="0" w:line="360" w:lineRule="auto"/>
        <w:ind w:left="90" w:right="300"/>
        <w:outlineLvl w:val="2"/>
        <w:rPr>
          <w:rFonts w:eastAsia="MS Mincho"/>
          <w:b/>
          <w:bCs/>
          <w:sz w:val="28"/>
          <w:szCs w:val="28"/>
        </w:rPr>
      </w:pPr>
      <w:bookmarkStart w:id="41" w:name="_Toc165924498"/>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bookmarkEnd w:id="41"/>
    </w:p>
    <w:p w14:paraId="716D3580" w14:textId="77777777" w:rsidR="000D1E12" w:rsidRDefault="007F6B00" w:rsidP="000D1E12">
      <w:pPr>
        <w:pStyle w:val="Bodytext30"/>
        <w:keepNext/>
        <w:spacing w:after="0" w:line="360" w:lineRule="auto"/>
        <w:ind w:left="90" w:right="300"/>
      </w:pPr>
      <w:r>
        <w:rPr>
          <w:noProof/>
        </w:rPr>
        <w:drawing>
          <wp:inline distT="0" distB="0" distL="0" distR="0" wp14:anchorId="7916B63F" wp14:editId="5B34A554">
            <wp:extent cx="5791835" cy="2487930"/>
            <wp:effectExtent l="0" t="0" r="0" b="7620"/>
            <wp:docPr id="724772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2866" name="Picture 1" descr="A diagram of a computer&#10;&#10;Description automatically generated"/>
                    <pic:cNvPicPr/>
                  </pic:nvPicPr>
                  <pic:blipFill>
                    <a:blip r:embed="rId26"/>
                    <a:stretch>
                      <a:fillRect/>
                    </a:stretch>
                  </pic:blipFill>
                  <pic:spPr>
                    <a:xfrm>
                      <a:off x="0" y="0"/>
                      <a:ext cx="5791835" cy="2487930"/>
                    </a:xfrm>
                    <a:prstGeom prst="rect">
                      <a:avLst/>
                    </a:prstGeom>
                  </pic:spPr>
                </pic:pic>
              </a:graphicData>
            </a:graphic>
          </wp:inline>
        </w:drawing>
      </w:r>
    </w:p>
    <w:p w14:paraId="737F7FEE" w14:textId="59E6AE97" w:rsidR="00EA054B" w:rsidRDefault="000D1E12" w:rsidP="00BE6C76">
      <w:pPr>
        <w:pStyle w:val="Caption"/>
      </w:pPr>
      <w:bookmarkStart w:id="42" w:name="_Toc165805075"/>
      <w:r>
        <w:t>Hình 1.5</w:t>
      </w:r>
      <w:r w:rsidR="001E40A7">
        <w:t>.</w:t>
      </w:r>
      <w:r>
        <w:fldChar w:fldCharType="begin"/>
      </w:r>
      <w:r>
        <w:instrText xml:space="preserve"> SEQ Hình_1.5 \* ARABIC </w:instrText>
      </w:r>
      <w:r>
        <w:fldChar w:fldCharType="separate"/>
      </w:r>
      <w:r>
        <w:rPr>
          <w:noProof/>
        </w:rPr>
        <w:t>3</w:t>
      </w:r>
      <w:r>
        <w:fldChar w:fldCharType="end"/>
      </w:r>
      <w:r w:rsidR="001E40A7">
        <w:t xml:space="preserve"> Biểu đồ trình tự Tìm kiếm</w:t>
      </w:r>
      <w:bookmarkEnd w:id="42"/>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3" w:name="_Toc165924499"/>
      <w:r w:rsidRPr="00261BCD">
        <w:rPr>
          <w:rFonts w:eastAsia="MS Mincho"/>
          <w:b/>
          <w:bCs/>
          <w:sz w:val="28"/>
          <w:szCs w:val="28"/>
        </w:rPr>
        <w:lastRenderedPageBreak/>
        <w:t>Biểu đồ Lớp (Class diagram)</w:t>
      </w:r>
      <w:bookmarkEnd w:id="43"/>
      <w:r w:rsidRPr="00261BCD">
        <w:rPr>
          <w:rFonts w:eastAsia="MS Mincho"/>
          <w:b/>
          <w:bCs/>
          <w:sz w:val="28"/>
          <w:szCs w:val="28"/>
        </w:rPr>
        <w:t xml:space="preserve"> </w:t>
      </w:r>
    </w:p>
    <w:p w14:paraId="4F1AC79A" w14:textId="7D466412" w:rsidR="00577F7B" w:rsidRDefault="00EE72B1" w:rsidP="00577F7B">
      <w:pPr>
        <w:pStyle w:val="Bodytext30"/>
        <w:keepNext/>
        <w:spacing w:after="0" w:line="360" w:lineRule="auto"/>
        <w:ind w:left="810" w:right="300"/>
        <w:jc w:val="center"/>
      </w:pPr>
      <w:r w:rsidRPr="00EE72B1">
        <w:rPr>
          <w:noProof/>
        </w:rPr>
        <w:drawing>
          <wp:inline distT="0" distB="0" distL="0" distR="0" wp14:anchorId="107A0300" wp14:editId="6B4C8191">
            <wp:extent cx="5791835" cy="2707005"/>
            <wp:effectExtent l="0" t="0" r="0" b="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a:blip r:embed="rId27"/>
                    <a:stretch>
                      <a:fillRect/>
                    </a:stretch>
                  </pic:blipFill>
                  <pic:spPr>
                    <a:xfrm>
                      <a:off x="0" y="0"/>
                      <a:ext cx="5791835" cy="2707005"/>
                    </a:xfrm>
                    <a:prstGeom prst="rect">
                      <a:avLst/>
                    </a:prstGeom>
                  </pic:spPr>
                </pic:pic>
              </a:graphicData>
            </a:graphic>
          </wp:inline>
        </w:drawing>
      </w:r>
    </w:p>
    <w:p w14:paraId="34CAFCA4" w14:textId="3767AE50" w:rsidR="00840300" w:rsidRDefault="00577F7B" w:rsidP="00BE6C76">
      <w:pPr>
        <w:pStyle w:val="Caption"/>
      </w:pPr>
      <w:bookmarkStart w:id="44"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44"/>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5" w:name="_Toc165924500"/>
      <w:r w:rsidRPr="00261BCD">
        <w:rPr>
          <w:rFonts w:eastAsia="MS Mincho"/>
          <w:b/>
          <w:bCs/>
          <w:sz w:val="28"/>
          <w:szCs w:val="28"/>
        </w:rPr>
        <w:t>Biểu đồ luồng dữ liệu Database diagram</w:t>
      </w:r>
      <w:bookmarkEnd w:id="45"/>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46" w:name="_Toc165924501"/>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46"/>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28"/>
                    <a:stretch>
                      <a:fillRect/>
                    </a:stretch>
                  </pic:blipFill>
                  <pic:spPr>
                    <a:xfrm>
                      <a:off x="0" y="0"/>
                      <a:ext cx="5791835" cy="1964690"/>
                    </a:xfrm>
                    <a:prstGeom prst="rect">
                      <a:avLst/>
                    </a:prstGeom>
                  </pic:spPr>
                </pic:pic>
              </a:graphicData>
            </a:graphic>
          </wp:inline>
        </w:drawing>
      </w:r>
    </w:p>
    <w:p w14:paraId="1D50AEBD" w14:textId="5D2C7C24" w:rsidR="0059468F" w:rsidRDefault="000932B0" w:rsidP="00BE6C76">
      <w:pPr>
        <w:pStyle w:val="Caption"/>
      </w:pPr>
      <w:bookmarkStart w:id="47"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47"/>
    </w:p>
    <w:p w14:paraId="2D247B3E" w14:textId="06271E79" w:rsidR="00984C92" w:rsidRDefault="000932B0" w:rsidP="00BE6C76">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48" w:name="_Toc165924502"/>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48"/>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29"/>
                    <a:stretch>
                      <a:fillRect/>
                    </a:stretch>
                  </pic:blipFill>
                  <pic:spPr>
                    <a:xfrm>
                      <a:off x="0" y="0"/>
                      <a:ext cx="5791835" cy="3378200"/>
                    </a:xfrm>
                    <a:prstGeom prst="rect">
                      <a:avLst/>
                    </a:prstGeom>
                  </pic:spPr>
                </pic:pic>
              </a:graphicData>
            </a:graphic>
          </wp:inline>
        </w:drawing>
      </w:r>
    </w:p>
    <w:p w14:paraId="7F5297ED" w14:textId="34AD2778" w:rsidR="00F00107" w:rsidRDefault="003332F3" w:rsidP="00BE6C76">
      <w:pPr>
        <w:pStyle w:val="Caption"/>
      </w:pPr>
      <w:bookmarkStart w:id="49"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49"/>
    </w:p>
    <w:p w14:paraId="293AD05F" w14:textId="4B06FD5B" w:rsidR="008E545C" w:rsidRDefault="006814CD" w:rsidP="00BE6C76">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0" w:name="_Toc165924503"/>
      <w:r w:rsidRPr="00261BCD">
        <w:rPr>
          <w:rFonts w:eastAsia="MS Mincho"/>
          <w:b/>
          <w:bCs/>
          <w:sz w:val="28"/>
          <w:szCs w:val="28"/>
        </w:rPr>
        <w:lastRenderedPageBreak/>
        <w:t>Biểu đồ mối quan hệ giữa các dữ liệu</w:t>
      </w:r>
      <w:bookmarkEnd w:id="50"/>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0"/>
                    <a:stretch>
                      <a:fillRect/>
                    </a:stretch>
                  </pic:blipFill>
                  <pic:spPr>
                    <a:xfrm>
                      <a:off x="0" y="0"/>
                      <a:ext cx="5791835" cy="4627880"/>
                    </a:xfrm>
                    <a:prstGeom prst="rect">
                      <a:avLst/>
                    </a:prstGeom>
                  </pic:spPr>
                </pic:pic>
              </a:graphicData>
            </a:graphic>
          </wp:inline>
        </w:drawing>
      </w:r>
    </w:p>
    <w:p w14:paraId="7E681B6F" w14:textId="4F48ECF4" w:rsidR="002A48BD" w:rsidRDefault="00B31E4E" w:rsidP="00BE6C76">
      <w:pPr>
        <w:pStyle w:val="Caption"/>
      </w:pPr>
      <w:bookmarkStart w:id="51"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51"/>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52" w:name="_Toc165924504"/>
      <w:r w:rsidRPr="00261BCD">
        <w:rPr>
          <w:rFonts w:eastAsia="MS Mincho"/>
          <w:b/>
          <w:bCs/>
          <w:sz w:val="28"/>
          <w:szCs w:val="28"/>
        </w:rPr>
        <w:lastRenderedPageBreak/>
        <w:t>Thiết kế giao diện (các giao diện chính)</w:t>
      </w:r>
      <w:bookmarkEnd w:id="52"/>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r>
        <w:rPr>
          <w:rFonts w:eastAsia="MS Mincho"/>
          <w:b/>
          <w:bCs/>
          <w:sz w:val="28"/>
          <w:szCs w:val="28"/>
        </w:rPr>
        <w:t>1.9.1. Trang Chủ</w:t>
      </w:r>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1"/>
                    <a:stretch>
                      <a:fillRect/>
                    </a:stretch>
                  </pic:blipFill>
                  <pic:spPr>
                    <a:xfrm>
                      <a:off x="0" y="0"/>
                      <a:ext cx="5791835" cy="3074035"/>
                    </a:xfrm>
                    <a:prstGeom prst="rect">
                      <a:avLst/>
                    </a:prstGeom>
                  </pic:spPr>
                </pic:pic>
              </a:graphicData>
            </a:graphic>
          </wp:inline>
        </w:drawing>
      </w:r>
    </w:p>
    <w:p w14:paraId="21BF559A" w14:textId="6F9DB7FB" w:rsidR="001B6DCD" w:rsidRDefault="005806AD" w:rsidP="00BE6C76">
      <w:pPr>
        <w:pStyle w:val="Caption"/>
      </w:pPr>
      <w:bookmarkStart w:id="53"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53"/>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2"/>
                    <a:stretch>
                      <a:fillRect/>
                    </a:stretch>
                  </pic:blipFill>
                  <pic:spPr>
                    <a:xfrm>
                      <a:off x="0" y="0"/>
                      <a:ext cx="5791835" cy="2070100"/>
                    </a:xfrm>
                    <a:prstGeom prst="rect">
                      <a:avLst/>
                    </a:prstGeom>
                  </pic:spPr>
                </pic:pic>
              </a:graphicData>
            </a:graphic>
          </wp:inline>
        </w:drawing>
      </w:r>
    </w:p>
    <w:p w14:paraId="19FE2577" w14:textId="33C4F165" w:rsidR="006B5640" w:rsidRDefault="007B2EF7" w:rsidP="00BE6C76">
      <w:pPr>
        <w:pStyle w:val="Caption"/>
      </w:pPr>
      <w:bookmarkStart w:id="54"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54"/>
    </w:p>
    <w:p w14:paraId="5C696976" w14:textId="5F8D28C9" w:rsidR="002955E8" w:rsidRDefault="002955E8" w:rsidP="00B6208D">
      <w:r>
        <w:br w:type="page"/>
      </w:r>
    </w:p>
    <w:p w14:paraId="17CD784C" w14:textId="0E29C532" w:rsidR="009819B6" w:rsidRDefault="009819B6" w:rsidP="009819B6">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ăng ký</w:t>
      </w:r>
      <w:r w:rsidR="0064532D">
        <w:rPr>
          <w:rFonts w:eastAsia="MS Mincho"/>
          <w:b/>
          <w:bCs/>
          <w:sz w:val="28"/>
          <w:szCs w:val="28"/>
        </w:rPr>
        <w:t>/ Đăng nhập</w:t>
      </w:r>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3"/>
                    <a:stretch>
                      <a:fillRect/>
                    </a:stretch>
                  </pic:blipFill>
                  <pic:spPr>
                    <a:xfrm>
                      <a:off x="0" y="0"/>
                      <a:ext cx="5791835" cy="2520315"/>
                    </a:xfrm>
                    <a:prstGeom prst="rect">
                      <a:avLst/>
                    </a:prstGeom>
                  </pic:spPr>
                </pic:pic>
              </a:graphicData>
            </a:graphic>
          </wp:inline>
        </w:drawing>
      </w:r>
    </w:p>
    <w:p w14:paraId="50B175E1" w14:textId="328E815E" w:rsidR="008F6CFC" w:rsidRDefault="00ED6B19" w:rsidP="00BE6C76">
      <w:pPr>
        <w:pStyle w:val="Caption"/>
      </w:pPr>
      <w:bookmarkStart w:id="55"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55"/>
    </w:p>
    <w:p w14:paraId="7AC4C5FC" w14:textId="7C1196C3" w:rsidR="0009467D" w:rsidRDefault="00ED6B19" w:rsidP="00BE6C76">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4"/>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BE6C76">
      <w:pPr>
        <w:pStyle w:val="Caption"/>
      </w:pPr>
      <w:bookmarkStart w:id="56"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56"/>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5"/>
                    <a:stretch>
                      <a:fillRect/>
                    </a:stretch>
                  </pic:blipFill>
                  <pic:spPr>
                    <a:xfrm>
                      <a:off x="0" y="0"/>
                      <a:ext cx="5791835" cy="3066415"/>
                    </a:xfrm>
                    <a:prstGeom prst="rect">
                      <a:avLst/>
                    </a:prstGeom>
                  </pic:spPr>
                </pic:pic>
              </a:graphicData>
            </a:graphic>
          </wp:inline>
        </w:drawing>
      </w:r>
    </w:p>
    <w:p w14:paraId="30366C30" w14:textId="71AD9FFF" w:rsidR="00B72075" w:rsidRDefault="00205E1F" w:rsidP="00BE6C76">
      <w:pPr>
        <w:pStyle w:val="Caption"/>
      </w:pPr>
      <w:bookmarkStart w:id="57"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57"/>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6"/>
                    <a:stretch>
                      <a:fillRect/>
                    </a:stretch>
                  </pic:blipFill>
                  <pic:spPr>
                    <a:xfrm>
                      <a:off x="0" y="0"/>
                      <a:ext cx="5791835" cy="3067050"/>
                    </a:xfrm>
                    <a:prstGeom prst="rect">
                      <a:avLst/>
                    </a:prstGeom>
                  </pic:spPr>
                </pic:pic>
              </a:graphicData>
            </a:graphic>
          </wp:inline>
        </w:drawing>
      </w:r>
    </w:p>
    <w:p w14:paraId="4970163D" w14:textId="4314AC58" w:rsidR="009D5912" w:rsidRDefault="003B335D" w:rsidP="00BE6C76">
      <w:pPr>
        <w:pStyle w:val="Caption"/>
      </w:pPr>
      <w:bookmarkStart w:id="58"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58"/>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37"/>
                    <a:stretch>
                      <a:fillRect/>
                    </a:stretch>
                  </pic:blipFill>
                  <pic:spPr>
                    <a:xfrm>
                      <a:off x="0" y="0"/>
                      <a:ext cx="5791835" cy="3072765"/>
                    </a:xfrm>
                    <a:prstGeom prst="rect">
                      <a:avLst/>
                    </a:prstGeom>
                  </pic:spPr>
                </pic:pic>
              </a:graphicData>
            </a:graphic>
          </wp:inline>
        </w:drawing>
      </w:r>
    </w:p>
    <w:p w14:paraId="4515FBD7" w14:textId="150F98D1" w:rsidR="000516EB" w:rsidRDefault="008827E9" w:rsidP="00BE6C76">
      <w:pPr>
        <w:pStyle w:val="Caption"/>
      </w:pPr>
      <w:bookmarkStart w:id="59"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59"/>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13ACD0B2" w14:textId="1AAFAB6B" w:rsidR="003279B8" w:rsidRDefault="002731E2" w:rsidP="00BE6C76">
      <w:pPr>
        <w:pStyle w:val="Caption"/>
        <w:rPr>
          <w:rFonts w:eastAsia="MS Mincho"/>
        </w:rPr>
      </w:pPr>
      <w:bookmarkStart w:id="60"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60"/>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6EAFECE8" w:rsidR="00EE2D37" w:rsidRDefault="00EE2D37" w:rsidP="00EE2D37">
      <w:pPr>
        <w:pStyle w:val="Bodytext30"/>
        <w:spacing w:after="0" w:line="360" w:lineRule="auto"/>
        <w:ind w:right="300"/>
        <w:jc w:val="left"/>
        <w:outlineLvl w:val="2"/>
        <w:rPr>
          <w:rFonts w:eastAsia="MS Mincho"/>
          <w:b/>
          <w:bCs/>
          <w:sz w:val="28"/>
          <w:szCs w:val="28"/>
        </w:rPr>
      </w:pPr>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34294F">
        <w:rPr>
          <w:rFonts w:eastAsia="MS Mincho"/>
          <w:b/>
          <w:bCs/>
          <w:sz w:val="28"/>
          <w:szCs w:val="28"/>
        </w:rPr>
        <w:t>Cập nhật thông tin</w:t>
      </w:r>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39"/>
                    <a:stretch>
                      <a:fillRect/>
                    </a:stretch>
                  </pic:blipFill>
                  <pic:spPr>
                    <a:xfrm>
                      <a:off x="0" y="0"/>
                      <a:ext cx="5791835" cy="2462530"/>
                    </a:xfrm>
                    <a:prstGeom prst="rect">
                      <a:avLst/>
                    </a:prstGeom>
                  </pic:spPr>
                </pic:pic>
              </a:graphicData>
            </a:graphic>
          </wp:inline>
        </w:drawing>
      </w:r>
    </w:p>
    <w:p w14:paraId="1ED0B3C0" w14:textId="607B16EE" w:rsidR="00366EB6" w:rsidRDefault="00CB6A63" w:rsidP="00BE6C76">
      <w:pPr>
        <w:pStyle w:val="Caption"/>
        <w:rPr>
          <w:rFonts w:eastAsia="MS Mincho"/>
          <w:b/>
          <w:sz w:val="28"/>
          <w:szCs w:val="28"/>
        </w:rPr>
      </w:pPr>
      <w:bookmarkStart w:id="61"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61"/>
    </w:p>
    <w:p w14:paraId="4DA17B1A" w14:textId="5B93D13C" w:rsidR="00AE4D95" w:rsidRDefault="00AE4D95" w:rsidP="00AE4D95">
      <w:pPr>
        <w:pStyle w:val="Bodytext30"/>
        <w:spacing w:after="0" w:line="360" w:lineRule="auto"/>
        <w:ind w:right="300"/>
        <w:jc w:val="left"/>
        <w:outlineLvl w:val="2"/>
        <w:rPr>
          <w:rFonts w:eastAsia="MS Mincho"/>
          <w:b/>
          <w:bCs/>
          <w:sz w:val="28"/>
          <w:szCs w:val="28"/>
        </w:rPr>
      </w:pPr>
      <w:r>
        <w:rPr>
          <w:rFonts w:eastAsia="MS Mincho"/>
          <w:b/>
          <w:bCs/>
          <w:sz w:val="28"/>
          <w:szCs w:val="28"/>
        </w:rPr>
        <w:t xml:space="preserve">1.9.6. Trang </w:t>
      </w:r>
      <w:r w:rsidR="00405CED">
        <w:rPr>
          <w:rFonts w:eastAsia="MS Mincho"/>
          <w:b/>
          <w:bCs/>
          <w:sz w:val="28"/>
          <w:szCs w:val="28"/>
        </w:rPr>
        <w:t>T</w:t>
      </w:r>
      <w:r w:rsidR="00B34C83">
        <w:rPr>
          <w:rFonts w:eastAsia="MS Mincho"/>
          <w:b/>
          <w:bCs/>
          <w:sz w:val="28"/>
          <w:szCs w:val="28"/>
        </w:rPr>
        <w:t>ìm kiếm sản phẩm</w:t>
      </w:r>
    </w:p>
    <w:p w14:paraId="2562B505" w14:textId="11A7E627" w:rsidR="002B50D1" w:rsidRDefault="007C6B17" w:rsidP="00CC0ADC">
      <w:pPr>
        <w:pStyle w:val="Bodytext30"/>
        <w:keepNext/>
        <w:spacing w:after="0" w:line="360" w:lineRule="auto"/>
        <w:ind w:right="300"/>
        <w:jc w:val="center"/>
      </w:pPr>
      <w:r w:rsidRPr="007C6B17">
        <w:drawing>
          <wp:inline distT="0" distB="0" distL="0" distR="0" wp14:anchorId="71352807" wp14:editId="2BA2E08B">
            <wp:extent cx="5791835" cy="3066415"/>
            <wp:effectExtent l="0" t="0" r="0" b="635"/>
            <wp:docPr id="189276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64894" name="Picture 1" descr="A screenshot of a computer&#10;&#10;Description automatically generated"/>
                    <pic:cNvPicPr/>
                  </pic:nvPicPr>
                  <pic:blipFill>
                    <a:blip r:embed="rId40"/>
                    <a:stretch>
                      <a:fillRect/>
                    </a:stretch>
                  </pic:blipFill>
                  <pic:spPr>
                    <a:xfrm>
                      <a:off x="0" y="0"/>
                      <a:ext cx="5791835" cy="3066415"/>
                    </a:xfrm>
                    <a:prstGeom prst="rect">
                      <a:avLst/>
                    </a:prstGeom>
                  </pic:spPr>
                </pic:pic>
              </a:graphicData>
            </a:graphic>
          </wp:inline>
        </w:drawing>
      </w:r>
    </w:p>
    <w:p w14:paraId="63EA1357" w14:textId="28465867" w:rsidR="00BC3DB1" w:rsidRDefault="002B50D1" w:rsidP="00BE6C76">
      <w:pPr>
        <w:pStyle w:val="Caption"/>
        <w:rPr>
          <w:rFonts w:eastAsia="MS Mincho"/>
          <w:b/>
          <w:sz w:val="28"/>
          <w:szCs w:val="28"/>
        </w:rPr>
      </w:pPr>
      <w:bookmarkStart w:id="62"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62"/>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Pr="00885AE5" w:rsidRDefault="00885AE5"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3" w:name="_Toc165924506"/>
      <w:r w:rsidRPr="00261BCD">
        <w:rPr>
          <w:rFonts w:eastAsia="MS Mincho"/>
          <w:b/>
          <w:bCs/>
          <w:sz w:val="28"/>
          <w:szCs w:val="28"/>
        </w:rPr>
        <w:lastRenderedPageBreak/>
        <w:t>Thiết kế cách tiến hành Test</w:t>
      </w:r>
      <w:bookmarkEnd w:id="63"/>
    </w:p>
    <w:p w14:paraId="7CDB37E8" w14:textId="77777777" w:rsidR="007B0773" w:rsidRPr="00261BCD" w:rsidRDefault="007B0773" w:rsidP="00DF0BC7">
      <w:pPr>
        <w:spacing w:line="360" w:lineRule="auto"/>
        <w:rPr>
          <w:rFonts w:eastAsiaTheme="minorEastAsia"/>
          <w:sz w:val="26"/>
          <w:szCs w:val="26"/>
          <w:lang w:eastAsia="ja-JP"/>
        </w:rPr>
      </w:pPr>
    </w:p>
    <w:p w14:paraId="1B73DA2A" w14:textId="77777777" w:rsidR="00213743" w:rsidRPr="00261BCD" w:rsidRDefault="00213743" w:rsidP="00DF0BC7">
      <w:pPr>
        <w:spacing w:line="360" w:lineRule="auto"/>
        <w:rPr>
          <w:rFonts w:eastAsiaTheme="minorEastAsia"/>
          <w:sz w:val="26"/>
          <w:szCs w:val="26"/>
          <w:lang w:eastAsia="ja-JP"/>
        </w:rPr>
      </w:pPr>
    </w:p>
    <w:p w14:paraId="7F46A6FB" w14:textId="77777777" w:rsidR="00213743" w:rsidRPr="00261BCD" w:rsidRDefault="00213743" w:rsidP="00DF0BC7">
      <w:pPr>
        <w:spacing w:line="360" w:lineRule="auto"/>
        <w:rPr>
          <w:rFonts w:eastAsiaTheme="minorEastAsia"/>
          <w:sz w:val="26"/>
          <w:szCs w:val="26"/>
          <w:lang w:eastAsia="ja-JP"/>
        </w:rPr>
      </w:pPr>
    </w:p>
    <w:p w14:paraId="71E6FA4B" w14:textId="77777777" w:rsidR="00213743" w:rsidRPr="00261BCD" w:rsidRDefault="00213743" w:rsidP="00DF0BC7">
      <w:pPr>
        <w:spacing w:line="360" w:lineRule="auto"/>
        <w:rPr>
          <w:rFonts w:eastAsiaTheme="minorEastAsia"/>
          <w:sz w:val="26"/>
          <w:szCs w:val="26"/>
          <w:lang w:eastAsia="ja-JP"/>
        </w:rPr>
      </w:pPr>
    </w:p>
    <w:p w14:paraId="132DFCDE" w14:textId="77777777" w:rsidR="00346161" w:rsidRPr="00261BCD" w:rsidRDefault="00346161" w:rsidP="00DF0BC7">
      <w:pPr>
        <w:pStyle w:val="Chng"/>
        <w:tabs>
          <w:tab w:val="clear" w:pos="6379"/>
        </w:tabs>
        <w:jc w:val="center"/>
        <w:rPr>
          <w:rFonts w:eastAsiaTheme="minorEastAsia"/>
          <w:sz w:val="26"/>
          <w:szCs w:val="26"/>
          <w:lang w:eastAsia="ja-JP"/>
        </w:rPr>
      </w:pPr>
    </w:p>
    <w:p w14:paraId="0614AA0B" w14:textId="77777777" w:rsidR="00213743" w:rsidRPr="00261BCD" w:rsidRDefault="00213743" w:rsidP="00DF0BC7">
      <w:pPr>
        <w:pStyle w:val="Chng"/>
        <w:tabs>
          <w:tab w:val="clear" w:pos="6379"/>
        </w:tabs>
        <w:jc w:val="center"/>
        <w:rPr>
          <w:rFonts w:eastAsiaTheme="minorEastAsia"/>
          <w:sz w:val="26"/>
          <w:szCs w:val="26"/>
          <w:lang w:eastAsia="ja-JP"/>
        </w:rPr>
      </w:pPr>
    </w:p>
    <w:p w14:paraId="6F6355D3" w14:textId="77777777" w:rsidR="00213743" w:rsidRPr="00261BCD" w:rsidRDefault="00213743" w:rsidP="00DF0BC7">
      <w:pPr>
        <w:pStyle w:val="Chng"/>
        <w:tabs>
          <w:tab w:val="clear" w:pos="6379"/>
        </w:tabs>
        <w:jc w:val="center"/>
        <w:rPr>
          <w:rFonts w:eastAsiaTheme="minorEastAsia"/>
          <w:sz w:val="26"/>
          <w:szCs w:val="26"/>
          <w:lang w:eastAsia="ja-JP"/>
        </w:rPr>
      </w:pPr>
    </w:p>
    <w:p w14:paraId="4BDE5109" w14:textId="77777777" w:rsidR="00213743" w:rsidRPr="00261BCD" w:rsidRDefault="00213743" w:rsidP="00DF0BC7">
      <w:pPr>
        <w:pStyle w:val="Chng"/>
        <w:tabs>
          <w:tab w:val="clear" w:pos="6379"/>
        </w:tabs>
        <w:jc w:val="center"/>
        <w:rPr>
          <w:rFonts w:eastAsiaTheme="minorEastAsia"/>
          <w:sz w:val="26"/>
          <w:szCs w:val="26"/>
          <w:lang w:eastAsia="ja-JP"/>
        </w:rPr>
      </w:pPr>
    </w:p>
    <w:p w14:paraId="30481FC3" w14:textId="77777777" w:rsidR="00213743" w:rsidRPr="00261BCD" w:rsidRDefault="00213743" w:rsidP="00DF0BC7">
      <w:pPr>
        <w:pStyle w:val="Chng"/>
        <w:tabs>
          <w:tab w:val="clear" w:pos="6379"/>
        </w:tabs>
        <w:jc w:val="center"/>
        <w:rPr>
          <w:rFonts w:eastAsiaTheme="minorEastAsia"/>
          <w:sz w:val="26"/>
          <w:szCs w:val="26"/>
          <w:lang w:eastAsia="ja-JP"/>
        </w:rPr>
      </w:pPr>
    </w:p>
    <w:p w14:paraId="00B8A4B9" w14:textId="77777777" w:rsidR="00213743" w:rsidRPr="00261BCD" w:rsidRDefault="00213743" w:rsidP="00DF0BC7">
      <w:pPr>
        <w:pStyle w:val="Chng"/>
        <w:tabs>
          <w:tab w:val="clear" w:pos="6379"/>
        </w:tabs>
        <w:jc w:val="center"/>
        <w:rPr>
          <w:rFonts w:eastAsiaTheme="minorEastAsia"/>
          <w:sz w:val="26"/>
          <w:szCs w:val="26"/>
          <w:lang w:eastAsia="ja-JP"/>
        </w:rPr>
      </w:pPr>
    </w:p>
    <w:p w14:paraId="370AA9D3" w14:textId="77777777" w:rsidR="00213743" w:rsidRPr="00261BCD" w:rsidRDefault="00213743" w:rsidP="00DF0BC7">
      <w:pPr>
        <w:pStyle w:val="Chng"/>
        <w:tabs>
          <w:tab w:val="clear" w:pos="6379"/>
        </w:tabs>
        <w:jc w:val="center"/>
        <w:rPr>
          <w:rFonts w:eastAsiaTheme="minorEastAsia"/>
          <w:sz w:val="26"/>
          <w:szCs w:val="26"/>
          <w:lang w:eastAsia="ja-JP"/>
        </w:rPr>
      </w:pPr>
    </w:p>
    <w:p w14:paraId="41D63576" w14:textId="77777777" w:rsidR="00213743" w:rsidRPr="00261BCD" w:rsidRDefault="00213743" w:rsidP="00DF0BC7">
      <w:pPr>
        <w:pStyle w:val="Chng"/>
        <w:tabs>
          <w:tab w:val="clear" w:pos="6379"/>
        </w:tabs>
        <w:jc w:val="center"/>
        <w:rPr>
          <w:rFonts w:eastAsiaTheme="minorEastAsia"/>
          <w:sz w:val="26"/>
          <w:szCs w:val="26"/>
          <w:lang w:eastAsia="ja-JP"/>
        </w:rPr>
      </w:pPr>
    </w:p>
    <w:p w14:paraId="727C3B1C" w14:textId="77777777" w:rsidR="00D747D1" w:rsidRPr="00261BCD" w:rsidRDefault="00D747D1" w:rsidP="00DF0BC7">
      <w:pPr>
        <w:spacing w:after="200" w:line="360" w:lineRule="auto"/>
        <w:jc w:val="center"/>
        <w:rPr>
          <w:rFonts w:eastAsiaTheme="minorEastAsia"/>
          <w:b/>
          <w:sz w:val="32"/>
          <w:szCs w:val="32"/>
          <w:lang w:eastAsia="ja-JP"/>
        </w:rPr>
      </w:pPr>
    </w:p>
    <w:p w14:paraId="1C810167" w14:textId="77777777" w:rsidR="00D747D1" w:rsidRPr="00261BCD" w:rsidRDefault="00D747D1" w:rsidP="00DF0BC7">
      <w:pPr>
        <w:spacing w:after="200" w:line="360" w:lineRule="auto"/>
        <w:jc w:val="center"/>
        <w:rPr>
          <w:rFonts w:eastAsiaTheme="minorEastAsia"/>
          <w:b/>
          <w:sz w:val="32"/>
          <w:szCs w:val="32"/>
          <w:lang w:eastAsia="ja-JP"/>
        </w:rPr>
      </w:pPr>
    </w:p>
    <w:p w14:paraId="010F93A2" w14:textId="77777777" w:rsidR="00D747D1" w:rsidRPr="00261BCD" w:rsidRDefault="00D747D1" w:rsidP="00DF0BC7">
      <w:pPr>
        <w:spacing w:after="200" w:line="360" w:lineRule="auto"/>
        <w:jc w:val="center"/>
        <w:rPr>
          <w:rFonts w:eastAsiaTheme="minorEastAsia"/>
          <w:b/>
          <w:sz w:val="32"/>
          <w:szCs w:val="32"/>
          <w:lang w:eastAsia="ja-JP"/>
        </w:rPr>
      </w:pPr>
    </w:p>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64" w:name="_Toc165924507"/>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64"/>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65" w:name="_Toc165924508"/>
      <w:r w:rsidRPr="00AE6DA5">
        <w:rPr>
          <w:rFonts w:ascii="Times New Roman" w:eastAsiaTheme="minorEastAsia" w:hAnsi="Times New Roman" w:cs="Times New Roman"/>
          <w:color w:val="auto"/>
          <w:sz w:val="28"/>
          <w:szCs w:val="28"/>
          <w:lang w:eastAsia="ja-JP"/>
        </w:rPr>
        <w:t>2.1 Công nghệ sử dụng</w:t>
      </w:r>
      <w:bookmarkEnd w:id="65"/>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66" w:name="_Toc165924509"/>
      <w:r w:rsidRPr="00765F13">
        <w:rPr>
          <w:rFonts w:ascii="Times New Roman" w:eastAsiaTheme="minorEastAsia" w:hAnsi="Times New Roman" w:cs="Times New Roman"/>
          <w:color w:val="auto"/>
          <w:sz w:val="28"/>
          <w:szCs w:val="28"/>
          <w:lang w:eastAsia="ja-JP"/>
        </w:rPr>
        <w:lastRenderedPageBreak/>
        <w:t>2.2 Kết quả đạt được</w:t>
      </w:r>
      <w:bookmarkEnd w:id="66"/>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67" w:name="_Toc165924510"/>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67"/>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68" w:name="_Toc165924511"/>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68"/>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Pr="00090EB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68F3C04A" w14:textId="77777777" w:rsidR="00A93827" w:rsidRPr="00261BCD" w:rsidRDefault="00A93827" w:rsidP="00DF0BC7">
      <w:pPr>
        <w:spacing w:after="200" w:line="360" w:lineRule="auto"/>
        <w:jc w:val="center"/>
        <w:rPr>
          <w:rFonts w:eastAsiaTheme="minorEastAsia"/>
          <w:b/>
          <w:sz w:val="32"/>
          <w:szCs w:val="32"/>
          <w:lang w:eastAsia="ja-JP"/>
        </w:rPr>
      </w:pPr>
    </w:p>
    <w:p w14:paraId="219BA155" w14:textId="77777777" w:rsidR="00A93827" w:rsidRPr="00261BCD" w:rsidRDefault="00A93827" w:rsidP="00DF0BC7">
      <w:pPr>
        <w:spacing w:after="200" w:line="360" w:lineRule="auto"/>
        <w:jc w:val="center"/>
        <w:rPr>
          <w:rFonts w:eastAsiaTheme="minorEastAsia"/>
          <w:b/>
          <w:sz w:val="32"/>
          <w:szCs w:val="32"/>
          <w:lang w:eastAsia="ja-JP"/>
        </w:rPr>
      </w:pPr>
    </w:p>
    <w:p w14:paraId="28D09D9B" w14:textId="77777777" w:rsidR="00010AD5" w:rsidRDefault="00010AD5"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69" w:name="_Toc165924512"/>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69"/>
    </w:p>
    <w:p w14:paraId="406D50B8" w14:textId="77777777"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3.1 Kết quả đạt được</w:t>
      </w:r>
    </w:p>
    <w:p w14:paraId="46FF032E" w14:textId="26154D19"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 xml:space="preserve">Tóm tắt các kết quả đạt được và hạn chế còn tồn tại </w:t>
      </w:r>
    </w:p>
    <w:p w14:paraId="75AB3255" w14:textId="77777777" w:rsidR="00A93827" w:rsidRPr="00261BCD" w:rsidRDefault="00A93827" w:rsidP="00DF0BC7">
      <w:pPr>
        <w:spacing w:after="200" w:line="360" w:lineRule="auto"/>
        <w:rPr>
          <w:rFonts w:eastAsiaTheme="minorEastAsia"/>
          <w:b/>
          <w:sz w:val="28"/>
          <w:szCs w:val="28"/>
          <w:lang w:eastAsia="ja-JP"/>
        </w:rPr>
      </w:pPr>
    </w:p>
    <w:p w14:paraId="11897018" w14:textId="1A3B72AE"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3.2 Hướng phát triển trong tương lai</w:t>
      </w:r>
    </w:p>
    <w:p w14:paraId="062121EA" w14:textId="77777777"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Đưa ra các Hướng phát triển trong tương lai</w:t>
      </w:r>
    </w:p>
    <w:p w14:paraId="2ABDDADC" w14:textId="401EAEE7" w:rsidR="00A93827" w:rsidRPr="00261BCD" w:rsidRDefault="00A93827" w:rsidP="00DF0BC7">
      <w:pPr>
        <w:spacing w:after="200" w:line="360" w:lineRule="auto"/>
        <w:rPr>
          <w:rFonts w:eastAsiaTheme="minorEastAsia"/>
          <w:b/>
          <w:sz w:val="32"/>
          <w:szCs w:val="32"/>
          <w:lang w:eastAsia="ja-JP"/>
        </w:rPr>
      </w:pP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67596AC4" w14:textId="77777777" w:rsidR="00A93827" w:rsidRPr="00261BCD" w:rsidRDefault="00A93827" w:rsidP="00DF0BC7">
      <w:pPr>
        <w:spacing w:after="200" w:line="360" w:lineRule="auto"/>
        <w:rPr>
          <w:rFonts w:eastAsiaTheme="minorEastAsia"/>
          <w:b/>
          <w:sz w:val="32"/>
          <w:szCs w:val="32"/>
          <w:lang w:eastAsia="ja-JP"/>
        </w:rPr>
      </w:pPr>
    </w:p>
    <w:p w14:paraId="01E32687" w14:textId="77777777" w:rsidR="00A93827" w:rsidRPr="00261BCD" w:rsidRDefault="00A93827" w:rsidP="00DF0BC7">
      <w:pPr>
        <w:spacing w:after="200" w:line="360" w:lineRule="auto"/>
        <w:rPr>
          <w:rFonts w:eastAsiaTheme="minorEastAsia"/>
          <w:b/>
          <w:sz w:val="32"/>
          <w:szCs w:val="32"/>
          <w:lang w:eastAsia="ja-JP"/>
        </w:rPr>
      </w:pPr>
    </w:p>
    <w:p w14:paraId="60289F21" w14:textId="77777777" w:rsidR="00A93827" w:rsidRPr="00261BCD" w:rsidRDefault="00A93827" w:rsidP="00DF0BC7">
      <w:pPr>
        <w:spacing w:after="200" w:line="360" w:lineRule="auto"/>
        <w:rPr>
          <w:rFonts w:eastAsiaTheme="minorEastAsia"/>
          <w:b/>
          <w:sz w:val="32"/>
          <w:szCs w:val="32"/>
          <w:lang w:eastAsia="ja-JP"/>
        </w:rPr>
      </w:pPr>
    </w:p>
    <w:p w14:paraId="35D8BE7B" w14:textId="77777777" w:rsidR="00A93827" w:rsidRPr="00261BCD" w:rsidRDefault="00A93827" w:rsidP="00DF0BC7">
      <w:pPr>
        <w:spacing w:after="200" w:line="360" w:lineRule="auto"/>
        <w:rPr>
          <w:rFonts w:eastAsiaTheme="minorEastAsia"/>
          <w:b/>
          <w:sz w:val="32"/>
          <w:szCs w:val="32"/>
          <w:lang w:eastAsia="ja-JP"/>
        </w:rPr>
      </w:pPr>
    </w:p>
    <w:p w14:paraId="25FAAF5D" w14:textId="77777777" w:rsidR="00A93827" w:rsidRPr="00261BCD" w:rsidRDefault="00A93827" w:rsidP="00DF0BC7">
      <w:pPr>
        <w:spacing w:after="200" w:line="360" w:lineRule="auto"/>
        <w:rPr>
          <w:rFonts w:eastAsiaTheme="minorEastAsia"/>
          <w:b/>
          <w:sz w:val="32"/>
          <w:szCs w:val="32"/>
          <w:lang w:eastAsia="ja-JP"/>
        </w:rPr>
      </w:pPr>
    </w:p>
    <w:p w14:paraId="62776669" w14:textId="77777777" w:rsidR="00A93827" w:rsidRPr="00261BCD" w:rsidRDefault="00A93827" w:rsidP="00DF0BC7">
      <w:pPr>
        <w:spacing w:after="200" w:line="360" w:lineRule="auto"/>
        <w:rPr>
          <w:rFonts w:eastAsiaTheme="minorEastAsia"/>
          <w:b/>
          <w:sz w:val="32"/>
          <w:szCs w:val="32"/>
          <w:lang w:eastAsia="ja-JP"/>
        </w:rPr>
      </w:pPr>
    </w:p>
    <w:p w14:paraId="437AA3D0" w14:textId="77777777" w:rsidR="00A93827" w:rsidRPr="00261BCD" w:rsidRDefault="00A93827" w:rsidP="00DF0BC7">
      <w:pPr>
        <w:spacing w:after="200" w:line="360" w:lineRule="auto"/>
        <w:rPr>
          <w:rFonts w:eastAsiaTheme="minorEastAsia"/>
          <w:b/>
          <w:sz w:val="32"/>
          <w:szCs w:val="32"/>
          <w:lang w:eastAsia="ja-JP"/>
        </w:rPr>
      </w:pPr>
    </w:p>
    <w:p w14:paraId="2581ACB4" w14:textId="77777777" w:rsidR="00A93827" w:rsidRPr="00261BCD" w:rsidRDefault="00A93827" w:rsidP="00DF0BC7">
      <w:pPr>
        <w:spacing w:after="200" w:line="360" w:lineRule="auto"/>
        <w:rPr>
          <w:rFonts w:eastAsiaTheme="minorEastAsia"/>
          <w:b/>
          <w:sz w:val="32"/>
          <w:szCs w:val="32"/>
          <w:lang w:eastAsia="ja-JP"/>
        </w:rPr>
      </w:pPr>
    </w:p>
    <w:p w14:paraId="0DD6EC46" w14:textId="14097880" w:rsidR="00CD112B" w:rsidRPr="00261BCD" w:rsidRDefault="005C0433" w:rsidP="00DF0BC7">
      <w:pPr>
        <w:spacing w:after="200" w:line="360" w:lineRule="auto"/>
        <w:jc w:val="center"/>
        <w:rPr>
          <w:rFonts w:eastAsiaTheme="minorEastAsia"/>
          <w:b/>
          <w:sz w:val="32"/>
          <w:szCs w:val="32"/>
          <w:lang w:eastAsia="ja-JP"/>
        </w:rPr>
      </w:pPr>
      <w:r w:rsidRPr="00261BCD">
        <w:rPr>
          <w:rFonts w:eastAsiaTheme="minorEastAsia"/>
          <w:b/>
          <w:sz w:val="32"/>
          <w:szCs w:val="32"/>
          <w:lang w:eastAsia="ja-JP"/>
        </w:rPr>
        <w:lastRenderedPageBreak/>
        <w:t>L</w:t>
      </w:r>
      <w:r w:rsidR="007216F9" w:rsidRPr="00261BCD">
        <w:rPr>
          <w:rFonts w:eastAsiaTheme="minorEastAsia"/>
          <w:b/>
          <w:sz w:val="32"/>
          <w:szCs w:val="32"/>
          <w:lang w:eastAsia="ja-JP"/>
        </w:rPr>
        <w:t>ÀM VIỆC NHÓM</w:t>
      </w:r>
    </w:p>
    <w:p w14:paraId="0932E305" w14:textId="77777777" w:rsidR="00306E02" w:rsidRPr="00261BCD" w:rsidRDefault="00306E02" w:rsidP="00DF0BC7">
      <w:pPr>
        <w:spacing w:after="200" w:line="360" w:lineRule="auto"/>
        <w:jc w:val="center"/>
        <w:rPr>
          <w:rFonts w:eastAsiaTheme="minorEastAsia"/>
          <w:b/>
          <w:sz w:val="32"/>
          <w:szCs w:val="32"/>
          <w:lang w:eastAsia="ja-JP"/>
        </w:rPr>
      </w:pPr>
    </w:p>
    <w:p w14:paraId="003BEE88" w14:textId="77777777" w:rsidR="00306E02" w:rsidRPr="00261BCD" w:rsidRDefault="00306E02" w:rsidP="00DF0BC7">
      <w:pPr>
        <w:spacing w:after="200" w:line="360" w:lineRule="auto"/>
        <w:jc w:val="center"/>
        <w:rPr>
          <w:rFonts w:eastAsiaTheme="minorEastAsia"/>
          <w:b/>
          <w:sz w:val="32"/>
          <w:szCs w:val="32"/>
          <w:lang w:eastAsia="ja-JP"/>
        </w:rPr>
      </w:pPr>
    </w:p>
    <w:p w14:paraId="163A799D"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Trình bày tóm tắt cách thức làm việc nhóm</w:t>
      </w:r>
    </w:p>
    <w:p w14:paraId="5C583F95"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Phân chia công việc của các thành viên</w:t>
      </w:r>
      <w:r w:rsidR="00423301" w:rsidRPr="00261BCD">
        <w:rPr>
          <w:rFonts w:eastAsiaTheme="minorEastAsia"/>
          <w:sz w:val="28"/>
          <w:szCs w:val="32"/>
          <w:lang w:eastAsia="ja-JP"/>
        </w:rPr>
        <w:t xml:space="preserve"> trong nhóm</w:t>
      </w:r>
    </w:p>
    <w:p w14:paraId="408C28E4" w14:textId="77777777" w:rsidR="00C118ED"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 xml:space="preserve">Tổng số </w:t>
      </w:r>
      <w:r w:rsidR="00423301" w:rsidRPr="00261BCD">
        <w:rPr>
          <w:rFonts w:eastAsiaTheme="minorEastAsia"/>
          <w:sz w:val="28"/>
          <w:szCs w:val="32"/>
          <w:lang w:eastAsia="ja-JP"/>
        </w:rPr>
        <w:t>l</w:t>
      </w:r>
      <w:r w:rsidRPr="00261BCD">
        <w:rPr>
          <w:rFonts w:eastAsiaTheme="minorEastAsia"/>
          <w:sz w:val="28"/>
          <w:szCs w:val="32"/>
          <w:lang w:eastAsia="ja-JP"/>
        </w:rPr>
        <w:t>ần gặp nhau</w:t>
      </w:r>
      <w:r w:rsidR="00C118ED" w:rsidRPr="00261BCD">
        <w:rPr>
          <w:rFonts w:eastAsiaTheme="minorEastAsia"/>
          <w:sz w:val="28"/>
          <w:szCs w:val="32"/>
          <w:lang w:eastAsia="ja-JP"/>
        </w:rPr>
        <w:t xml:space="preserve"> (tính theo buổi)</w:t>
      </w:r>
    </w:p>
    <w:p w14:paraId="5C097A75" w14:textId="77777777" w:rsidR="007216F9" w:rsidRPr="00261BCD" w:rsidRDefault="00C118ED" w:rsidP="00DF0BC7">
      <w:pPr>
        <w:spacing w:line="360" w:lineRule="auto"/>
        <w:jc w:val="center"/>
        <w:rPr>
          <w:rFonts w:eastAsiaTheme="minorEastAsia"/>
          <w:sz w:val="28"/>
          <w:szCs w:val="32"/>
          <w:lang w:eastAsia="ja-JP"/>
        </w:rPr>
      </w:pPr>
      <w:r w:rsidRPr="00261BCD">
        <w:rPr>
          <w:rFonts w:eastAsiaTheme="minorEastAsia"/>
          <w:sz w:val="28"/>
          <w:szCs w:val="32"/>
          <w:lang w:eastAsia="ja-JP"/>
        </w:rPr>
        <w:t>T</w:t>
      </w:r>
      <w:r w:rsidR="007216F9" w:rsidRPr="00261BCD">
        <w:rPr>
          <w:rFonts w:eastAsiaTheme="minorEastAsia"/>
          <w:sz w:val="28"/>
          <w:szCs w:val="32"/>
          <w:lang w:eastAsia="ja-JP"/>
        </w:rPr>
        <w:t>ổng thời gian gặp nhau</w:t>
      </w:r>
      <w:r w:rsidRPr="00261BCD">
        <w:rPr>
          <w:rFonts w:eastAsiaTheme="minorEastAsia"/>
          <w:sz w:val="28"/>
          <w:szCs w:val="32"/>
          <w:lang w:eastAsia="ja-JP"/>
        </w:rPr>
        <w:t xml:space="preserve"> (</w:t>
      </w:r>
      <w:r w:rsidR="007216F9" w:rsidRPr="00261BCD">
        <w:rPr>
          <w:rFonts w:eastAsiaTheme="minorEastAsia"/>
          <w:sz w:val="28"/>
          <w:szCs w:val="32"/>
          <w:lang w:eastAsia="ja-JP"/>
        </w:rPr>
        <w:t>tính theo giờ</w:t>
      </w:r>
      <w:r w:rsidRPr="00261BCD">
        <w:rPr>
          <w:rFonts w:eastAsiaTheme="minorEastAsia"/>
          <w:sz w:val="28"/>
          <w:szCs w:val="32"/>
          <w:lang w:eastAsia="ja-JP"/>
        </w:rPr>
        <w:t>)</w:t>
      </w:r>
    </w:p>
    <w:p w14:paraId="72ABCD37" w14:textId="77777777" w:rsidR="007216F9" w:rsidRPr="00261BCD" w:rsidRDefault="007216F9" w:rsidP="00DF0BC7">
      <w:pPr>
        <w:spacing w:after="200" w:line="360" w:lineRule="auto"/>
        <w:jc w:val="center"/>
        <w:rPr>
          <w:rFonts w:eastAsiaTheme="minorEastAsia"/>
          <w:b/>
          <w:sz w:val="32"/>
          <w:szCs w:val="32"/>
          <w:lang w:eastAsia="ja-JP"/>
        </w:rPr>
      </w:pPr>
    </w:p>
    <w:p w14:paraId="43ECBAB4" w14:textId="77777777" w:rsidR="007216F9" w:rsidRPr="00261BCD" w:rsidRDefault="007216F9" w:rsidP="00DF0BC7">
      <w:pPr>
        <w:spacing w:after="200" w:line="360" w:lineRule="auto"/>
        <w:jc w:val="center"/>
        <w:rPr>
          <w:rFonts w:eastAsiaTheme="minorEastAsia"/>
          <w:b/>
          <w:sz w:val="32"/>
          <w:szCs w:val="32"/>
          <w:lang w:eastAsia="ja-JP"/>
        </w:rPr>
      </w:pP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43F24461" w14:textId="77777777" w:rsidR="007216F9" w:rsidRPr="00261BCD" w:rsidRDefault="007216F9" w:rsidP="00DF0BC7">
      <w:pPr>
        <w:spacing w:after="200" w:line="360" w:lineRule="auto"/>
        <w:jc w:val="center"/>
        <w:rPr>
          <w:rFonts w:eastAsiaTheme="minorEastAsia"/>
          <w:b/>
          <w:sz w:val="32"/>
          <w:szCs w:val="32"/>
          <w:lang w:eastAsia="ja-JP"/>
        </w:rPr>
      </w:pPr>
    </w:p>
    <w:p w14:paraId="403614FB" w14:textId="77777777" w:rsidR="007216F9" w:rsidRPr="00261BCD" w:rsidRDefault="007216F9" w:rsidP="00DF0BC7">
      <w:pPr>
        <w:spacing w:after="200" w:line="360" w:lineRule="auto"/>
        <w:jc w:val="center"/>
        <w:rPr>
          <w:rFonts w:eastAsiaTheme="minorEastAsia"/>
          <w:b/>
          <w:sz w:val="32"/>
          <w:szCs w:val="32"/>
          <w:lang w:eastAsia="ja-JP"/>
        </w:rPr>
      </w:pPr>
    </w:p>
    <w:p w14:paraId="75CFAF8E" w14:textId="77777777" w:rsidR="007216F9" w:rsidRPr="00261BCD" w:rsidRDefault="007216F9" w:rsidP="00DF0BC7">
      <w:pPr>
        <w:spacing w:after="200" w:line="360" w:lineRule="auto"/>
        <w:jc w:val="center"/>
        <w:rPr>
          <w:rFonts w:eastAsiaTheme="minorEastAsia"/>
          <w:b/>
          <w:sz w:val="32"/>
          <w:szCs w:val="32"/>
          <w:lang w:eastAsia="ja-JP"/>
        </w:rPr>
      </w:pPr>
    </w:p>
    <w:p w14:paraId="3B8EDAA4" w14:textId="77777777" w:rsidR="007216F9" w:rsidRPr="00261BCD" w:rsidRDefault="007216F9" w:rsidP="00DF0BC7">
      <w:pPr>
        <w:spacing w:after="200" w:line="360" w:lineRule="auto"/>
        <w:jc w:val="center"/>
        <w:rPr>
          <w:rFonts w:eastAsiaTheme="minorEastAsia"/>
          <w:b/>
          <w:sz w:val="32"/>
          <w:szCs w:val="32"/>
          <w:lang w:eastAsia="ja-JP"/>
        </w:rPr>
      </w:pPr>
    </w:p>
    <w:p w14:paraId="72668963" w14:textId="77777777" w:rsidR="007216F9" w:rsidRPr="00261BCD" w:rsidRDefault="007216F9" w:rsidP="00DF0BC7">
      <w:pPr>
        <w:spacing w:after="200" w:line="360" w:lineRule="auto"/>
        <w:jc w:val="center"/>
        <w:rPr>
          <w:rFonts w:eastAsiaTheme="minorEastAsia"/>
          <w:b/>
          <w:sz w:val="32"/>
          <w:szCs w:val="32"/>
          <w:lang w:eastAsia="ja-JP"/>
        </w:rPr>
      </w:pPr>
    </w:p>
    <w:p w14:paraId="62B18390" w14:textId="77777777" w:rsidR="00061738" w:rsidRPr="00261BCD" w:rsidRDefault="00061738" w:rsidP="00DF0BC7">
      <w:pPr>
        <w:spacing w:after="200" w:line="360" w:lineRule="auto"/>
        <w:jc w:val="center"/>
        <w:rPr>
          <w:rFonts w:eastAsiaTheme="minorEastAsia"/>
          <w:b/>
          <w:sz w:val="32"/>
          <w:szCs w:val="32"/>
          <w:lang w:eastAsia="ja-JP"/>
        </w:rPr>
      </w:pPr>
    </w:p>
    <w:p w14:paraId="4F111B08" w14:textId="77777777" w:rsidR="00061738" w:rsidRPr="00261BCD" w:rsidRDefault="00061738" w:rsidP="00DF0BC7">
      <w:pPr>
        <w:spacing w:after="200" w:line="360" w:lineRule="auto"/>
        <w:jc w:val="center"/>
        <w:rPr>
          <w:rFonts w:eastAsiaTheme="minorEastAsia"/>
          <w:b/>
          <w:sz w:val="32"/>
          <w:szCs w:val="32"/>
          <w:lang w:eastAsia="ja-JP"/>
        </w:rPr>
      </w:pPr>
    </w:p>
    <w:p w14:paraId="5E46D513" w14:textId="77777777" w:rsidR="007216F9" w:rsidRPr="00261BCD" w:rsidRDefault="007216F9" w:rsidP="00DF0BC7">
      <w:pPr>
        <w:spacing w:after="200" w:line="360" w:lineRule="auto"/>
        <w:jc w:val="center"/>
        <w:rPr>
          <w:rFonts w:eastAsiaTheme="minorEastAsia"/>
          <w:b/>
          <w:sz w:val="32"/>
          <w:szCs w:val="32"/>
          <w:lang w:eastAsia="ja-JP"/>
        </w:rPr>
      </w:pPr>
    </w:p>
    <w:p w14:paraId="0C0CAECB" w14:textId="77777777" w:rsidR="007E7FF7" w:rsidRPr="00261BCD" w:rsidRDefault="007E7FF7" w:rsidP="00DF0BC7">
      <w:pPr>
        <w:spacing w:after="200" w:line="360" w:lineRule="auto"/>
        <w:jc w:val="center"/>
        <w:rPr>
          <w:rFonts w:eastAsiaTheme="minorEastAsia"/>
          <w:b/>
          <w:sz w:val="32"/>
          <w:szCs w:val="32"/>
          <w:lang w:eastAsia="ja-JP"/>
        </w:rPr>
      </w:pPr>
      <w:r w:rsidRPr="00261BCD">
        <w:rPr>
          <w:b/>
          <w:sz w:val="32"/>
          <w:szCs w:val="32"/>
        </w:rPr>
        <w:lastRenderedPageBreak/>
        <w:t>TÀI LIỆU THAM KHẢO</w:t>
      </w:r>
    </w:p>
    <w:p w14:paraId="07539FE5" w14:textId="77777777" w:rsidR="006E6E16" w:rsidRPr="00261BCD" w:rsidRDefault="006E6E16" w:rsidP="00DF0BC7">
      <w:pPr>
        <w:spacing w:line="360" w:lineRule="auto"/>
        <w:jc w:val="both"/>
        <w:rPr>
          <w:rFonts w:eastAsiaTheme="minorEastAsia"/>
          <w:b/>
          <w:color w:val="FF0000"/>
          <w:sz w:val="26"/>
          <w:szCs w:val="26"/>
          <w:lang w:eastAsia="ja-JP"/>
        </w:rPr>
      </w:pPr>
      <w:r w:rsidRPr="00261BCD">
        <w:rPr>
          <w:rFonts w:eastAsiaTheme="minorEastAsia"/>
          <w:b/>
          <w:sz w:val="26"/>
          <w:szCs w:val="26"/>
          <w:lang w:eastAsia="ja-JP"/>
        </w:rPr>
        <w:t xml:space="preserve">Chú ý các tài liệu tham khảo phải được chỉ mục vào trong các Chương nếu có tham khảo, phải có ít nhất từ </w:t>
      </w:r>
      <w:r w:rsidR="007F3B81" w:rsidRPr="00261BCD">
        <w:rPr>
          <w:rFonts w:eastAsiaTheme="minorEastAsia"/>
          <w:b/>
          <w:sz w:val="26"/>
          <w:szCs w:val="26"/>
          <w:lang w:eastAsia="ja-JP"/>
        </w:rPr>
        <w:t>5</w:t>
      </w:r>
      <w:r w:rsidRPr="00261BCD">
        <w:rPr>
          <w:rFonts w:eastAsiaTheme="minorEastAsia"/>
          <w:b/>
          <w:sz w:val="26"/>
          <w:szCs w:val="26"/>
          <w:lang w:eastAsia="ja-JP"/>
        </w:rPr>
        <w:t xml:space="preserve">-15 tài liệu tham khảo chính thống: Sách, </w:t>
      </w:r>
      <w:r w:rsidR="00042634" w:rsidRPr="00261BCD">
        <w:rPr>
          <w:rFonts w:eastAsiaTheme="minorEastAsia"/>
          <w:b/>
          <w:sz w:val="26"/>
          <w:szCs w:val="26"/>
          <w:lang w:eastAsia="ja-JP"/>
        </w:rPr>
        <w:t xml:space="preserve">bài </w:t>
      </w:r>
      <w:r w:rsidRPr="00261BCD">
        <w:rPr>
          <w:rFonts w:eastAsiaTheme="minorEastAsia"/>
          <w:b/>
          <w:sz w:val="26"/>
          <w:szCs w:val="26"/>
          <w:lang w:eastAsia="ja-JP"/>
        </w:rPr>
        <w:t>báo</w:t>
      </w:r>
      <w:r w:rsidR="00042634" w:rsidRPr="00261BCD">
        <w:rPr>
          <w:rFonts w:eastAsiaTheme="minorEastAsia"/>
          <w:b/>
          <w:sz w:val="26"/>
          <w:szCs w:val="26"/>
          <w:lang w:eastAsia="ja-JP"/>
        </w:rPr>
        <w:t xml:space="preserve"> Hội nghị</w:t>
      </w:r>
      <w:r w:rsidRPr="00261BCD">
        <w:rPr>
          <w:rFonts w:eastAsiaTheme="minorEastAsia"/>
          <w:b/>
          <w:sz w:val="26"/>
          <w:szCs w:val="26"/>
          <w:lang w:eastAsia="ja-JP"/>
        </w:rPr>
        <w:t>, tạp chí</w:t>
      </w:r>
      <w:r w:rsidR="00042634" w:rsidRPr="00261BCD">
        <w:rPr>
          <w:rFonts w:eastAsiaTheme="minorEastAsia"/>
          <w:b/>
          <w:sz w:val="26"/>
          <w:szCs w:val="26"/>
          <w:lang w:eastAsia="ja-JP"/>
        </w:rPr>
        <w:t xml:space="preserve"> - journal</w:t>
      </w:r>
      <w:r w:rsidRPr="00261BCD">
        <w:rPr>
          <w:rFonts w:eastAsiaTheme="minorEastAsia"/>
          <w:b/>
          <w:sz w:val="26"/>
          <w:szCs w:val="26"/>
          <w:lang w:eastAsia="ja-JP"/>
        </w:rPr>
        <w:t>, …</w:t>
      </w:r>
      <w:r w:rsidR="0045075D" w:rsidRPr="00261BCD">
        <w:rPr>
          <w:rFonts w:eastAsiaTheme="minorEastAsia"/>
          <w:b/>
          <w:sz w:val="26"/>
          <w:szCs w:val="26"/>
          <w:lang w:eastAsia="ja-JP"/>
        </w:rPr>
        <w:t xml:space="preserve"> </w:t>
      </w:r>
      <w:r w:rsidR="0045075D" w:rsidRPr="00261BCD">
        <w:rPr>
          <w:rFonts w:eastAsiaTheme="minorEastAsia"/>
          <w:b/>
          <w:color w:val="FF0000"/>
          <w:sz w:val="26"/>
          <w:szCs w:val="26"/>
          <w:lang w:eastAsia="ja-JP"/>
        </w:rPr>
        <w:t>và tài liệu này phải được đánh chỉ mục từ nhỏ tới lớn và gắn vào trong báo cáo</w:t>
      </w:r>
      <w:r w:rsidR="0032004A" w:rsidRPr="00261BCD">
        <w:rPr>
          <w:rFonts w:eastAsiaTheme="minorEastAsia"/>
          <w:b/>
          <w:color w:val="FF0000"/>
          <w:sz w:val="26"/>
          <w:szCs w:val="26"/>
          <w:lang w:eastAsia="ja-JP"/>
        </w:rPr>
        <w:t>.</w:t>
      </w:r>
    </w:p>
    <w:p w14:paraId="2E29DAB3" w14:textId="77777777" w:rsidR="0032004A" w:rsidRPr="00261BCD" w:rsidRDefault="0032004A" w:rsidP="00DF0BC7">
      <w:pPr>
        <w:spacing w:line="360" w:lineRule="auto"/>
        <w:jc w:val="both"/>
        <w:rPr>
          <w:rFonts w:eastAsiaTheme="minorEastAsia"/>
          <w:b/>
          <w:color w:val="FF0000"/>
          <w:sz w:val="26"/>
          <w:szCs w:val="26"/>
          <w:lang w:eastAsia="ja-JP"/>
        </w:rPr>
      </w:pPr>
      <w:r w:rsidRPr="00261BCD">
        <w:rPr>
          <w:rFonts w:eastAsiaTheme="minorEastAsia"/>
          <w:b/>
          <w:color w:val="FF0000"/>
          <w:sz w:val="26"/>
          <w:szCs w:val="26"/>
          <w:lang w:eastAsia="ja-JP"/>
        </w:rPr>
        <w:t>Các hình ảnh tham khảo hay các phần tham khảo ít thì có thể đánh thành footnote ngay trong trang tham khảo</w:t>
      </w:r>
    </w:p>
    <w:p w14:paraId="16B7DBF2" w14:textId="77777777" w:rsidR="006E6E16" w:rsidRPr="00261BCD" w:rsidRDefault="006E6E16" w:rsidP="00DF0BC7">
      <w:pPr>
        <w:spacing w:line="360" w:lineRule="auto"/>
        <w:ind w:left="360" w:firstLine="360"/>
        <w:rPr>
          <w:rFonts w:eastAsiaTheme="minorEastAsia"/>
          <w:b/>
          <w:sz w:val="26"/>
          <w:szCs w:val="26"/>
          <w:lang w:eastAsia="ja-JP"/>
        </w:rPr>
      </w:pPr>
    </w:p>
    <w:p w14:paraId="267DA15E"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Quách Ngọc Ân (1992), “Nhìn lại hai năm phát triển lúa lai”, </w:t>
      </w:r>
      <w:r w:rsidRPr="00261BCD">
        <w:rPr>
          <w:i/>
          <w:sz w:val="26"/>
          <w:szCs w:val="26"/>
        </w:rPr>
        <w:t>Di tuyền học ứng dụng</w:t>
      </w:r>
      <w:r w:rsidRPr="00261BCD">
        <w:rPr>
          <w:sz w:val="26"/>
          <w:szCs w:val="26"/>
        </w:rPr>
        <w:t>, 98(1), tr. 10-16.</w:t>
      </w:r>
    </w:p>
    <w:p w14:paraId="3CA44D71"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Bộ nông nghiệp &amp; PTNT (1996), </w:t>
      </w:r>
      <w:r w:rsidRPr="00261BCD">
        <w:rPr>
          <w:i/>
          <w:sz w:val="26"/>
          <w:szCs w:val="26"/>
        </w:rPr>
        <w:t>Báo cáo tổng kết 5 năm (1992-1996) phát triển lúa lai,</w:t>
      </w:r>
      <w:r w:rsidRPr="00261BCD">
        <w:rPr>
          <w:sz w:val="26"/>
          <w:szCs w:val="26"/>
        </w:rPr>
        <w:t xml:space="preserve"> Hà Nội.</w:t>
      </w:r>
    </w:p>
    <w:p w14:paraId="063BCE08"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Hữu Đống, Đào Thanh Bằng, Lâm Quang Dụ, Phan Đức Trực (1997), </w:t>
      </w:r>
      <w:r w:rsidRPr="00261BCD">
        <w:rPr>
          <w:i/>
          <w:sz w:val="26"/>
          <w:szCs w:val="26"/>
        </w:rPr>
        <w:t>Đột biến –</w:t>
      </w:r>
      <w:r w:rsidRPr="00261BCD">
        <w:rPr>
          <w:sz w:val="26"/>
          <w:szCs w:val="26"/>
        </w:rPr>
        <w:t xml:space="preserve"> </w:t>
      </w:r>
      <w:r w:rsidRPr="00261BCD">
        <w:rPr>
          <w:i/>
          <w:sz w:val="26"/>
          <w:szCs w:val="26"/>
        </w:rPr>
        <w:t>Cơ sở lý luận và ứng dụng,</w:t>
      </w:r>
      <w:r w:rsidRPr="00261BCD">
        <w:rPr>
          <w:sz w:val="26"/>
          <w:szCs w:val="26"/>
        </w:rPr>
        <w:t xml:space="preserve"> Nhà xuất bản nông nghiệp, Viện khoa học kỹ thuật nông nghiệp Việt Nam, Hà Nội.</w:t>
      </w:r>
    </w:p>
    <w:p w14:paraId="3F5BC48D"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Thị Gấm (1996), </w:t>
      </w:r>
      <w:r w:rsidRPr="00261BCD">
        <w:rPr>
          <w:i/>
          <w:sz w:val="26"/>
          <w:szCs w:val="26"/>
        </w:rPr>
        <w:t>Phát hiện và đánh giá một số dòng bất dục đực cảm ứng nhiệt</w:t>
      </w:r>
      <w:r w:rsidRPr="00261BCD">
        <w:rPr>
          <w:sz w:val="26"/>
          <w:szCs w:val="26"/>
        </w:rPr>
        <w:t xml:space="preserve"> </w:t>
      </w:r>
      <w:r w:rsidRPr="00261BCD">
        <w:rPr>
          <w:i/>
          <w:sz w:val="26"/>
          <w:szCs w:val="26"/>
        </w:rPr>
        <w:t>độ,</w:t>
      </w:r>
      <w:r w:rsidRPr="00261BCD">
        <w:rPr>
          <w:sz w:val="26"/>
          <w:szCs w:val="26"/>
        </w:rPr>
        <w:t xml:space="preserve"> Luận văn thạc sĩ khoa học nông nghiệp, Viện khoa học kỹ thuật nông nghiệp Việt </w:t>
      </w:r>
      <w:smartTag w:uri="urn:schemas-microsoft-com:office:smarttags" w:element="country-region">
        <w:smartTag w:uri="urn:schemas-microsoft-com:office:smarttags" w:element="place">
          <w:r w:rsidRPr="00261BCD">
            <w:rPr>
              <w:sz w:val="26"/>
              <w:szCs w:val="26"/>
            </w:rPr>
            <w:t>Nam</w:t>
          </w:r>
        </w:smartTag>
      </w:smartTag>
      <w:r w:rsidRPr="00261BCD">
        <w:rPr>
          <w:sz w:val="26"/>
          <w:szCs w:val="26"/>
        </w:rPr>
        <w:t>, Hà Nội.</w:t>
      </w:r>
    </w:p>
    <w:p w14:paraId="3E901F2D" w14:textId="77777777" w:rsidR="00650D6A" w:rsidRPr="00261BCD" w:rsidRDefault="00650D6A" w:rsidP="00DF0BC7">
      <w:pPr>
        <w:spacing w:line="360" w:lineRule="auto"/>
        <w:ind w:left="567" w:hanging="567"/>
        <w:jc w:val="both"/>
        <w:rPr>
          <w:sz w:val="26"/>
          <w:szCs w:val="26"/>
        </w:rPr>
      </w:pPr>
      <w:r w:rsidRPr="00261BCD">
        <w:rPr>
          <w:sz w:val="26"/>
          <w:szCs w:val="26"/>
        </w:rPr>
        <w:t>……….</w:t>
      </w:r>
    </w:p>
    <w:p w14:paraId="3A08E5E7"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Anderson J.E. (1985), The Relative Inefficiency of Quota, The Cheese Case, </w:t>
      </w:r>
      <w:r w:rsidRPr="00261BCD">
        <w:rPr>
          <w:i/>
          <w:sz w:val="26"/>
          <w:szCs w:val="26"/>
        </w:rPr>
        <w:t>American</w:t>
      </w:r>
      <w:r w:rsidRPr="00261BCD">
        <w:rPr>
          <w:sz w:val="26"/>
          <w:szCs w:val="26"/>
        </w:rPr>
        <w:t xml:space="preserve"> </w:t>
      </w:r>
      <w:r w:rsidRPr="00261BCD">
        <w:rPr>
          <w:i/>
          <w:sz w:val="26"/>
          <w:szCs w:val="26"/>
        </w:rPr>
        <w:t>Economic Review</w:t>
      </w:r>
      <w:r w:rsidRPr="00261BCD">
        <w:rPr>
          <w:sz w:val="26"/>
          <w:szCs w:val="26"/>
        </w:rPr>
        <w:t>, 75(1), pp. 178-90.</w:t>
      </w:r>
    </w:p>
    <w:p w14:paraId="02689F9F"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Borkakati R. P.,Virmani S. S. (1997), Genetics of thermosensitive genic male sterility in Rice, </w:t>
      </w:r>
      <w:r w:rsidRPr="00261BCD">
        <w:rPr>
          <w:i/>
          <w:sz w:val="26"/>
          <w:szCs w:val="26"/>
        </w:rPr>
        <w:t>Euphytica</w:t>
      </w:r>
      <w:r w:rsidRPr="00261BCD">
        <w:rPr>
          <w:sz w:val="26"/>
          <w:szCs w:val="26"/>
        </w:rPr>
        <w:t xml:space="preserve"> 88, pp. 1-7.</w:t>
      </w:r>
    </w:p>
    <w:p w14:paraId="02C03BEE"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Boulding K.E. (1955), </w:t>
      </w:r>
      <w:r w:rsidRPr="00261BCD">
        <w:rPr>
          <w:i/>
          <w:sz w:val="26"/>
          <w:szCs w:val="26"/>
        </w:rPr>
        <w:t>Economics Analysis</w:t>
      </w:r>
      <w:r w:rsidRPr="00261BCD">
        <w:rPr>
          <w:sz w:val="26"/>
          <w:szCs w:val="26"/>
        </w:rPr>
        <w:t xml:space="preserve">, Hamish Hamilton, </w:t>
      </w:r>
      <w:smartTag w:uri="urn:schemas-microsoft-com:office:smarttags" w:element="City">
        <w:smartTag w:uri="urn:schemas-microsoft-com:office:smarttags" w:element="place">
          <w:r w:rsidRPr="00261BCD">
            <w:rPr>
              <w:sz w:val="26"/>
              <w:szCs w:val="26"/>
            </w:rPr>
            <w:t>London</w:t>
          </w:r>
        </w:smartTag>
      </w:smartTag>
      <w:r w:rsidRPr="00261BCD">
        <w:rPr>
          <w:sz w:val="26"/>
          <w:szCs w:val="26"/>
        </w:rPr>
        <w:t>.</w:t>
      </w:r>
    </w:p>
    <w:p w14:paraId="23C7D08A"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Burton G. W. (1988), “Cytoplasmic male-sterility in pearl millet (penni-setum glaucum L.)”, </w:t>
      </w:r>
      <w:r w:rsidRPr="00261BCD">
        <w:rPr>
          <w:i/>
          <w:sz w:val="26"/>
          <w:szCs w:val="26"/>
        </w:rPr>
        <w:t>Agronomic Journal</w:t>
      </w:r>
      <w:r w:rsidRPr="00261BCD">
        <w:rPr>
          <w:sz w:val="26"/>
          <w:szCs w:val="26"/>
        </w:rPr>
        <w:t xml:space="preserve"> 50, pp. 230-231.</w:t>
      </w:r>
    </w:p>
    <w:p w14:paraId="4397F5A6"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lastRenderedPageBreak/>
        <w:t xml:space="preserve">Central Statistical Oraganisation (1995), </w:t>
      </w:r>
      <w:r w:rsidRPr="00261BCD">
        <w:rPr>
          <w:i/>
          <w:sz w:val="26"/>
          <w:szCs w:val="26"/>
        </w:rPr>
        <w:t>Statistical Year Book</w:t>
      </w:r>
      <w:r w:rsidRPr="00261BCD">
        <w:rPr>
          <w:sz w:val="26"/>
          <w:szCs w:val="26"/>
        </w:rPr>
        <w:t xml:space="preserve">, </w:t>
      </w:r>
      <w:smartTag w:uri="urn:schemas-microsoft-com:office:smarttags" w:element="City">
        <w:smartTag w:uri="urn:schemas-microsoft-com:office:smarttags" w:element="place">
          <w:r w:rsidRPr="00261BCD">
            <w:rPr>
              <w:sz w:val="26"/>
              <w:szCs w:val="26"/>
            </w:rPr>
            <w:t>Beijing</w:t>
          </w:r>
        </w:smartTag>
      </w:smartTag>
      <w:r w:rsidRPr="00261BCD">
        <w:rPr>
          <w:sz w:val="26"/>
          <w:szCs w:val="26"/>
        </w:rPr>
        <w:t>.</w:t>
      </w:r>
    </w:p>
    <w:p w14:paraId="37B7CA5B"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FAO (1971), </w:t>
      </w:r>
      <w:r w:rsidRPr="00261BCD">
        <w:rPr>
          <w:i/>
          <w:sz w:val="26"/>
          <w:szCs w:val="26"/>
        </w:rPr>
        <w:t>Agricultural Commodity Projections (1970-1980)</w:t>
      </w:r>
      <w:r w:rsidRPr="00261BCD">
        <w:rPr>
          <w:sz w:val="26"/>
          <w:szCs w:val="26"/>
        </w:rPr>
        <w:t xml:space="preserve">, Vol. II. </w:t>
      </w:r>
      <w:smartTag w:uri="urn:schemas-microsoft-com:office:smarttags" w:element="City">
        <w:smartTag w:uri="urn:schemas-microsoft-com:office:smarttags" w:element="place">
          <w:r w:rsidRPr="00261BCD">
            <w:rPr>
              <w:sz w:val="26"/>
              <w:szCs w:val="26"/>
            </w:rPr>
            <w:t>Rome</w:t>
          </w:r>
        </w:smartTag>
      </w:smartTag>
      <w:r w:rsidRPr="00261BCD">
        <w:rPr>
          <w:sz w:val="26"/>
          <w:szCs w:val="26"/>
        </w:rPr>
        <w:t>.</w:t>
      </w:r>
    </w:p>
    <w:p w14:paraId="20DAD1DD" w14:textId="77777777" w:rsidR="00650D6A" w:rsidRPr="00261BCD" w:rsidRDefault="00650D6A" w:rsidP="00DF0BC7">
      <w:pPr>
        <w:numPr>
          <w:ilvl w:val="0"/>
          <w:numId w:val="3"/>
        </w:numPr>
        <w:spacing w:line="360" w:lineRule="auto"/>
        <w:ind w:left="567" w:hanging="567"/>
        <w:jc w:val="both"/>
        <w:rPr>
          <w:sz w:val="26"/>
          <w:szCs w:val="26"/>
        </w:rPr>
      </w:pPr>
      <w:smartTag w:uri="urn:schemas-microsoft-com:office:smarttags" w:element="PlaceType">
        <w:r w:rsidRPr="00261BCD">
          <w:rPr>
            <w:sz w:val="26"/>
            <w:szCs w:val="26"/>
          </w:rPr>
          <w:t>Institute</w:t>
        </w:r>
      </w:smartTag>
      <w:r w:rsidRPr="00261BCD">
        <w:rPr>
          <w:sz w:val="26"/>
          <w:szCs w:val="26"/>
        </w:rPr>
        <w:t xml:space="preserve"> of </w:t>
      </w:r>
      <w:smartTag w:uri="urn:schemas-microsoft-com:office:smarttags" w:element="PlaceName">
        <w:r w:rsidRPr="00261BCD">
          <w:rPr>
            <w:sz w:val="26"/>
            <w:szCs w:val="26"/>
          </w:rPr>
          <w:t>Economics</w:t>
        </w:r>
      </w:smartTag>
      <w:r w:rsidRPr="00261BCD">
        <w:rPr>
          <w:sz w:val="26"/>
          <w:szCs w:val="26"/>
        </w:rPr>
        <w:t xml:space="preserve"> (1988), </w:t>
      </w:r>
      <w:r w:rsidRPr="00261BCD">
        <w:rPr>
          <w:i/>
          <w:sz w:val="26"/>
          <w:szCs w:val="26"/>
        </w:rPr>
        <w:t>Analysis of Expenditure Pattern of Urban Households in</w:t>
      </w:r>
      <w:r w:rsidRPr="00261BCD">
        <w:rPr>
          <w:sz w:val="26"/>
          <w:szCs w:val="26"/>
        </w:rPr>
        <w:t xml:space="preserve"> </w:t>
      </w:r>
      <w:r w:rsidRPr="00261BCD">
        <w:rPr>
          <w:i/>
          <w:sz w:val="26"/>
          <w:szCs w:val="26"/>
        </w:rPr>
        <w:t>Vietnam,</w:t>
      </w:r>
      <w:r w:rsidRPr="00261BCD">
        <w:rPr>
          <w:sz w:val="26"/>
          <w:szCs w:val="26"/>
        </w:rPr>
        <w:t xml:space="preserve"> Departement pf Economics, Economic Research Report, </w:t>
      </w:r>
      <w:smartTag w:uri="urn:schemas-microsoft-com:office:smarttags" w:element="place">
        <w:smartTag w:uri="urn:schemas-microsoft-com:office:smarttags" w:element="City">
          <w:r w:rsidRPr="00261BCD">
            <w:rPr>
              <w:sz w:val="26"/>
              <w:szCs w:val="26"/>
            </w:rPr>
            <w:t>Hanoi</w:t>
          </w:r>
        </w:smartTag>
      </w:smartTag>
      <w:r w:rsidRPr="00261BCD">
        <w:rPr>
          <w:sz w:val="26"/>
          <w:szCs w:val="26"/>
        </w:rPr>
        <w:t>.</w:t>
      </w:r>
    </w:p>
    <w:p w14:paraId="05B1C5BC" w14:textId="77777777" w:rsidR="007E7FF7" w:rsidRPr="00261BCD" w:rsidRDefault="007E7FF7" w:rsidP="00DF0BC7">
      <w:pPr>
        <w:spacing w:after="200" w:line="360" w:lineRule="auto"/>
        <w:rPr>
          <w:sz w:val="26"/>
          <w:szCs w:val="26"/>
        </w:rPr>
      </w:pPr>
      <w:r w:rsidRPr="00261BCD">
        <w:rPr>
          <w:sz w:val="26"/>
          <w:szCs w:val="26"/>
        </w:rPr>
        <w:br w:type="page"/>
      </w:r>
    </w:p>
    <w:p w14:paraId="0FFB647D" w14:textId="77777777" w:rsidR="007E7FF7" w:rsidRPr="00261BCD" w:rsidRDefault="007E7FF7" w:rsidP="00DF0BC7">
      <w:pPr>
        <w:spacing w:after="200" w:line="360" w:lineRule="auto"/>
        <w:jc w:val="center"/>
        <w:rPr>
          <w:b/>
          <w:sz w:val="32"/>
          <w:szCs w:val="32"/>
        </w:rPr>
      </w:pPr>
      <w:r w:rsidRPr="00261BCD">
        <w:rPr>
          <w:b/>
          <w:sz w:val="32"/>
          <w:szCs w:val="32"/>
        </w:rPr>
        <w:lastRenderedPageBreak/>
        <w:t>PHỤ LỤC</w:t>
      </w:r>
    </w:p>
    <w:p w14:paraId="3A4AC2D0" w14:textId="77777777" w:rsidR="00BB2B2A" w:rsidRPr="00261BCD" w:rsidRDefault="00650D6A" w:rsidP="00DF0BC7">
      <w:pPr>
        <w:pStyle w:val="Nidungvnbn"/>
        <w:rPr>
          <w:rFonts w:eastAsiaTheme="minorEastAsia"/>
          <w:lang w:eastAsia="ja-JP"/>
        </w:rPr>
      </w:pPr>
      <w:r w:rsidRPr="00261BCD">
        <w:t xml:space="preserve">Phần này bao gồm những nội dung cần thiết nhằm minh họa hoặc hỗ trợ cho nội dung </w:t>
      </w:r>
      <w:r w:rsidR="008F3F59" w:rsidRPr="00261BCD">
        <w:rPr>
          <w:rFonts w:eastAsiaTheme="minorEastAsia"/>
          <w:lang w:eastAsia="ja-JP"/>
        </w:rPr>
        <w:t>đồ án</w:t>
      </w:r>
      <w:r w:rsidRPr="00261BCD">
        <w:t xml:space="preserve"> như số liệu, biểu mẫu, tranh ảnh. . . . nếu sử dụng những câu trả lời cho một </w:t>
      </w:r>
      <w:r w:rsidRPr="00261BCD">
        <w:rPr>
          <w:i/>
        </w:rPr>
        <w:t>bảng câu hỏi thì bảng câu hỏi mẫu này phải được đưa vào phần Phụ lục ở dạng nguyên bản</w:t>
      </w:r>
      <w:r w:rsidRPr="00261BCD">
        <w:t xml:space="preserve"> đã dùng để điều tra, thăm dò ý kiến; </w:t>
      </w:r>
      <w:r w:rsidRPr="00261BCD">
        <w:rPr>
          <w:b/>
        </w:rPr>
        <w:t>không được tóm tắt hoặc sửa đổi</w:t>
      </w:r>
      <w:r w:rsidRPr="00261BCD">
        <w:t>. Các tính toán mẫu trình bày tóm tắt trong các biểu mẫu cũng cần nêu trong Phụ lục của luận văn. Phụ lục không được</w:t>
      </w:r>
      <w:r w:rsidR="00B05A20" w:rsidRPr="00261BCD">
        <w:t xml:space="preserve"> dày hơn phần chính của </w:t>
      </w:r>
      <w:r w:rsidR="00B05A20" w:rsidRPr="00261BCD">
        <w:rPr>
          <w:rFonts w:eastAsiaTheme="minorEastAsia"/>
          <w:lang w:eastAsia="ja-JP"/>
        </w:rPr>
        <w:t>đồ án</w:t>
      </w:r>
    </w:p>
    <w:p w14:paraId="61207044" w14:textId="77777777" w:rsidR="00383277" w:rsidRPr="00261BCD" w:rsidRDefault="00383277" w:rsidP="00DF0BC7">
      <w:pPr>
        <w:pStyle w:val="Nidungvnbn"/>
        <w:rPr>
          <w:rFonts w:eastAsiaTheme="minorEastAsia"/>
          <w:lang w:eastAsia="ja-JP"/>
        </w:rPr>
      </w:pPr>
    </w:p>
    <w:p w14:paraId="347FBE37" w14:textId="77777777" w:rsidR="00383277" w:rsidRPr="00261BCD" w:rsidRDefault="00383277" w:rsidP="00DF0BC7">
      <w:pPr>
        <w:pStyle w:val="Nidungvnbn"/>
        <w:rPr>
          <w:rFonts w:eastAsiaTheme="minorEastAsia"/>
          <w:lang w:eastAsia="ja-JP"/>
        </w:rPr>
      </w:pPr>
    </w:p>
    <w:p w14:paraId="23B111D5" w14:textId="77777777" w:rsidR="00383277" w:rsidRPr="00261BCD" w:rsidRDefault="00383277" w:rsidP="00DF0BC7">
      <w:pPr>
        <w:pStyle w:val="Nidungvnbn"/>
        <w:rPr>
          <w:rFonts w:eastAsiaTheme="minorEastAsia"/>
          <w:lang w:eastAsia="ja-JP"/>
        </w:rPr>
      </w:pPr>
    </w:p>
    <w:p w14:paraId="5B05E7A7" w14:textId="77777777" w:rsidR="00383277" w:rsidRPr="00261BCD" w:rsidRDefault="00383277" w:rsidP="00DF0BC7">
      <w:pPr>
        <w:pStyle w:val="Nidungvnbn"/>
        <w:rPr>
          <w:rFonts w:eastAsiaTheme="minorEastAsia"/>
          <w:lang w:eastAsia="ja-JP"/>
        </w:rPr>
      </w:pPr>
    </w:p>
    <w:p w14:paraId="0C94D241" w14:textId="77777777" w:rsidR="00383277" w:rsidRPr="00261BCD" w:rsidRDefault="00383277" w:rsidP="00DF0BC7">
      <w:pPr>
        <w:pStyle w:val="Nidungvnbn"/>
        <w:rPr>
          <w:rFonts w:eastAsiaTheme="minorEastAsia"/>
          <w:lang w:eastAsia="ja-JP"/>
        </w:rPr>
      </w:pPr>
    </w:p>
    <w:p w14:paraId="4452C042" w14:textId="77777777" w:rsidR="00383277" w:rsidRPr="00261BCD" w:rsidRDefault="00383277" w:rsidP="00DF0BC7">
      <w:pPr>
        <w:pStyle w:val="Nidungvnbn"/>
        <w:rPr>
          <w:rFonts w:eastAsiaTheme="minorEastAsia"/>
          <w:lang w:eastAsia="ja-JP"/>
        </w:rPr>
      </w:pPr>
    </w:p>
    <w:p w14:paraId="35A68A1B" w14:textId="77777777" w:rsidR="00383277" w:rsidRPr="00261BCD" w:rsidRDefault="00383277" w:rsidP="00DF0BC7">
      <w:pPr>
        <w:pStyle w:val="Nidungvnbn"/>
        <w:rPr>
          <w:rFonts w:eastAsiaTheme="minorEastAsia"/>
          <w:lang w:eastAsia="ja-JP"/>
        </w:rPr>
      </w:pPr>
    </w:p>
    <w:p w14:paraId="510CF763" w14:textId="77777777" w:rsidR="00383277" w:rsidRPr="00261BCD" w:rsidRDefault="00383277" w:rsidP="00DF0BC7">
      <w:pPr>
        <w:pStyle w:val="Nidungvnbn"/>
        <w:rPr>
          <w:rFonts w:eastAsiaTheme="minorEastAsia"/>
          <w:lang w:eastAsia="ja-JP"/>
        </w:rPr>
      </w:pPr>
    </w:p>
    <w:p w14:paraId="797B7909" w14:textId="77777777" w:rsidR="00383277" w:rsidRPr="00261BCD" w:rsidRDefault="00383277" w:rsidP="00DF0BC7">
      <w:pPr>
        <w:pStyle w:val="Nidungvnbn"/>
        <w:rPr>
          <w:rFonts w:eastAsiaTheme="minorEastAsia"/>
          <w:lang w:eastAsia="ja-JP"/>
        </w:rPr>
      </w:pPr>
    </w:p>
    <w:p w14:paraId="10DF59F0" w14:textId="77777777" w:rsidR="00383277" w:rsidRPr="00261BCD" w:rsidRDefault="00383277" w:rsidP="00DF0BC7">
      <w:pPr>
        <w:pStyle w:val="Nidungvnbn"/>
        <w:rPr>
          <w:rFonts w:eastAsiaTheme="minorEastAsia"/>
          <w:lang w:eastAsia="ja-JP"/>
        </w:rPr>
      </w:pPr>
    </w:p>
    <w:p w14:paraId="638A15D7" w14:textId="77777777" w:rsidR="00383277" w:rsidRPr="00261BCD" w:rsidRDefault="00383277" w:rsidP="00DF0BC7">
      <w:pPr>
        <w:pStyle w:val="Nidungvnbn"/>
        <w:rPr>
          <w:rFonts w:eastAsiaTheme="minorEastAsia"/>
          <w:lang w:eastAsia="ja-JP"/>
        </w:rPr>
      </w:pPr>
    </w:p>
    <w:p w14:paraId="4374C826" w14:textId="77777777" w:rsidR="00383277" w:rsidRPr="00261BCD" w:rsidRDefault="00383277" w:rsidP="00DF0BC7">
      <w:pPr>
        <w:pStyle w:val="Nidungvnbn"/>
        <w:rPr>
          <w:rFonts w:eastAsiaTheme="minorEastAsia"/>
          <w:lang w:eastAsia="ja-JP"/>
        </w:rPr>
      </w:pPr>
    </w:p>
    <w:p w14:paraId="722F3AFC" w14:textId="77777777" w:rsidR="00383277" w:rsidRPr="00261BCD" w:rsidRDefault="00383277" w:rsidP="00DF0BC7">
      <w:pPr>
        <w:pStyle w:val="Nidungvnbn"/>
        <w:rPr>
          <w:rFonts w:eastAsiaTheme="minorEastAsia"/>
          <w:lang w:eastAsia="ja-JP"/>
        </w:rPr>
      </w:pPr>
    </w:p>
    <w:p w14:paraId="18F6C5F1" w14:textId="77777777" w:rsidR="00383277" w:rsidRPr="00261BCD" w:rsidRDefault="00383277" w:rsidP="00DF0BC7">
      <w:pPr>
        <w:pStyle w:val="Nidungvnbn"/>
        <w:rPr>
          <w:rFonts w:eastAsiaTheme="minorEastAsia"/>
          <w:lang w:eastAsia="ja-JP"/>
        </w:rPr>
      </w:pPr>
    </w:p>
    <w:p w14:paraId="4E1473B6" w14:textId="77777777" w:rsidR="00383277" w:rsidRPr="00261BCD" w:rsidRDefault="00383277" w:rsidP="00DF0BC7">
      <w:pPr>
        <w:pStyle w:val="Nidungvnbn"/>
        <w:rPr>
          <w:rFonts w:eastAsiaTheme="minorEastAsia"/>
          <w:lang w:eastAsia="ja-JP"/>
        </w:rPr>
      </w:pPr>
    </w:p>
    <w:p w14:paraId="01A7D9B3" w14:textId="77777777" w:rsidR="00383277" w:rsidRPr="00261BCD" w:rsidRDefault="00383277" w:rsidP="00DF0BC7">
      <w:pPr>
        <w:pStyle w:val="Nidungvnbn"/>
        <w:rPr>
          <w:rFonts w:eastAsiaTheme="minorEastAsia"/>
          <w:lang w:eastAsia="ja-JP"/>
        </w:rPr>
      </w:pPr>
    </w:p>
    <w:p w14:paraId="1F574D92" w14:textId="77777777" w:rsidR="00383277" w:rsidRPr="00261BCD" w:rsidRDefault="00383277" w:rsidP="00DF0BC7">
      <w:pPr>
        <w:pStyle w:val="Nidungvnbn"/>
        <w:rPr>
          <w:rFonts w:eastAsiaTheme="minorEastAsia"/>
          <w:lang w:eastAsia="ja-JP"/>
        </w:rPr>
      </w:pPr>
    </w:p>
    <w:p w14:paraId="73478D97" w14:textId="77777777" w:rsidR="00383277" w:rsidRPr="00261BCD" w:rsidRDefault="00383277" w:rsidP="00DF0BC7">
      <w:pPr>
        <w:pStyle w:val="Nidungvnbn"/>
        <w:rPr>
          <w:rFonts w:eastAsiaTheme="minorEastAsia"/>
          <w:lang w:eastAsia="ja-JP"/>
        </w:rPr>
      </w:pPr>
    </w:p>
    <w:p w14:paraId="1B0FBE00" w14:textId="77777777" w:rsidR="00383277" w:rsidRPr="00261BCD" w:rsidRDefault="00383277" w:rsidP="00DF0BC7">
      <w:pPr>
        <w:pStyle w:val="Nidungvnbn"/>
        <w:rPr>
          <w:rFonts w:eastAsiaTheme="minorEastAsia"/>
          <w:lang w:eastAsia="ja-JP"/>
        </w:rPr>
      </w:pPr>
    </w:p>
    <w:p w14:paraId="45F8C3AA" w14:textId="77777777" w:rsidR="00383277" w:rsidRPr="00261BCD" w:rsidRDefault="00383277" w:rsidP="00DF0BC7">
      <w:pPr>
        <w:pStyle w:val="Nidungvnbn"/>
        <w:rPr>
          <w:rFonts w:eastAsiaTheme="minorEastAsia"/>
          <w:lang w:eastAsia="ja-JP"/>
        </w:rPr>
      </w:pPr>
    </w:p>
    <w:p w14:paraId="73773D67" w14:textId="77777777" w:rsidR="009653D7" w:rsidRPr="00261BCD" w:rsidRDefault="009653D7" w:rsidP="00DF0BC7">
      <w:pPr>
        <w:shd w:val="clear" w:color="auto" w:fill="FFFFFF"/>
        <w:spacing w:line="360" w:lineRule="auto"/>
        <w:jc w:val="center"/>
        <w:rPr>
          <w:rFonts w:eastAsiaTheme="minorEastAsia"/>
          <w:b/>
          <w:color w:val="FF0000"/>
          <w:sz w:val="28"/>
          <w:szCs w:val="28"/>
          <w:lang w:eastAsia="ja-JP"/>
        </w:rPr>
      </w:pPr>
      <w:r w:rsidRPr="00261BCD">
        <w:rPr>
          <w:rFonts w:eastAsiaTheme="minorEastAsia"/>
          <w:b/>
          <w:color w:val="FF0000"/>
          <w:sz w:val="28"/>
          <w:szCs w:val="28"/>
          <w:lang w:eastAsia="ja-JP"/>
        </w:rPr>
        <w:t>MỘT SỐ CHÚ Ý KHI VIẾT BÁO CÁO</w:t>
      </w:r>
    </w:p>
    <w:p w14:paraId="407B80CB" w14:textId="77777777" w:rsidR="009653D7" w:rsidRPr="00261BCD" w:rsidRDefault="009653D7" w:rsidP="00DF0BC7">
      <w:pPr>
        <w:shd w:val="clear" w:color="auto" w:fill="FFFFFF"/>
        <w:spacing w:line="360" w:lineRule="auto"/>
        <w:rPr>
          <w:rFonts w:eastAsiaTheme="minorEastAsia"/>
          <w:color w:val="FF0000"/>
          <w:sz w:val="28"/>
          <w:szCs w:val="28"/>
          <w:lang w:eastAsia="ja-JP"/>
        </w:rPr>
      </w:pPr>
    </w:p>
    <w:p w14:paraId="5D08C6A2"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Thống nhất kích cỡ chữ, kiểu chữ trong toàn bộ </w:t>
      </w:r>
      <w:r w:rsidRPr="00261BCD">
        <w:rPr>
          <w:rFonts w:eastAsiaTheme="minorEastAsia"/>
          <w:color w:val="FF0000"/>
          <w:sz w:val="28"/>
          <w:szCs w:val="28"/>
          <w:lang w:eastAsia="ja-JP"/>
        </w:rPr>
        <w:t>báo cáo</w:t>
      </w:r>
      <w:r w:rsidRPr="00261BCD">
        <w:rPr>
          <w:color w:val="FF0000"/>
          <w:sz w:val="28"/>
          <w:szCs w:val="28"/>
        </w:rPr>
        <w:t>. Không tô màu chữ, chỉ dùng màu đen</w:t>
      </w:r>
    </w:p>
    <w:p w14:paraId="34B91B5B"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công thức phải tự gõ và đánh số theo Chương, ví dụ 1.1, 2.1, 2.2, 2.3</w:t>
      </w:r>
    </w:p>
    <w:p w14:paraId="3C5B381E"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và Bảng phải đánh số theo chương, ví dụ Hình 1.1, Hình 2.1, Bảng 3.1, Bảng 3.2</w:t>
      </w:r>
    </w:p>
    <w:p w14:paraId="1284AA5F"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nếu lấy ở ngoài phải đề footnote chú thích nguồn ở dưới</w:t>
      </w:r>
    </w:p>
    <w:p w14:paraId="0688BF54"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Hình mô hình tổng quát phải tự vẽ bằng Word, không dán hình</w:t>
      </w:r>
    </w:p>
    <w:p w14:paraId="4720B190"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Các tài liệu tham khảo phải đính vào luận văn theo thứ tự từ nhỏ tới lớn, bắt đầu từ 1, ít nhất phải từ </w:t>
      </w:r>
      <w:r w:rsidR="0098540C" w:rsidRPr="00261BCD">
        <w:rPr>
          <w:rFonts w:eastAsiaTheme="minorEastAsia"/>
          <w:color w:val="FF0000"/>
          <w:sz w:val="28"/>
          <w:szCs w:val="28"/>
          <w:lang w:eastAsia="ja-JP"/>
        </w:rPr>
        <w:t>5</w:t>
      </w:r>
      <w:r w:rsidR="000D5E79" w:rsidRPr="00261BCD">
        <w:rPr>
          <w:rFonts w:eastAsiaTheme="minorEastAsia"/>
          <w:color w:val="FF0000"/>
          <w:sz w:val="28"/>
          <w:szCs w:val="28"/>
          <w:lang w:eastAsia="ja-JP"/>
        </w:rPr>
        <w:t>-15</w:t>
      </w:r>
      <w:r w:rsidRPr="00261BCD">
        <w:rPr>
          <w:color w:val="FF0000"/>
          <w:sz w:val="28"/>
          <w:szCs w:val="28"/>
        </w:rPr>
        <w:t xml:space="preserve"> tài liệu tham khảo</w:t>
      </w:r>
      <w:r w:rsidR="000D5E79" w:rsidRPr="00261BCD">
        <w:rPr>
          <w:rFonts w:eastAsiaTheme="minorEastAsia"/>
          <w:color w:val="FF0000"/>
          <w:sz w:val="28"/>
          <w:szCs w:val="28"/>
          <w:lang w:eastAsia="ja-JP"/>
        </w:rPr>
        <w:t>, lựa chọn các tài liệu tham khảo mới</w:t>
      </w:r>
    </w:p>
    <w:p w14:paraId="4C48B60E" w14:textId="77777777" w:rsidR="00D57C26" w:rsidRPr="00261BCD" w:rsidRDefault="00D57C26"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rPr>
        <w:t xml:space="preserve">Tóm tắt </w:t>
      </w:r>
      <w:r w:rsidRPr="00261BCD">
        <w:rPr>
          <w:rFonts w:eastAsiaTheme="minorEastAsia"/>
          <w:color w:val="FF0000"/>
          <w:sz w:val="28"/>
          <w:lang w:eastAsia="ja-JP"/>
        </w:rPr>
        <w:t>trình bày được các nội dung sau</w:t>
      </w:r>
      <w:r w:rsidRPr="00261BCD">
        <w:rPr>
          <w:color w:val="FF0000"/>
          <w:sz w:val="28"/>
        </w:rPr>
        <w:t>: giới thiệu, phương pháp làm, kết quả, nhận xét (không dùng hìn</w:t>
      </w:r>
      <w:r w:rsidR="006551CC" w:rsidRPr="00261BCD">
        <w:rPr>
          <w:color w:val="FF0000"/>
          <w:sz w:val="28"/>
        </w:rPr>
        <w:t>h, bảng ở mục này)</w:t>
      </w:r>
    </w:p>
    <w:p w14:paraId="1C7D21A3" w14:textId="77777777" w:rsidR="009653D7" w:rsidRPr="00261BCD" w:rsidRDefault="009653D7" w:rsidP="00DF0BC7">
      <w:pPr>
        <w:pStyle w:val="Chng"/>
        <w:tabs>
          <w:tab w:val="clear" w:pos="6379"/>
        </w:tabs>
        <w:jc w:val="center"/>
        <w:rPr>
          <w:rFonts w:eastAsiaTheme="minorEastAsia"/>
          <w:color w:val="FF0000"/>
          <w:lang w:eastAsia="ja-JP"/>
        </w:rPr>
      </w:pPr>
    </w:p>
    <w:p w14:paraId="078028EF" w14:textId="77777777" w:rsidR="009653D7" w:rsidRPr="00261BCD" w:rsidRDefault="009653D7" w:rsidP="00DF0BC7">
      <w:pPr>
        <w:pStyle w:val="Chng"/>
        <w:tabs>
          <w:tab w:val="clear" w:pos="6379"/>
        </w:tabs>
        <w:jc w:val="center"/>
        <w:rPr>
          <w:rFonts w:eastAsiaTheme="minorEastAsia"/>
          <w:lang w:eastAsia="ja-JP"/>
        </w:rPr>
      </w:pPr>
    </w:p>
    <w:p w14:paraId="5AAF0D93" w14:textId="77777777" w:rsidR="004B7F77" w:rsidRPr="00261BCD" w:rsidRDefault="004B7F77" w:rsidP="00DF0BC7">
      <w:pPr>
        <w:pStyle w:val="Chng"/>
        <w:tabs>
          <w:tab w:val="clear" w:pos="6379"/>
        </w:tabs>
        <w:jc w:val="center"/>
        <w:rPr>
          <w:rFonts w:eastAsiaTheme="minorEastAsia"/>
          <w:lang w:eastAsia="ja-JP"/>
        </w:rPr>
      </w:pPr>
    </w:p>
    <w:p w14:paraId="08A89573" w14:textId="77777777" w:rsidR="004B7F77" w:rsidRPr="00261BCD" w:rsidRDefault="004B7F77" w:rsidP="00DF0BC7">
      <w:pPr>
        <w:pStyle w:val="Chng"/>
        <w:tabs>
          <w:tab w:val="clear" w:pos="6379"/>
        </w:tabs>
        <w:jc w:val="center"/>
        <w:rPr>
          <w:rFonts w:eastAsiaTheme="minorEastAsia"/>
          <w:lang w:eastAsia="ja-JP"/>
        </w:rPr>
      </w:pPr>
    </w:p>
    <w:p w14:paraId="467A1679" w14:textId="77777777" w:rsidR="004B7F77" w:rsidRPr="00261BCD" w:rsidRDefault="004B7F77" w:rsidP="00DF0BC7">
      <w:pPr>
        <w:pStyle w:val="Chng"/>
        <w:tabs>
          <w:tab w:val="clear" w:pos="6379"/>
        </w:tabs>
        <w:jc w:val="center"/>
        <w:rPr>
          <w:rFonts w:eastAsiaTheme="minorEastAsia"/>
          <w:lang w:eastAsia="ja-JP"/>
        </w:rPr>
      </w:pPr>
    </w:p>
    <w:p w14:paraId="54BCF48D" w14:textId="77777777" w:rsidR="004B7F77" w:rsidRPr="00261BCD" w:rsidRDefault="004B7F77" w:rsidP="00DF0BC7">
      <w:pPr>
        <w:pStyle w:val="Chng"/>
        <w:tabs>
          <w:tab w:val="clear" w:pos="6379"/>
        </w:tabs>
        <w:jc w:val="center"/>
        <w:rPr>
          <w:rFonts w:eastAsiaTheme="minorEastAsia"/>
          <w:lang w:eastAsia="ja-JP"/>
        </w:rPr>
      </w:pPr>
    </w:p>
    <w:p w14:paraId="6FFEA1D5" w14:textId="77777777" w:rsidR="004B7F77" w:rsidRPr="00261BCD" w:rsidRDefault="004B7F77" w:rsidP="00DF0BC7">
      <w:pPr>
        <w:pStyle w:val="Chng"/>
        <w:tabs>
          <w:tab w:val="clear" w:pos="6379"/>
        </w:tabs>
        <w:jc w:val="center"/>
        <w:rPr>
          <w:rFonts w:eastAsiaTheme="minorEastAsia"/>
          <w:lang w:eastAsia="ja-JP"/>
        </w:rPr>
      </w:pPr>
    </w:p>
    <w:p w14:paraId="169355B4" w14:textId="77777777" w:rsidR="004B7F77" w:rsidRPr="00261BCD" w:rsidRDefault="004B7F77" w:rsidP="00DF0BC7">
      <w:pPr>
        <w:pStyle w:val="Chng"/>
        <w:tabs>
          <w:tab w:val="clear" w:pos="6379"/>
        </w:tabs>
        <w:jc w:val="center"/>
        <w:rPr>
          <w:rFonts w:eastAsiaTheme="minorEastAsia"/>
          <w:lang w:eastAsia="ja-JP"/>
        </w:rPr>
      </w:pPr>
    </w:p>
    <w:p w14:paraId="2D4B8E78" w14:textId="77777777" w:rsidR="004B7F77" w:rsidRPr="00261BCD" w:rsidRDefault="004B7F77" w:rsidP="00DF0BC7">
      <w:pPr>
        <w:pStyle w:val="Chng"/>
        <w:tabs>
          <w:tab w:val="clear" w:pos="6379"/>
        </w:tabs>
        <w:jc w:val="center"/>
        <w:rPr>
          <w:rFonts w:eastAsiaTheme="minorEastAsia"/>
          <w:lang w:eastAsia="ja-JP"/>
        </w:rPr>
      </w:pPr>
    </w:p>
    <w:p w14:paraId="46A54E49" w14:textId="77777777" w:rsidR="004B7F77" w:rsidRPr="00261BCD" w:rsidRDefault="004B7F77" w:rsidP="00DF0BC7">
      <w:pPr>
        <w:pStyle w:val="Chng"/>
        <w:tabs>
          <w:tab w:val="clear" w:pos="6379"/>
        </w:tabs>
        <w:jc w:val="center"/>
        <w:rPr>
          <w:rFonts w:eastAsiaTheme="minorEastAsia"/>
          <w:lang w:eastAsia="ja-JP"/>
        </w:rPr>
      </w:pPr>
    </w:p>
    <w:p w14:paraId="4EB9254E" w14:textId="77777777" w:rsidR="004B7F77" w:rsidRPr="00261BCD" w:rsidRDefault="004B7F77" w:rsidP="00DF0BC7">
      <w:pPr>
        <w:pStyle w:val="Chng"/>
        <w:tabs>
          <w:tab w:val="clear" w:pos="6379"/>
        </w:tabs>
        <w:jc w:val="center"/>
        <w:rPr>
          <w:rFonts w:eastAsiaTheme="minorEastAsia"/>
          <w:lang w:eastAsia="ja-JP"/>
        </w:rPr>
      </w:pPr>
    </w:p>
    <w:p w14:paraId="2FD8F28F" w14:textId="77777777" w:rsidR="004B7F77" w:rsidRPr="00261BCD" w:rsidRDefault="004B7F77" w:rsidP="00DF0BC7">
      <w:pPr>
        <w:pStyle w:val="Chng"/>
        <w:tabs>
          <w:tab w:val="clear" w:pos="6379"/>
        </w:tabs>
        <w:jc w:val="center"/>
        <w:rPr>
          <w:rFonts w:eastAsiaTheme="minorEastAsia"/>
          <w:lang w:eastAsia="ja-JP"/>
        </w:rPr>
      </w:pPr>
    </w:p>
    <w:p w14:paraId="30DE2DE5" w14:textId="77777777" w:rsidR="004B7F77" w:rsidRPr="00261BCD" w:rsidRDefault="004B7F77" w:rsidP="00DF0BC7">
      <w:pPr>
        <w:pStyle w:val="Chng"/>
        <w:tabs>
          <w:tab w:val="clear" w:pos="6379"/>
        </w:tabs>
        <w:jc w:val="center"/>
        <w:rPr>
          <w:rFonts w:eastAsiaTheme="minorEastAsia"/>
          <w:lang w:eastAsia="ja-JP"/>
        </w:rPr>
      </w:pPr>
    </w:p>
    <w:p w14:paraId="56936AC7" w14:textId="77777777" w:rsidR="009653D7" w:rsidRPr="00261BCD" w:rsidRDefault="009653D7" w:rsidP="00DF0BC7">
      <w:pPr>
        <w:pStyle w:val="Chng"/>
        <w:tabs>
          <w:tab w:val="clear" w:pos="6379"/>
        </w:tabs>
        <w:jc w:val="center"/>
        <w:rPr>
          <w:rFonts w:eastAsiaTheme="minorEastAsia"/>
          <w:lang w:eastAsia="ja-JP"/>
        </w:rPr>
      </w:pPr>
    </w:p>
    <w:p w14:paraId="316DD134" w14:textId="3A43336D" w:rsidR="00E84000" w:rsidRPr="00261BCD" w:rsidRDefault="00E84000" w:rsidP="00DF0BC7">
      <w:pPr>
        <w:pStyle w:val="Chng"/>
        <w:tabs>
          <w:tab w:val="clear" w:pos="6379"/>
        </w:tabs>
        <w:jc w:val="center"/>
        <w:rPr>
          <w:rFonts w:eastAsiaTheme="minorEastAsia"/>
          <w:lang w:eastAsia="ja-JP"/>
        </w:rPr>
      </w:pPr>
      <w:r w:rsidRPr="00261BCD">
        <w:rPr>
          <w:rFonts w:eastAsiaTheme="minorEastAsia"/>
          <w:lang w:eastAsia="ja-JP"/>
        </w:rPr>
        <w:t>TỰ ĐÁNH GIÁ</w:t>
      </w:r>
      <w:r w:rsidR="00AA59C6" w:rsidRPr="00261BCD">
        <w:rPr>
          <w:rFonts w:eastAsiaTheme="minorEastAsia"/>
          <w:lang w:eastAsia="ja-JP"/>
        </w:rPr>
        <w:t xml:space="preserve"> (Bài nhóm)</w:t>
      </w:r>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DF0BC7">
      <w:pPr>
        <w:pStyle w:val="Chng"/>
        <w:tabs>
          <w:tab w:val="clear" w:pos="6379"/>
        </w:tabs>
        <w:jc w:val="center"/>
        <w:rPr>
          <w:rFonts w:eastAsiaTheme="minorEastAsia"/>
          <w:lang w:eastAsia="ja-JP"/>
        </w:rPr>
      </w:pPr>
      <w:r w:rsidRPr="00261BCD">
        <w:rPr>
          <w:rFonts w:eastAsiaTheme="minorEastAsia"/>
          <w:lang w:eastAsia="ja-JP"/>
        </w:rPr>
        <w:t>TỰ ĐÁNH GIÁ (Bài cá nhân)</w:t>
      </w:r>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EA13B7">
      <w:headerReference w:type="default" r:id="rId41"/>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 w:id="14" w:author="Tran Tin" w:date="2021-03-31T16:38:00Z" w:initials="TT">
    <w:p w14:paraId="4802BD15" w14:textId="77777777" w:rsidR="005F369D" w:rsidRPr="00DC2276" w:rsidRDefault="005F369D" w:rsidP="005F369D">
      <w:pPr>
        <w:pStyle w:val="Nidungvnbn"/>
        <w:rPr>
          <w:lang w:val="fr-FR"/>
        </w:rPr>
      </w:pPr>
      <w:r>
        <w:rPr>
          <w:rStyle w:val="CommentReference"/>
        </w:rPr>
        <w:annotationRef/>
      </w:r>
      <w:r w:rsidRPr="00DC2276">
        <w:rPr>
          <w:lang w:val="fr-FR"/>
        </w:rPr>
        <w:t>Danh mục các bảng, biểu, hình vẽ, đồ thị (nếu có).</w:t>
      </w:r>
    </w:p>
    <w:p w14:paraId="2C1CAA31" w14:textId="77777777" w:rsidR="005F369D" w:rsidRPr="00DC2276" w:rsidRDefault="005F369D" w:rsidP="005F369D">
      <w:pPr>
        <w:pStyle w:val="CommentText"/>
        <w:rPr>
          <w:lang w:val="fr-F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Ex w15:paraId="2C1CAA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Id w16cid:paraId="2C1CAA31" w16cid:durableId="28B6F0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66576" w14:textId="77777777" w:rsidR="00EA13B7" w:rsidRDefault="00EA13B7" w:rsidP="00453AB1">
      <w:r>
        <w:separator/>
      </w:r>
    </w:p>
  </w:endnote>
  <w:endnote w:type="continuationSeparator" w:id="0">
    <w:p w14:paraId="76370CE8" w14:textId="77777777" w:rsidR="00EA13B7" w:rsidRDefault="00EA13B7"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C9599" w14:textId="77777777" w:rsidR="00EA13B7" w:rsidRDefault="00EA13B7" w:rsidP="00453AB1">
      <w:r>
        <w:separator/>
      </w:r>
    </w:p>
  </w:footnote>
  <w:footnote w:type="continuationSeparator" w:id="0">
    <w:p w14:paraId="75C842E7" w14:textId="77777777" w:rsidR="00EA13B7" w:rsidRDefault="00EA13B7"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24014E54"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6126BF4F"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1"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5"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7"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8284946">
    <w:abstractNumId w:val="1"/>
  </w:num>
  <w:num w:numId="2" w16cid:durableId="1402826507">
    <w:abstractNumId w:val="18"/>
  </w:num>
  <w:num w:numId="3" w16cid:durableId="262416641">
    <w:abstractNumId w:val="28"/>
  </w:num>
  <w:num w:numId="4" w16cid:durableId="1795245652">
    <w:abstractNumId w:val="35"/>
  </w:num>
  <w:num w:numId="5" w16cid:durableId="1999186076">
    <w:abstractNumId w:val="0"/>
  </w:num>
  <w:num w:numId="6" w16cid:durableId="1518424019">
    <w:abstractNumId w:val="5"/>
  </w:num>
  <w:num w:numId="7" w16cid:durableId="725572651">
    <w:abstractNumId w:val="23"/>
  </w:num>
  <w:num w:numId="8" w16cid:durableId="650401459">
    <w:abstractNumId w:val="32"/>
  </w:num>
  <w:num w:numId="9" w16cid:durableId="1644193204">
    <w:abstractNumId w:val="2"/>
  </w:num>
  <w:num w:numId="10" w16cid:durableId="2123456425">
    <w:abstractNumId w:val="13"/>
  </w:num>
  <w:num w:numId="11" w16cid:durableId="1353530916">
    <w:abstractNumId w:val="34"/>
  </w:num>
  <w:num w:numId="12" w16cid:durableId="1618293582">
    <w:abstractNumId w:val="3"/>
  </w:num>
  <w:num w:numId="13" w16cid:durableId="1840149594">
    <w:abstractNumId w:val="21"/>
  </w:num>
  <w:num w:numId="14" w16cid:durableId="1943219486">
    <w:abstractNumId w:val="31"/>
  </w:num>
  <w:num w:numId="15" w16cid:durableId="360515258">
    <w:abstractNumId w:val="10"/>
  </w:num>
  <w:num w:numId="16" w16cid:durableId="346565575">
    <w:abstractNumId w:val="26"/>
  </w:num>
  <w:num w:numId="17" w16cid:durableId="104930750">
    <w:abstractNumId w:val="14"/>
  </w:num>
  <w:num w:numId="18" w16cid:durableId="1253125079">
    <w:abstractNumId w:val="12"/>
  </w:num>
  <w:num w:numId="19" w16cid:durableId="1094790554">
    <w:abstractNumId w:val="8"/>
  </w:num>
  <w:num w:numId="20" w16cid:durableId="2082094992">
    <w:abstractNumId w:val="25"/>
  </w:num>
  <w:num w:numId="21" w16cid:durableId="2056154972">
    <w:abstractNumId w:val="15"/>
  </w:num>
  <w:num w:numId="22" w16cid:durableId="1906143939">
    <w:abstractNumId w:val="29"/>
  </w:num>
  <w:num w:numId="23" w16cid:durableId="1212811043">
    <w:abstractNumId w:val="17"/>
  </w:num>
  <w:num w:numId="24" w16cid:durableId="1080324962">
    <w:abstractNumId w:val="6"/>
  </w:num>
  <w:num w:numId="25" w16cid:durableId="406390543">
    <w:abstractNumId w:val="9"/>
  </w:num>
  <w:num w:numId="26" w16cid:durableId="599945218">
    <w:abstractNumId w:val="22"/>
  </w:num>
  <w:num w:numId="27" w16cid:durableId="19574484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7"/>
  </w:num>
  <w:num w:numId="29" w16cid:durableId="2093429018">
    <w:abstractNumId w:val="16"/>
  </w:num>
  <w:num w:numId="30" w16cid:durableId="1756710951">
    <w:abstractNumId w:val="20"/>
  </w:num>
  <w:num w:numId="31" w16cid:durableId="684288064">
    <w:abstractNumId w:val="11"/>
  </w:num>
  <w:num w:numId="32" w16cid:durableId="633411034">
    <w:abstractNumId w:val="4"/>
  </w:num>
  <w:num w:numId="33" w16cid:durableId="1064833029">
    <w:abstractNumId w:val="19"/>
  </w:num>
  <w:num w:numId="34" w16cid:durableId="1822313102">
    <w:abstractNumId w:val="30"/>
  </w:num>
  <w:num w:numId="35" w16cid:durableId="520704988">
    <w:abstractNumId w:val="27"/>
  </w:num>
  <w:num w:numId="36" w16cid:durableId="67557559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429C"/>
    <w:rsid w:val="00006C7C"/>
    <w:rsid w:val="00010AD5"/>
    <w:rsid w:val="0001104A"/>
    <w:rsid w:val="00014887"/>
    <w:rsid w:val="00016385"/>
    <w:rsid w:val="000164A1"/>
    <w:rsid w:val="000165A4"/>
    <w:rsid w:val="00016848"/>
    <w:rsid w:val="0001691B"/>
    <w:rsid w:val="00020BEB"/>
    <w:rsid w:val="000224A7"/>
    <w:rsid w:val="00023048"/>
    <w:rsid w:val="00024496"/>
    <w:rsid w:val="00024ED9"/>
    <w:rsid w:val="000260EC"/>
    <w:rsid w:val="00026927"/>
    <w:rsid w:val="000278E1"/>
    <w:rsid w:val="000279A9"/>
    <w:rsid w:val="00027DAF"/>
    <w:rsid w:val="00030E46"/>
    <w:rsid w:val="000328C7"/>
    <w:rsid w:val="00035716"/>
    <w:rsid w:val="00035A6F"/>
    <w:rsid w:val="00035E49"/>
    <w:rsid w:val="00037566"/>
    <w:rsid w:val="00042280"/>
    <w:rsid w:val="00042634"/>
    <w:rsid w:val="00042B19"/>
    <w:rsid w:val="00043506"/>
    <w:rsid w:val="0004566C"/>
    <w:rsid w:val="000516EB"/>
    <w:rsid w:val="0005228E"/>
    <w:rsid w:val="000539D7"/>
    <w:rsid w:val="000544DA"/>
    <w:rsid w:val="000564CF"/>
    <w:rsid w:val="0006112F"/>
    <w:rsid w:val="00061738"/>
    <w:rsid w:val="00061A7C"/>
    <w:rsid w:val="0006280D"/>
    <w:rsid w:val="00062E37"/>
    <w:rsid w:val="0006357B"/>
    <w:rsid w:val="00063DBD"/>
    <w:rsid w:val="00064330"/>
    <w:rsid w:val="0006722D"/>
    <w:rsid w:val="0006773E"/>
    <w:rsid w:val="0007056C"/>
    <w:rsid w:val="00071992"/>
    <w:rsid w:val="00082077"/>
    <w:rsid w:val="00082E8C"/>
    <w:rsid w:val="00083927"/>
    <w:rsid w:val="00083C2F"/>
    <w:rsid w:val="000847D6"/>
    <w:rsid w:val="000859E9"/>
    <w:rsid w:val="00085D4B"/>
    <w:rsid w:val="00086A2B"/>
    <w:rsid w:val="00087C7D"/>
    <w:rsid w:val="00090599"/>
    <w:rsid w:val="0009090E"/>
    <w:rsid w:val="00090EB3"/>
    <w:rsid w:val="000922C4"/>
    <w:rsid w:val="00092BFA"/>
    <w:rsid w:val="000932B0"/>
    <w:rsid w:val="0009467D"/>
    <w:rsid w:val="000946D0"/>
    <w:rsid w:val="00094B69"/>
    <w:rsid w:val="000976F1"/>
    <w:rsid w:val="000A002E"/>
    <w:rsid w:val="000A05AD"/>
    <w:rsid w:val="000A1051"/>
    <w:rsid w:val="000A2A07"/>
    <w:rsid w:val="000A47CA"/>
    <w:rsid w:val="000A53F9"/>
    <w:rsid w:val="000B4E77"/>
    <w:rsid w:val="000B5EE2"/>
    <w:rsid w:val="000B7300"/>
    <w:rsid w:val="000C000F"/>
    <w:rsid w:val="000C0FBD"/>
    <w:rsid w:val="000C5AED"/>
    <w:rsid w:val="000C653E"/>
    <w:rsid w:val="000C7BD5"/>
    <w:rsid w:val="000D0BE5"/>
    <w:rsid w:val="000D1261"/>
    <w:rsid w:val="000D1E12"/>
    <w:rsid w:val="000D2110"/>
    <w:rsid w:val="000D3297"/>
    <w:rsid w:val="000D4869"/>
    <w:rsid w:val="000D5E79"/>
    <w:rsid w:val="000D7515"/>
    <w:rsid w:val="000E38BF"/>
    <w:rsid w:val="000E62E2"/>
    <w:rsid w:val="000E6539"/>
    <w:rsid w:val="000F0E90"/>
    <w:rsid w:val="000F1C79"/>
    <w:rsid w:val="000F6A0F"/>
    <w:rsid w:val="000F6CE2"/>
    <w:rsid w:val="000F7AB5"/>
    <w:rsid w:val="001014F1"/>
    <w:rsid w:val="00103C13"/>
    <w:rsid w:val="00104042"/>
    <w:rsid w:val="00104DE6"/>
    <w:rsid w:val="0010633F"/>
    <w:rsid w:val="00110E6C"/>
    <w:rsid w:val="00112715"/>
    <w:rsid w:val="00112F8E"/>
    <w:rsid w:val="00115075"/>
    <w:rsid w:val="00126030"/>
    <w:rsid w:val="00134AA9"/>
    <w:rsid w:val="00135DB8"/>
    <w:rsid w:val="00137133"/>
    <w:rsid w:val="00140053"/>
    <w:rsid w:val="001448B0"/>
    <w:rsid w:val="00145C5A"/>
    <w:rsid w:val="001533C7"/>
    <w:rsid w:val="00155279"/>
    <w:rsid w:val="001556B6"/>
    <w:rsid w:val="001560C7"/>
    <w:rsid w:val="001616DA"/>
    <w:rsid w:val="00161B49"/>
    <w:rsid w:val="00163376"/>
    <w:rsid w:val="001644E9"/>
    <w:rsid w:val="001707B5"/>
    <w:rsid w:val="001724EF"/>
    <w:rsid w:val="00173BBD"/>
    <w:rsid w:val="00175853"/>
    <w:rsid w:val="001762EB"/>
    <w:rsid w:val="00176D6B"/>
    <w:rsid w:val="001775F7"/>
    <w:rsid w:val="00177E90"/>
    <w:rsid w:val="0018421D"/>
    <w:rsid w:val="0018677D"/>
    <w:rsid w:val="00186BEF"/>
    <w:rsid w:val="001926E6"/>
    <w:rsid w:val="0019425B"/>
    <w:rsid w:val="00197794"/>
    <w:rsid w:val="001A269E"/>
    <w:rsid w:val="001A3067"/>
    <w:rsid w:val="001A5EE9"/>
    <w:rsid w:val="001A5FA8"/>
    <w:rsid w:val="001A6310"/>
    <w:rsid w:val="001B0E06"/>
    <w:rsid w:val="001B2F03"/>
    <w:rsid w:val="001B55F7"/>
    <w:rsid w:val="001B65FD"/>
    <w:rsid w:val="001B6DCD"/>
    <w:rsid w:val="001C3138"/>
    <w:rsid w:val="001C43D6"/>
    <w:rsid w:val="001C581E"/>
    <w:rsid w:val="001C6D5E"/>
    <w:rsid w:val="001C722B"/>
    <w:rsid w:val="001C77D7"/>
    <w:rsid w:val="001C797A"/>
    <w:rsid w:val="001C7AC6"/>
    <w:rsid w:val="001D0BB6"/>
    <w:rsid w:val="001D25C2"/>
    <w:rsid w:val="001E1A62"/>
    <w:rsid w:val="001E40A7"/>
    <w:rsid w:val="001E429D"/>
    <w:rsid w:val="001E4BA4"/>
    <w:rsid w:val="001E4E49"/>
    <w:rsid w:val="001E69FA"/>
    <w:rsid w:val="001F0F84"/>
    <w:rsid w:val="001F229C"/>
    <w:rsid w:val="001F2652"/>
    <w:rsid w:val="001F2FEE"/>
    <w:rsid w:val="001F6663"/>
    <w:rsid w:val="001F7D94"/>
    <w:rsid w:val="002014CC"/>
    <w:rsid w:val="002016F4"/>
    <w:rsid w:val="00204621"/>
    <w:rsid w:val="00205E1F"/>
    <w:rsid w:val="00207DC2"/>
    <w:rsid w:val="00211A39"/>
    <w:rsid w:val="00213743"/>
    <w:rsid w:val="00217753"/>
    <w:rsid w:val="002213D9"/>
    <w:rsid w:val="00223271"/>
    <w:rsid w:val="00224125"/>
    <w:rsid w:val="002247AF"/>
    <w:rsid w:val="0022586C"/>
    <w:rsid w:val="00226DFC"/>
    <w:rsid w:val="00233C87"/>
    <w:rsid w:val="0023461F"/>
    <w:rsid w:val="00234FC0"/>
    <w:rsid w:val="00237A24"/>
    <w:rsid w:val="00240BEA"/>
    <w:rsid w:val="00244D2F"/>
    <w:rsid w:val="0025036F"/>
    <w:rsid w:val="00252F26"/>
    <w:rsid w:val="0025308A"/>
    <w:rsid w:val="00256298"/>
    <w:rsid w:val="00261BCD"/>
    <w:rsid w:val="00265E63"/>
    <w:rsid w:val="00266216"/>
    <w:rsid w:val="00272036"/>
    <w:rsid w:val="002731E2"/>
    <w:rsid w:val="0027464C"/>
    <w:rsid w:val="002758DD"/>
    <w:rsid w:val="00277C3A"/>
    <w:rsid w:val="00280317"/>
    <w:rsid w:val="002820B7"/>
    <w:rsid w:val="00283508"/>
    <w:rsid w:val="00284F90"/>
    <w:rsid w:val="002853DD"/>
    <w:rsid w:val="00286603"/>
    <w:rsid w:val="00291721"/>
    <w:rsid w:val="002917A8"/>
    <w:rsid w:val="0029343B"/>
    <w:rsid w:val="002955E8"/>
    <w:rsid w:val="00296C20"/>
    <w:rsid w:val="00297353"/>
    <w:rsid w:val="00297FB8"/>
    <w:rsid w:val="002A210E"/>
    <w:rsid w:val="002A48BD"/>
    <w:rsid w:val="002B0CF5"/>
    <w:rsid w:val="002B1B34"/>
    <w:rsid w:val="002B1F13"/>
    <w:rsid w:val="002B2387"/>
    <w:rsid w:val="002B3A2C"/>
    <w:rsid w:val="002B50D1"/>
    <w:rsid w:val="002B6B1B"/>
    <w:rsid w:val="002B6B5B"/>
    <w:rsid w:val="002C0943"/>
    <w:rsid w:val="002C117A"/>
    <w:rsid w:val="002C2A06"/>
    <w:rsid w:val="002C511B"/>
    <w:rsid w:val="002C66DE"/>
    <w:rsid w:val="002D4629"/>
    <w:rsid w:val="002D5346"/>
    <w:rsid w:val="002D58CB"/>
    <w:rsid w:val="002D7798"/>
    <w:rsid w:val="002D796D"/>
    <w:rsid w:val="002E5764"/>
    <w:rsid w:val="002E589E"/>
    <w:rsid w:val="002E5A4A"/>
    <w:rsid w:val="002E7128"/>
    <w:rsid w:val="002F08C3"/>
    <w:rsid w:val="002F2D57"/>
    <w:rsid w:val="00300241"/>
    <w:rsid w:val="0030394D"/>
    <w:rsid w:val="00304F6F"/>
    <w:rsid w:val="00304FE9"/>
    <w:rsid w:val="00306E02"/>
    <w:rsid w:val="00307A05"/>
    <w:rsid w:val="0032004A"/>
    <w:rsid w:val="003218FF"/>
    <w:rsid w:val="00324AA9"/>
    <w:rsid w:val="00325366"/>
    <w:rsid w:val="00326692"/>
    <w:rsid w:val="003279B8"/>
    <w:rsid w:val="0033172C"/>
    <w:rsid w:val="00332373"/>
    <w:rsid w:val="00332B9F"/>
    <w:rsid w:val="003332F3"/>
    <w:rsid w:val="00334DF1"/>
    <w:rsid w:val="00336273"/>
    <w:rsid w:val="003367BB"/>
    <w:rsid w:val="00340753"/>
    <w:rsid w:val="0034294F"/>
    <w:rsid w:val="00342AC0"/>
    <w:rsid w:val="00346161"/>
    <w:rsid w:val="003500B2"/>
    <w:rsid w:val="003502A8"/>
    <w:rsid w:val="00350357"/>
    <w:rsid w:val="00351990"/>
    <w:rsid w:val="00352985"/>
    <w:rsid w:val="00353EBA"/>
    <w:rsid w:val="003552D3"/>
    <w:rsid w:val="00357FF8"/>
    <w:rsid w:val="00360C79"/>
    <w:rsid w:val="0036209E"/>
    <w:rsid w:val="00366EB6"/>
    <w:rsid w:val="00372FBE"/>
    <w:rsid w:val="00372FDA"/>
    <w:rsid w:val="00374E69"/>
    <w:rsid w:val="00375ADF"/>
    <w:rsid w:val="00380ED2"/>
    <w:rsid w:val="00383277"/>
    <w:rsid w:val="00383D2C"/>
    <w:rsid w:val="0038449F"/>
    <w:rsid w:val="003862A1"/>
    <w:rsid w:val="00387826"/>
    <w:rsid w:val="003911D9"/>
    <w:rsid w:val="00391972"/>
    <w:rsid w:val="003921AB"/>
    <w:rsid w:val="00396134"/>
    <w:rsid w:val="00397D7D"/>
    <w:rsid w:val="003A205E"/>
    <w:rsid w:val="003A2998"/>
    <w:rsid w:val="003A5823"/>
    <w:rsid w:val="003A6B5A"/>
    <w:rsid w:val="003B18E5"/>
    <w:rsid w:val="003B287E"/>
    <w:rsid w:val="003B335D"/>
    <w:rsid w:val="003B4693"/>
    <w:rsid w:val="003B4A7B"/>
    <w:rsid w:val="003B7864"/>
    <w:rsid w:val="003C0B81"/>
    <w:rsid w:val="003C0E82"/>
    <w:rsid w:val="003C2CAF"/>
    <w:rsid w:val="003C3E17"/>
    <w:rsid w:val="003C5EEA"/>
    <w:rsid w:val="003D0716"/>
    <w:rsid w:val="003E1DAD"/>
    <w:rsid w:val="003E21AC"/>
    <w:rsid w:val="003E235F"/>
    <w:rsid w:val="003E3C56"/>
    <w:rsid w:val="003E6358"/>
    <w:rsid w:val="003F5D7D"/>
    <w:rsid w:val="003F6FB1"/>
    <w:rsid w:val="003F79CC"/>
    <w:rsid w:val="004029C1"/>
    <w:rsid w:val="00405CED"/>
    <w:rsid w:val="004119C3"/>
    <w:rsid w:val="004140E6"/>
    <w:rsid w:val="00414FBE"/>
    <w:rsid w:val="00416B99"/>
    <w:rsid w:val="00417D69"/>
    <w:rsid w:val="00423301"/>
    <w:rsid w:val="004278E3"/>
    <w:rsid w:val="00427BB4"/>
    <w:rsid w:val="00430670"/>
    <w:rsid w:val="004338B0"/>
    <w:rsid w:val="00434532"/>
    <w:rsid w:val="00435646"/>
    <w:rsid w:val="00435A0F"/>
    <w:rsid w:val="00440CE7"/>
    <w:rsid w:val="00441708"/>
    <w:rsid w:val="004428CC"/>
    <w:rsid w:val="00443417"/>
    <w:rsid w:val="0044360A"/>
    <w:rsid w:val="004443D5"/>
    <w:rsid w:val="004464B2"/>
    <w:rsid w:val="0045075D"/>
    <w:rsid w:val="004537B3"/>
    <w:rsid w:val="00453832"/>
    <w:rsid w:val="00453AB1"/>
    <w:rsid w:val="004544E2"/>
    <w:rsid w:val="00454C32"/>
    <w:rsid w:val="00456710"/>
    <w:rsid w:val="00457B95"/>
    <w:rsid w:val="00462620"/>
    <w:rsid w:val="00466B04"/>
    <w:rsid w:val="0047391F"/>
    <w:rsid w:val="0047510B"/>
    <w:rsid w:val="00476960"/>
    <w:rsid w:val="004808F2"/>
    <w:rsid w:val="00480903"/>
    <w:rsid w:val="004816F2"/>
    <w:rsid w:val="00482CDB"/>
    <w:rsid w:val="00483660"/>
    <w:rsid w:val="00484A47"/>
    <w:rsid w:val="0049344A"/>
    <w:rsid w:val="004A375C"/>
    <w:rsid w:val="004A3A00"/>
    <w:rsid w:val="004A3A60"/>
    <w:rsid w:val="004A6CB2"/>
    <w:rsid w:val="004A7A21"/>
    <w:rsid w:val="004A7C39"/>
    <w:rsid w:val="004B2C9A"/>
    <w:rsid w:val="004B46F7"/>
    <w:rsid w:val="004B7E20"/>
    <w:rsid w:val="004B7F77"/>
    <w:rsid w:val="004C18D1"/>
    <w:rsid w:val="004C1A83"/>
    <w:rsid w:val="004C4742"/>
    <w:rsid w:val="004C6B92"/>
    <w:rsid w:val="004D00D9"/>
    <w:rsid w:val="004D26E3"/>
    <w:rsid w:val="004D2A95"/>
    <w:rsid w:val="004D4861"/>
    <w:rsid w:val="004D6332"/>
    <w:rsid w:val="004D7F4E"/>
    <w:rsid w:val="004E3C16"/>
    <w:rsid w:val="004E6F95"/>
    <w:rsid w:val="004F0A7F"/>
    <w:rsid w:val="004F0ECD"/>
    <w:rsid w:val="004F2941"/>
    <w:rsid w:val="004F2999"/>
    <w:rsid w:val="004F624D"/>
    <w:rsid w:val="005004D8"/>
    <w:rsid w:val="00500809"/>
    <w:rsid w:val="00500B22"/>
    <w:rsid w:val="00501655"/>
    <w:rsid w:val="00501B89"/>
    <w:rsid w:val="005044A2"/>
    <w:rsid w:val="00504DA5"/>
    <w:rsid w:val="00505F11"/>
    <w:rsid w:val="005062E9"/>
    <w:rsid w:val="00510080"/>
    <w:rsid w:val="00511C67"/>
    <w:rsid w:val="00513509"/>
    <w:rsid w:val="005139C8"/>
    <w:rsid w:val="00517A35"/>
    <w:rsid w:val="00521EBB"/>
    <w:rsid w:val="00522702"/>
    <w:rsid w:val="00526180"/>
    <w:rsid w:val="00534585"/>
    <w:rsid w:val="0053628A"/>
    <w:rsid w:val="00536C0B"/>
    <w:rsid w:val="0054170D"/>
    <w:rsid w:val="00542CAB"/>
    <w:rsid w:val="005440F6"/>
    <w:rsid w:val="00544A75"/>
    <w:rsid w:val="0055139B"/>
    <w:rsid w:val="005528F6"/>
    <w:rsid w:val="0055376C"/>
    <w:rsid w:val="00553781"/>
    <w:rsid w:val="0055408E"/>
    <w:rsid w:val="005600EF"/>
    <w:rsid w:val="005634CA"/>
    <w:rsid w:val="0056757F"/>
    <w:rsid w:val="00570243"/>
    <w:rsid w:val="00571911"/>
    <w:rsid w:val="00571F1B"/>
    <w:rsid w:val="00572094"/>
    <w:rsid w:val="005720D1"/>
    <w:rsid w:val="00574726"/>
    <w:rsid w:val="00575998"/>
    <w:rsid w:val="00577F7B"/>
    <w:rsid w:val="005806AD"/>
    <w:rsid w:val="0058197A"/>
    <w:rsid w:val="005819C3"/>
    <w:rsid w:val="00583593"/>
    <w:rsid w:val="005853D5"/>
    <w:rsid w:val="00590401"/>
    <w:rsid w:val="00591C55"/>
    <w:rsid w:val="00592074"/>
    <w:rsid w:val="00593511"/>
    <w:rsid w:val="00594051"/>
    <w:rsid w:val="005941D5"/>
    <w:rsid w:val="0059468F"/>
    <w:rsid w:val="00594A25"/>
    <w:rsid w:val="00594BBA"/>
    <w:rsid w:val="00596078"/>
    <w:rsid w:val="00596CA1"/>
    <w:rsid w:val="005A0ABA"/>
    <w:rsid w:val="005A32EF"/>
    <w:rsid w:val="005A64E7"/>
    <w:rsid w:val="005A789C"/>
    <w:rsid w:val="005B66D9"/>
    <w:rsid w:val="005C0433"/>
    <w:rsid w:val="005C27E0"/>
    <w:rsid w:val="005C29C4"/>
    <w:rsid w:val="005C312C"/>
    <w:rsid w:val="005C434A"/>
    <w:rsid w:val="005C4EE4"/>
    <w:rsid w:val="005C5F8E"/>
    <w:rsid w:val="005C6616"/>
    <w:rsid w:val="005D5C20"/>
    <w:rsid w:val="005F0502"/>
    <w:rsid w:val="005F1ACA"/>
    <w:rsid w:val="005F369D"/>
    <w:rsid w:val="005F59B3"/>
    <w:rsid w:val="005F724F"/>
    <w:rsid w:val="005F7E78"/>
    <w:rsid w:val="0061256B"/>
    <w:rsid w:val="0061468B"/>
    <w:rsid w:val="00614844"/>
    <w:rsid w:val="00615557"/>
    <w:rsid w:val="0062235B"/>
    <w:rsid w:val="00623152"/>
    <w:rsid w:val="00624E88"/>
    <w:rsid w:val="00625625"/>
    <w:rsid w:val="006333C7"/>
    <w:rsid w:val="00634424"/>
    <w:rsid w:val="00637927"/>
    <w:rsid w:val="0064189C"/>
    <w:rsid w:val="0064532D"/>
    <w:rsid w:val="006454A8"/>
    <w:rsid w:val="00646A8E"/>
    <w:rsid w:val="0064785D"/>
    <w:rsid w:val="00650D6A"/>
    <w:rsid w:val="00651318"/>
    <w:rsid w:val="00651B2D"/>
    <w:rsid w:val="00653B70"/>
    <w:rsid w:val="006551CC"/>
    <w:rsid w:val="0065554B"/>
    <w:rsid w:val="00660934"/>
    <w:rsid w:val="00660C0C"/>
    <w:rsid w:val="00664FDF"/>
    <w:rsid w:val="006659E5"/>
    <w:rsid w:val="00665BA6"/>
    <w:rsid w:val="006677E9"/>
    <w:rsid w:val="00667861"/>
    <w:rsid w:val="00674814"/>
    <w:rsid w:val="006765CB"/>
    <w:rsid w:val="006814CD"/>
    <w:rsid w:val="00681CB8"/>
    <w:rsid w:val="00684A85"/>
    <w:rsid w:val="00692157"/>
    <w:rsid w:val="00692DB4"/>
    <w:rsid w:val="00695417"/>
    <w:rsid w:val="006954A2"/>
    <w:rsid w:val="00695710"/>
    <w:rsid w:val="00695876"/>
    <w:rsid w:val="006A4F01"/>
    <w:rsid w:val="006A7614"/>
    <w:rsid w:val="006B5640"/>
    <w:rsid w:val="006B6AF3"/>
    <w:rsid w:val="006B7BAC"/>
    <w:rsid w:val="006C0380"/>
    <w:rsid w:val="006C29FB"/>
    <w:rsid w:val="006C363B"/>
    <w:rsid w:val="006C3B5B"/>
    <w:rsid w:val="006C5D88"/>
    <w:rsid w:val="006D204B"/>
    <w:rsid w:val="006D2D12"/>
    <w:rsid w:val="006D4A0E"/>
    <w:rsid w:val="006D5A72"/>
    <w:rsid w:val="006E369C"/>
    <w:rsid w:val="006E488C"/>
    <w:rsid w:val="006E5594"/>
    <w:rsid w:val="006E6E16"/>
    <w:rsid w:val="006F2AF6"/>
    <w:rsid w:val="006F3757"/>
    <w:rsid w:val="006F5DA0"/>
    <w:rsid w:val="006F6435"/>
    <w:rsid w:val="006F668C"/>
    <w:rsid w:val="006F70F2"/>
    <w:rsid w:val="00700347"/>
    <w:rsid w:val="00700D18"/>
    <w:rsid w:val="00701309"/>
    <w:rsid w:val="0070483B"/>
    <w:rsid w:val="00706AFB"/>
    <w:rsid w:val="00710B3E"/>
    <w:rsid w:val="007152F0"/>
    <w:rsid w:val="007160A6"/>
    <w:rsid w:val="0071617F"/>
    <w:rsid w:val="0071765B"/>
    <w:rsid w:val="00720CFC"/>
    <w:rsid w:val="007216F9"/>
    <w:rsid w:val="00723C52"/>
    <w:rsid w:val="00724E96"/>
    <w:rsid w:val="007269B3"/>
    <w:rsid w:val="0072792B"/>
    <w:rsid w:val="00730E7F"/>
    <w:rsid w:val="00735EDF"/>
    <w:rsid w:val="00735FE9"/>
    <w:rsid w:val="00737340"/>
    <w:rsid w:val="00740A39"/>
    <w:rsid w:val="0074339C"/>
    <w:rsid w:val="00745F90"/>
    <w:rsid w:val="00750DC5"/>
    <w:rsid w:val="00752D35"/>
    <w:rsid w:val="007569F3"/>
    <w:rsid w:val="0076417A"/>
    <w:rsid w:val="007642A6"/>
    <w:rsid w:val="00765492"/>
    <w:rsid w:val="00765F13"/>
    <w:rsid w:val="00765FF6"/>
    <w:rsid w:val="007709BF"/>
    <w:rsid w:val="00770BC4"/>
    <w:rsid w:val="00771FA1"/>
    <w:rsid w:val="00772BF4"/>
    <w:rsid w:val="00773A74"/>
    <w:rsid w:val="00774F03"/>
    <w:rsid w:val="00774FED"/>
    <w:rsid w:val="0077521C"/>
    <w:rsid w:val="00776812"/>
    <w:rsid w:val="00780A65"/>
    <w:rsid w:val="007810CE"/>
    <w:rsid w:val="007812E9"/>
    <w:rsid w:val="007818EF"/>
    <w:rsid w:val="007820D3"/>
    <w:rsid w:val="00787C52"/>
    <w:rsid w:val="00791EED"/>
    <w:rsid w:val="00796131"/>
    <w:rsid w:val="007A00F9"/>
    <w:rsid w:val="007A0B59"/>
    <w:rsid w:val="007A11E4"/>
    <w:rsid w:val="007A12A5"/>
    <w:rsid w:val="007A48BD"/>
    <w:rsid w:val="007B001B"/>
    <w:rsid w:val="007B0773"/>
    <w:rsid w:val="007B1A23"/>
    <w:rsid w:val="007B2EF7"/>
    <w:rsid w:val="007B50D6"/>
    <w:rsid w:val="007B59F0"/>
    <w:rsid w:val="007B7FF5"/>
    <w:rsid w:val="007C0AA9"/>
    <w:rsid w:val="007C1EBE"/>
    <w:rsid w:val="007C24F3"/>
    <w:rsid w:val="007C263D"/>
    <w:rsid w:val="007C336D"/>
    <w:rsid w:val="007C6B17"/>
    <w:rsid w:val="007C6EE2"/>
    <w:rsid w:val="007C7FC5"/>
    <w:rsid w:val="007D0CC2"/>
    <w:rsid w:val="007D106A"/>
    <w:rsid w:val="007D2117"/>
    <w:rsid w:val="007D4437"/>
    <w:rsid w:val="007D521F"/>
    <w:rsid w:val="007D57F6"/>
    <w:rsid w:val="007D60EF"/>
    <w:rsid w:val="007D69F4"/>
    <w:rsid w:val="007E1C1B"/>
    <w:rsid w:val="007E2D6A"/>
    <w:rsid w:val="007E419C"/>
    <w:rsid w:val="007E66B1"/>
    <w:rsid w:val="007E6A66"/>
    <w:rsid w:val="007E6AB9"/>
    <w:rsid w:val="007E7822"/>
    <w:rsid w:val="007E7FF7"/>
    <w:rsid w:val="007F05AB"/>
    <w:rsid w:val="007F3B81"/>
    <w:rsid w:val="007F5311"/>
    <w:rsid w:val="007F5A51"/>
    <w:rsid w:val="007F6B00"/>
    <w:rsid w:val="007F7311"/>
    <w:rsid w:val="00801055"/>
    <w:rsid w:val="0080757B"/>
    <w:rsid w:val="0081248F"/>
    <w:rsid w:val="008137FB"/>
    <w:rsid w:val="008156E8"/>
    <w:rsid w:val="008211D7"/>
    <w:rsid w:val="00823BEB"/>
    <w:rsid w:val="00825704"/>
    <w:rsid w:val="008325C9"/>
    <w:rsid w:val="0083410C"/>
    <w:rsid w:val="00836071"/>
    <w:rsid w:val="00837558"/>
    <w:rsid w:val="00837B7D"/>
    <w:rsid w:val="00840300"/>
    <w:rsid w:val="00840C5F"/>
    <w:rsid w:val="00841C05"/>
    <w:rsid w:val="0084658B"/>
    <w:rsid w:val="00850F96"/>
    <w:rsid w:val="008527ED"/>
    <w:rsid w:val="008532F9"/>
    <w:rsid w:val="008547CC"/>
    <w:rsid w:val="00855AB0"/>
    <w:rsid w:val="00855CA2"/>
    <w:rsid w:val="00857826"/>
    <w:rsid w:val="0086621C"/>
    <w:rsid w:val="00866BCD"/>
    <w:rsid w:val="00867C2D"/>
    <w:rsid w:val="00872BC2"/>
    <w:rsid w:val="00876A31"/>
    <w:rsid w:val="00877206"/>
    <w:rsid w:val="00880D36"/>
    <w:rsid w:val="00880D83"/>
    <w:rsid w:val="008815F6"/>
    <w:rsid w:val="008827E9"/>
    <w:rsid w:val="00882AFE"/>
    <w:rsid w:val="00883A35"/>
    <w:rsid w:val="008840CC"/>
    <w:rsid w:val="00884A60"/>
    <w:rsid w:val="00885AE5"/>
    <w:rsid w:val="00887D00"/>
    <w:rsid w:val="00891944"/>
    <w:rsid w:val="00891A0B"/>
    <w:rsid w:val="00892BE1"/>
    <w:rsid w:val="00897450"/>
    <w:rsid w:val="008A1359"/>
    <w:rsid w:val="008A1575"/>
    <w:rsid w:val="008A3F4F"/>
    <w:rsid w:val="008A4365"/>
    <w:rsid w:val="008A4CE0"/>
    <w:rsid w:val="008A6DB7"/>
    <w:rsid w:val="008B2861"/>
    <w:rsid w:val="008B445F"/>
    <w:rsid w:val="008B456E"/>
    <w:rsid w:val="008B60E9"/>
    <w:rsid w:val="008C1DB0"/>
    <w:rsid w:val="008C3A84"/>
    <w:rsid w:val="008C4E40"/>
    <w:rsid w:val="008C5AE6"/>
    <w:rsid w:val="008D6238"/>
    <w:rsid w:val="008D6E7F"/>
    <w:rsid w:val="008D74EB"/>
    <w:rsid w:val="008E04DD"/>
    <w:rsid w:val="008E16C9"/>
    <w:rsid w:val="008E200A"/>
    <w:rsid w:val="008E28D1"/>
    <w:rsid w:val="008E2A9D"/>
    <w:rsid w:val="008E5263"/>
    <w:rsid w:val="008E545C"/>
    <w:rsid w:val="008E6453"/>
    <w:rsid w:val="008E69A4"/>
    <w:rsid w:val="008E6A20"/>
    <w:rsid w:val="008E6F59"/>
    <w:rsid w:val="008E7A58"/>
    <w:rsid w:val="008F3F59"/>
    <w:rsid w:val="008F4970"/>
    <w:rsid w:val="008F5131"/>
    <w:rsid w:val="008F6CFC"/>
    <w:rsid w:val="00902206"/>
    <w:rsid w:val="00902513"/>
    <w:rsid w:val="00902D51"/>
    <w:rsid w:val="00903A58"/>
    <w:rsid w:val="00905687"/>
    <w:rsid w:val="00905833"/>
    <w:rsid w:val="00910D80"/>
    <w:rsid w:val="0091328A"/>
    <w:rsid w:val="00915D33"/>
    <w:rsid w:val="00916384"/>
    <w:rsid w:val="0091770F"/>
    <w:rsid w:val="00917D41"/>
    <w:rsid w:val="009204B1"/>
    <w:rsid w:val="009210DB"/>
    <w:rsid w:val="00924329"/>
    <w:rsid w:val="0092728B"/>
    <w:rsid w:val="00930181"/>
    <w:rsid w:val="00933A45"/>
    <w:rsid w:val="009362FE"/>
    <w:rsid w:val="00937403"/>
    <w:rsid w:val="00937923"/>
    <w:rsid w:val="009426FD"/>
    <w:rsid w:val="00942B81"/>
    <w:rsid w:val="0094304E"/>
    <w:rsid w:val="0094792D"/>
    <w:rsid w:val="009613D0"/>
    <w:rsid w:val="00961D86"/>
    <w:rsid w:val="009639C1"/>
    <w:rsid w:val="009653D7"/>
    <w:rsid w:val="00965CF8"/>
    <w:rsid w:val="00980B15"/>
    <w:rsid w:val="00980C51"/>
    <w:rsid w:val="00981153"/>
    <w:rsid w:val="009819B6"/>
    <w:rsid w:val="00984C92"/>
    <w:rsid w:val="0098540C"/>
    <w:rsid w:val="00990688"/>
    <w:rsid w:val="009920ED"/>
    <w:rsid w:val="00993C9C"/>
    <w:rsid w:val="0099726E"/>
    <w:rsid w:val="009A29E4"/>
    <w:rsid w:val="009A309E"/>
    <w:rsid w:val="009A6256"/>
    <w:rsid w:val="009A6415"/>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7293"/>
    <w:rsid w:val="009C7342"/>
    <w:rsid w:val="009D3DDA"/>
    <w:rsid w:val="009D42CF"/>
    <w:rsid w:val="009D5912"/>
    <w:rsid w:val="009E1C03"/>
    <w:rsid w:val="009E1CA4"/>
    <w:rsid w:val="009E2262"/>
    <w:rsid w:val="009E29A1"/>
    <w:rsid w:val="009E3390"/>
    <w:rsid w:val="009E5092"/>
    <w:rsid w:val="009E5781"/>
    <w:rsid w:val="009E6B0E"/>
    <w:rsid w:val="009E6FFD"/>
    <w:rsid w:val="009F009E"/>
    <w:rsid w:val="009F1DB3"/>
    <w:rsid w:val="009F31F4"/>
    <w:rsid w:val="009F6781"/>
    <w:rsid w:val="009F761C"/>
    <w:rsid w:val="00A015AD"/>
    <w:rsid w:val="00A01F80"/>
    <w:rsid w:val="00A15B2F"/>
    <w:rsid w:val="00A16372"/>
    <w:rsid w:val="00A166E7"/>
    <w:rsid w:val="00A20780"/>
    <w:rsid w:val="00A23C20"/>
    <w:rsid w:val="00A27E8B"/>
    <w:rsid w:val="00A3557D"/>
    <w:rsid w:val="00A355D2"/>
    <w:rsid w:val="00A356D6"/>
    <w:rsid w:val="00A41AEF"/>
    <w:rsid w:val="00A43998"/>
    <w:rsid w:val="00A439BE"/>
    <w:rsid w:val="00A440AA"/>
    <w:rsid w:val="00A446AB"/>
    <w:rsid w:val="00A45FEC"/>
    <w:rsid w:val="00A62211"/>
    <w:rsid w:val="00A62E25"/>
    <w:rsid w:val="00A6585D"/>
    <w:rsid w:val="00A66143"/>
    <w:rsid w:val="00A733CB"/>
    <w:rsid w:val="00A73F19"/>
    <w:rsid w:val="00A8259D"/>
    <w:rsid w:val="00A8267A"/>
    <w:rsid w:val="00A9096B"/>
    <w:rsid w:val="00A9143E"/>
    <w:rsid w:val="00A93827"/>
    <w:rsid w:val="00AA0339"/>
    <w:rsid w:val="00AA0F9D"/>
    <w:rsid w:val="00AA53C4"/>
    <w:rsid w:val="00AA5813"/>
    <w:rsid w:val="00AA59C6"/>
    <w:rsid w:val="00AA5FFF"/>
    <w:rsid w:val="00AA6A3C"/>
    <w:rsid w:val="00AB120E"/>
    <w:rsid w:val="00AB3930"/>
    <w:rsid w:val="00AB7192"/>
    <w:rsid w:val="00AB7656"/>
    <w:rsid w:val="00AB7F82"/>
    <w:rsid w:val="00AC19DB"/>
    <w:rsid w:val="00AC2E20"/>
    <w:rsid w:val="00AC5EBD"/>
    <w:rsid w:val="00AD1761"/>
    <w:rsid w:val="00AD1E78"/>
    <w:rsid w:val="00AD3456"/>
    <w:rsid w:val="00AD390D"/>
    <w:rsid w:val="00AD5773"/>
    <w:rsid w:val="00AD6F41"/>
    <w:rsid w:val="00AE2058"/>
    <w:rsid w:val="00AE2873"/>
    <w:rsid w:val="00AE4D95"/>
    <w:rsid w:val="00AE65F5"/>
    <w:rsid w:val="00AE6DA5"/>
    <w:rsid w:val="00AE792E"/>
    <w:rsid w:val="00AF2E00"/>
    <w:rsid w:val="00AF323F"/>
    <w:rsid w:val="00AF3EC0"/>
    <w:rsid w:val="00AF6628"/>
    <w:rsid w:val="00B01556"/>
    <w:rsid w:val="00B01A05"/>
    <w:rsid w:val="00B02523"/>
    <w:rsid w:val="00B0377E"/>
    <w:rsid w:val="00B046A5"/>
    <w:rsid w:val="00B04704"/>
    <w:rsid w:val="00B05A20"/>
    <w:rsid w:val="00B10BAC"/>
    <w:rsid w:val="00B118C8"/>
    <w:rsid w:val="00B126CE"/>
    <w:rsid w:val="00B133F7"/>
    <w:rsid w:val="00B13C25"/>
    <w:rsid w:val="00B1474F"/>
    <w:rsid w:val="00B1601E"/>
    <w:rsid w:val="00B20429"/>
    <w:rsid w:val="00B208ED"/>
    <w:rsid w:val="00B20ABB"/>
    <w:rsid w:val="00B227C6"/>
    <w:rsid w:val="00B31E4E"/>
    <w:rsid w:val="00B32C8D"/>
    <w:rsid w:val="00B3308D"/>
    <w:rsid w:val="00B3433D"/>
    <w:rsid w:val="00B34C83"/>
    <w:rsid w:val="00B358F3"/>
    <w:rsid w:val="00B35923"/>
    <w:rsid w:val="00B36B03"/>
    <w:rsid w:val="00B40FE4"/>
    <w:rsid w:val="00B44860"/>
    <w:rsid w:val="00B45866"/>
    <w:rsid w:val="00B54FDA"/>
    <w:rsid w:val="00B60252"/>
    <w:rsid w:val="00B6208D"/>
    <w:rsid w:val="00B62922"/>
    <w:rsid w:val="00B64C7E"/>
    <w:rsid w:val="00B66FF8"/>
    <w:rsid w:val="00B6737E"/>
    <w:rsid w:val="00B72075"/>
    <w:rsid w:val="00B73516"/>
    <w:rsid w:val="00B7553E"/>
    <w:rsid w:val="00B8489D"/>
    <w:rsid w:val="00B869AF"/>
    <w:rsid w:val="00B90339"/>
    <w:rsid w:val="00B91E41"/>
    <w:rsid w:val="00B92557"/>
    <w:rsid w:val="00B9614E"/>
    <w:rsid w:val="00B96CA8"/>
    <w:rsid w:val="00B97A00"/>
    <w:rsid w:val="00BA0D1F"/>
    <w:rsid w:val="00BA533B"/>
    <w:rsid w:val="00BA6FEB"/>
    <w:rsid w:val="00BB2B2A"/>
    <w:rsid w:val="00BB6460"/>
    <w:rsid w:val="00BC1BE8"/>
    <w:rsid w:val="00BC335F"/>
    <w:rsid w:val="00BC3DB1"/>
    <w:rsid w:val="00BC535B"/>
    <w:rsid w:val="00BC7D90"/>
    <w:rsid w:val="00BD178A"/>
    <w:rsid w:val="00BD366D"/>
    <w:rsid w:val="00BD4791"/>
    <w:rsid w:val="00BD61CF"/>
    <w:rsid w:val="00BD6624"/>
    <w:rsid w:val="00BE0704"/>
    <w:rsid w:val="00BE15CA"/>
    <w:rsid w:val="00BE3E97"/>
    <w:rsid w:val="00BE56D0"/>
    <w:rsid w:val="00BE6C76"/>
    <w:rsid w:val="00BF4629"/>
    <w:rsid w:val="00BF5BA2"/>
    <w:rsid w:val="00BF69AB"/>
    <w:rsid w:val="00C02F47"/>
    <w:rsid w:val="00C040B3"/>
    <w:rsid w:val="00C059DD"/>
    <w:rsid w:val="00C07C16"/>
    <w:rsid w:val="00C10409"/>
    <w:rsid w:val="00C108CF"/>
    <w:rsid w:val="00C118ED"/>
    <w:rsid w:val="00C12737"/>
    <w:rsid w:val="00C133D8"/>
    <w:rsid w:val="00C17F6D"/>
    <w:rsid w:val="00C20A8F"/>
    <w:rsid w:val="00C23E78"/>
    <w:rsid w:val="00C3084B"/>
    <w:rsid w:val="00C3251F"/>
    <w:rsid w:val="00C33FEC"/>
    <w:rsid w:val="00C36B39"/>
    <w:rsid w:val="00C40392"/>
    <w:rsid w:val="00C422F8"/>
    <w:rsid w:val="00C42B07"/>
    <w:rsid w:val="00C4354A"/>
    <w:rsid w:val="00C50ABD"/>
    <w:rsid w:val="00C51341"/>
    <w:rsid w:val="00C52E63"/>
    <w:rsid w:val="00C54982"/>
    <w:rsid w:val="00C54C54"/>
    <w:rsid w:val="00C56904"/>
    <w:rsid w:val="00C62CD1"/>
    <w:rsid w:val="00C63C50"/>
    <w:rsid w:val="00C64672"/>
    <w:rsid w:val="00C70A1B"/>
    <w:rsid w:val="00C70ACE"/>
    <w:rsid w:val="00C746FA"/>
    <w:rsid w:val="00C75086"/>
    <w:rsid w:val="00C75CC6"/>
    <w:rsid w:val="00C75F10"/>
    <w:rsid w:val="00C8491B"/>
    <w:rsid w:val="00C84D51"/>
    <w:rsid w:val="00C90C04"/>
    <w:rsid w:val="00C91636"/>
    <w:rsid w:val="00C928FA"/>
    <w:rsid w:val="00C92C66"/>
    <w:rsid w:val="00C933E6"/>
    <w:rsid w:val="00C93D34"/>
    <w:rsid w:val="00C9404E"/>
    <w:rsid w:val="00C94C34"/>
    <w:rsid w:val="00C96A20"/>
    <w:rsid w:val="00CA198B"/>
    <w:rsid w:val="00CA1C39"/>
    <w:rsid w:val="00CA3B54"/>
    <w:rsid w:val="00CB3163"/>
    <w:rsid w:val="00CB3251"/>
    <w:rsid w:val="00CB47F7"/>
    <w:rsid w:val="00CB5692"/>
    <w:rsid w:val="00CB6A63"/>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7821"/>
    <w:rsid w:val="00CF051E"/>
    <w:rsid w:val="00CF3E64"/>
    <w:rsid w:val="00CF462B"/>
    <w:rsid w:val="00D01949"/>
    <w:rsid w:val="00D029CE"/>
    <w:rsid w:val="00D041FF"/>
    <w:rsid w:val="00D06C6A"/>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5B72"/>
    <w:rsid w:val="00D507D7"/>
    <w:rsid w:val="00D50C22"/>
    <w:rsid w:val="00D50C33"/>
    <w:rsid w:val="00D553CB"/>
    <w:rsid w:val="00D5541C"/>
    <w:rsid w:val="00D5672C"/>
    <w:rsid w:val="00D5674F"/>
    <w:rsid w:val="00D57C26"/>
    <w:rsid w:val="00D60171"/>
    <w:rsid w:val="00D606F9"/>
    <w:rsid w:val="00D60FB8"/>
    <w:rsid w:val="00D61E23"/>
    <w:rsid w:val="00D65FE8"/>
    <w:rsid w:val="00D66628"/>
    <w:rsid w:val="00D71BC6"/>
    <w:rsid w:val="00D73AF7"/>
    <w:rsid w:val="00D747D1"/>
    <w:rsid w:val="00D74F9D"/>
    <w:rsid w:val="00D75D38"/>
    <w:rsid w:val="00D81500"/>
    <w:rsid w:val="00D81A3B"/>
    <w:rsid w:val="00D85B67"/>
    <w:rsid w:val="00D90E31"/>
    <w:rsid w:val="00DA1B11"/>
    <w:rsid w:val="00DA6C76"/>
    <w:rsid w:val="00DB1907"/>
    <w:rsid w:val="00DB1BD3"/>
    <w:rsid w:val="00DB1CBD"/>
    <w:rsid w:val="00DB33CF"/>
    <w:rsid w:val="00DB44BD"/>
    <w:rsid w:val="00DB7252"/>
    <w:rsid w:val="00DB7595"/>
    <w:rsid w:val="00DC2276"/>
    <w:rsid w:val="00DC33E1"/>
    <w:rsid w:val="00DC4D36"/>
    <w:rsid w:val="00DC6467"/>
    <w:rsid w:val="00DC6B89"/>
    <w:rsid w:val="00DD06BC"/>
    <w:rsid w:val="00DD0A6B"/>
    <w:rsid w:val="00DD379F"/>
    <w:rsid w:val="00DD4311"/>
    <w:rsid w:val="00DD48A9"/>
    <w:rsid w:val="00DD74FD"/>
    <w:rsid w:val="00DD79F9"/>
    <w:rsid w:val="00DE0DDD"/>
    <w:rsid w:val="00DE27A0"/>
    <w:rsid w:val="00DE660A"/>
    <w:rsid w:val="00DE6FCE"/>
    <w:rsid w:val="00DE7549"/>
    <w:rsid w:val="00DE776A"/>
    <w:rsid w:val="00DF03F3"/>
    <w:rsid w:val="00DF0880"/>
    <w:rsid w:val="00DF0BC7"/>
    <w:rsid w:val="00DF5BA1"/>
    <w:rsid w:val="00DF634A"/>
    <w:rsid w:val="00DF6FE6"/>
    <w:rsid w:val="00E00582"/>
    <w:rsid w:val="00E00B0A"/>
    <w:rsid w:val="00E079FC"/>
    <w:rsid w:val="00E13C8E"/>
    <w:rsid w:val="00E17D8A"/>
    <w:rsid w:val="00E20916"/>
    <w:rsid w:val="00E20A93"/>
    <w:rsid w:val="00E20E5B"/>
    <w:rsid w:val="00E215D0"/>
    <w:rsid w:val="00E269B9"/>
    <w:rsid w:val="00E26AF3"/>
    <w:rsid w:val="00E279CB"/>
    <w:rsid w:val="00E30743"/>
    <w:rsid w:val="00E30A62"/>
    <w:rsid w:val="00E32B19"/>
    <w:rsid w:val="00E34E74"/>
    <w:rsid w:val="00E37E49"/>
    <w:rsid w:val="00E402E1"/>
    <w:rsid w:val="00E4213F"/>
    <w:rsid w:val="00E4341F"/>
    <w:rsid w:val="00E46013"/>
    <w:rsid w:val="00E46B1A"/>
    <w:rsid w:val="00E477A7"/>
    <w:rsid w:val="00E47E35"/>
    <w:rsid w:val="00E5335E"/>
    <w:rsid w:val="00E53A4B"/>
    <w:rsid w:val="00E53FC4"/>
    <w:rsid w:val="00E56BC6"/>
    <w:rsid w:val="00E60180"/>
    <w:rsid w:val="00E609C1"/>
    <w:rsid w:val="00E63E0D"/>
    <w:rsid w:val="00E641C1"/>
    <w:rsid w:val="00E6492B"/>
    <w:rsid w:val="00E659FE"/>
    <w:rsid w:val="00E7019A"/>
    <w:rsid w:val="00E718F0"/>
    <w:rsid w:val="00E73E69"/>
    <w:rsid w:val="00E7539A"/>
    <w:rsid w:val="00E75900"/>
    <w:rsid w:val="00E75E26"/>
    <w:rsid w:val="00E76407"/>
    <w:rsid w:val="00E766EA"/>
    <w:rsid w:val="00E770F0"/>
    <w:rsid w:val="00E80E16"/>
    <w:rsid w:val="00E82CA8"/>
    <w:rsid w:val="00E83B01"/>
    <w:rsid w:val="00E84000"/>
    <w:rsid w:val="00E877E1"/>
    <w:rsid w:val="00E901F2"/>
    <w:rsid w:val="00E91923"/>
    <w:rsid w:val="00E92BCC"/>
    <w:rsid w:val="00E9317F"/>
    <w:rsid w:val="00E95A04"/>
    <w:rsid w:val="00E95CB2"/>
    <w:rsid w:val="00E97E31"/>
    <w:rsid w:val="00EA054B"/>
    <w:rsid w:val="00EA09EE"/>
    <w:rsid w:val="00EA13B7"/>
    <w:rsid w:val="00EA27CD"/>
    <w:rsid w:val="00EA4AA7"/>
    <w:rsid w:val="00EA509D"/>
    <w:rsid w:val="00EA5CE3"/>
    <w:rsid w:val="00EA5F72"/>
    <w:rsid w:val="00EA751C"/>
    <w:rsid w:val="00EA7747"/>
    <w:rsid w:val="00EB2CFA"/>
    <w:rsid w:val="00EB47C4"/>
    <w:rsid w:val="00EB62A7"/>
    <w:rsid w:val="00EB652B"/>
    <w:rsid w:val="00EB683B"/>
    <w:rsid w:val="00EC14DC"/>
    <w:rsid w:val="00EC2E43"/>
    <w:rsid w:val="00EC4E32"/>
    <w:rsid w:val="00EC53E4"/>
    <w:rsid w:val="00EC554B"/>
    <w:rsid w:val="00EC5A56"/>
    <w:rsid w:val="00ED3A5D"/>
    <w:rsid w:val="00ED3E53"/>
    <w:rsid w:val="00ED6B19"/>
    <w:rsid w:val="00EE26DD"/>
    <w:rsid w:val="00EE2BB0"/>
    <w:rsid w:val="00EE2D37"/>
    <w:rsid w:val="00EE3BE5"/>
    <w:rsid w:val="00EE40C5"/>
    <w:rsid w:val="00EE72B1"/>
    <w:rsid w:val="00EF3291"/>
    <w:rsid w:val="00EF66A4"/>
    <w:rsid w:val="00F00107"/>
    <w:rsid w:val="00F005DA"/>
    <w:rsid w:val="00F02CB2"/>
    <w:rsid w:val="00F0341A"/>
    <w:rsid w:val="00F0768A"/>
    <w:rsid w:val="00F10C4E"/>
    <w:rsid w:val="00F111E8"/>
    <w:rsid w:val="00F11649"/>
    <w:rsid w:val="00F11AB6"/>
    <w:rsid w:val="00F12DD1"/>
    <w:rsid w:val="00F13463"/>
    <w:rsid w:val="00F13D76"/>
    <w:rsid w:val="00F16D6B"/>
    <w:rsid w:val="00F25982"/>
    <w:rsid w:val="00F3169F"/>
    <w:rsid w:val="00F324D5"/>
    <w:rsid w:val="00F35829"/>
    <w:rsid w:val="00F3590C"/>
    <w:rsid w:val="00F35AB4"/>
    <w:rsid w:val="00F419DB"/>
    <w:rsid w:val="00F42ADC"/>
    <w:rsid w:val="00F42C75"/>
    <w:rsid w:val="00F500C6"/>
    <w:rsid w:val="00F54CFA"/>
    <w:rsid w:val="00F556D4"/>
    <w:rsid w:val="00F60358"/>
    <w:rsid w:val="00F6183C"/>
    <w:rsid w:val="00F62E39"/>
    <w:rsid w:val="00F6378B"/>
    <w:rsid w:val="00F63EBB"/>
    <w:rsid w:val="00F64207"/>
    <w:rsid w:val="00F66154"/>
    <w:rsid w:val="00F77775"/>
    <w:rsid w:val="00F80407"/>
    <w:rsid w:val="00F807AE"/>
    <w:rsid w:val="00F819C5"/>
    <w:rsid w:val="00F81E5D"/>
    <w:rsid w:val="00F8239A"/>
    <w:rsid w:val="00F829E4"/>
    <w:rsid w:val="00F83762"/>
    <w:rsid w:val="00F84CF6"/>
    <w:rsid w:val="00F8554D"/>
    <w:rsid w:val="00F8578C"/>
    <w:rsid w:val="00F86928"/>
    <w:rsid w:val="00F91C4D"/>
    <w:rsid w:val="00FA0719"/>
    <w:rsid w:val="00FA14F6"/>
    <w:rsid w:val="00FA5737"/>
    <w:rsid w:val="00FA5768"/>
    <w:rsid w:val="00FB0225"/>
    <w:rsid w:val="00FB148C"/>
    <w:rsid w:val="00FB2274"/>
    <w:rsid w:val="00FB2455"/>
    <w:rsid w:val="00FB6D51"/>
    <w:rsid w:val="00FB7450"/>
    <w:rsid w:val="00FC0BD0"/>
    <w:rsid w:val="00FC2936"/>
    <w:rsid w:val="00FD061D"/>
    <w:rsid w:val="00FD18AA"/>
    <w:rsid w:val="00FD19D9"/>
    <w:rsid w:val="00FE0C7B"/>
    <w:rsid w:val="00FE2C28"/>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BE6C76"/>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1167</TotalTime>
  <Pages>43</Pages>
  <Words>3050</Words>
  <Characters>17389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1070</cp:revision>
  <dcterms:created xsi:type="dcterms:W3CDTF">2021-12-08T10:22:00Z</dcterms:created>
  <dcterms:modified xsi:type="dcterms:W3CDTF">2024-05-08T10:23:00Z</dcterms:modified>
</cp:coreProperties>
</file>