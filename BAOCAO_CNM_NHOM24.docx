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6718842"/>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FE3039">
      <w:pPr>
        <w:pStyle w:val="Chng"/>
        <w:tabs>
          <w:tab w:val="clear" w:pos="6379"/>
        </w:tabs>
        <w:jc w:val="center"/>
        <w:outlineLvl w:val="0"/>
        <w:rPr>
          <w:lang w:val="vi-VN"/>
        </w:rPr>
      </w:pPr>
      <w:bookmarkStart w:id="6" w:name="_Toc387692906"/>
      <w:bookmarkStart w:id="7" w:name="_Toc166718843"/>
      <w:r w:rsidRPr="00261BCD">
        <w:rPr>
          <w:lang w:val="vi-VN"/>
        </w:rPr>
        <w:lastRenderedPageBreak/>
        <w:t>PHẦN ĐÁNH GIÁ CỦA GIẢNG VIÊN</w:t>
      </w:r>
      <w:bookmarkEnd w:id="6"/>
      <w:bookmarkEnd w:id="7"/>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8"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9" w:name="_Toc166718844"/>
      <w:r w:rsidRPr="00261BCD">
        <w:rPr>
          <w:lang w:val="vi-VN"/>
        </w:rPr>
        <w:lastRenderedPageBreak/>
        <w:t>TÓM TẮT</w:t>
      </w:r>
      <w:bookmarkEnd w:id="8"/>
      <w:bookmarkEnd w:id="9"/>
    </w:p>
    <w:p w14:paraId="16317C16" w14:textId="77777777" w:rsidR="00291721" w:rsidRPr="00261BCD" w:rsidRDefault="00291721" w:rsidP="00DF0BC7">
      <w:pPr>
        <w:pStyle w:val="Nidungvnbn"/>
        <w:rPr>
          <w:lang w:val="vi-VN"/>
        </w:rPr>
      </w:pPr>
    </w:p>
    <w:p w14:paraId="2AF806BD" w14:textId="77777777" w:rsidR="000B6D5C" w:rsidRPr="00056553" w:rsidRDefault="000B6D5C" w:rsidP="000B6D5C">
      <w:pPr>
        <w:spacing w:after="200" w:line="360" w:lineRule="auto"/>
        <w:jc w:val="both"/>
        <w:rPr>
          <w:sz w:val="28"/>
          <w:szCs w:val="28"/>
          <w:lang w:val="vi-VN"/>
        </w:rPr>
      </w:pPr>
      <w:r w:rsidRPr="00056553">
        <w:rPr>
          <w:sz w:val="28"/>
          <w:szCs w:val="28"/>
          <w:lang w:val="vi-VN"/>
        </w:rPr>
        <w:t>Vấn đề: Người tiêu dùng hiện nay gặp khó khăn trong việc so sánh giá sản phẩm trên nhiều trang thương mại điện tử, dẫn đến mất thời gian và công sức.</w:t>
      </w:r>
    </w:p>
    <w:p w14:paraId="08273962" w14:textId="77777777" w:rsidR="000B6D5C" w:rsidRPr="00056553" w:rsidRDefault="000B6D5C" w:rsidP="000B6D5C">
      <w:pPr>
        <w:spacing w:after="200" w:line="360" w:lineRule="auto"/>
        <w:jc w:val="both"/>
        <w:rPr>
          <w:sz w:val="28"/>
          <w:szCs w:val="28"/>
          <w:lang w:val="vi-VN"/>
        </w:rPr>
      </w:pPr>
      <w:r w:rsidRPr="00056553">
        <w:rPr>
          <w:sz w:val="28"/>
          <w:szCs w:val="28"/>
          <w:lang w:val="vi-VN"/>
        </w:rPr>
        <w:t>Hướng tiếp cận: Xây dựng ứng dụng Web so sánh giá sử dụng Django, Selenium và Beautiful Soup để tự động thu thập và xử lý dữ liệu từ các trang web thương mại điện tử.</w:t>
      </w:r>
    </w:p>
    <w:p w14:paraId="63D12B55" w14:textId="77777777" w:rsidR="000B6D5C" w:rsidRPr="00056553" w:rsidRDefault="000B6D5C" w:rsidP="000B6D5C">
      <w:pPr>
        <w:spacing w:after="200" w:line="360" w:lineRule="auto"/>
        <w:jc w:val="both"/>
        <w:rPr>
          <w:sz w:val="28"/>
          <w:szCs w:val="28"/>
          <w:lang w:val="vi-VN"/>
        </w:rPr>
      </w:pPr>
      <w:r w:rsidRPr="00056553">
        <w:rPr>
          <w:sz w:val="28"/>
          <w:szCs w:val="28"/>
          <w:lang w:val="vi-VN"/>
        </w:rPr>
        <w:t>Giải pháp:</w:t>
      </w:r>
    </w:p>
    <w:p w14:paraId="6A7847B3"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Thu thập dữ liệu: Selenium được sử dụng để truy cập và điều khiển trình duyệt web, Beautiful Soup trích xuất thông tin sản phẩm và giá từ HTML.</w:t>
      </w:r>
    </w:p>
    <w:p w14:paraId="2363867B"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Xử lý dữ liệu: Xử lý và chuẩn hóa dữ liệu thu thập được, loại bỏ dữ liệu thừa và không liên quan.</w:t>
      </w:r>
    </w:p>
    <w:p w14:paraId="3C2AD81A"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So sánh giá: Sắp xếp sản phẩm theo giá, hiển thị giá tốt nhất từ các trang web khác nhau.</w:t>
      </w:r>
    </w:p>
    <w:p w14:paraId="52B138DB" w14:textId="77777777" w:rsidR="000B6D5C" w:rsidRPr="00056553" w:rsidRDefault="000B6D5C" w:rsidP="000B6D5C">
      <w:pPr>
        <w:pStyle w:val="ListParagraph"/>
        <w:numPr>
          <w:ilvl w:val="0"/>
          <w:numId w:val="46"/>
        </w:numPr>
        <w:spacing w:after="200" w:line="360" w:lineRule="auto"/>
        <w:jc w:val="both"/>
        <w:rPr>
          <w:sz w:val="28"/>
          <w:szCs w:val="28"/>
          <w:lang w:val="vi-VN"/>
        </w:rPr>
      </w:pPr>
      <w:r w:rsidRPr="00056553">
        <w:rPr>
          <w:sz w:val="28"/>
          <w:szCs w:val="28"/>
          <w:lang w:val="vi-VN"/>
        </w:rPr>
        <w:t>Liên kết: Cung cấp liên kết trực tiếp đến trang web bán sản phẩm giá rẻ nhất.</w:t>
      </w:r>
    </w:p>
    <w:p w14:paraId="73DF1A79" w14:textId="77777777" w:rsidR="000B6D5C" w:rsidRPr="000C2D24" w:rsidRDefault="000B6D5C" w:rsidP="000B6D5C">
      <w:pPr>
        <w:spacing w:after="200" w:line="360" w:lineRule="auto"/>
        <w:jc w:val="both"/>
        <w:rPr>
          <w:sz w:val="28"/>
          <w:szCs w:val="28"/>
        </w:rPr>
      </w:pPr>
      <w:r w:rsidRPr="00056553">
        <w:rPr>
          <w:sz w:val="28"/>
          <w:szCs w:val="28"/>
          <w:lang w:val="vi-VN"/>
        </w:rPr>
        <w:t>Kết quả: Ứng dụng Web so sánh giá giúp người dùng tiết kiệm thời gian và công sức khi mua sắm trực tuyến.</w:t>
      </w:r>
    </w:p>
    <w:p w14:paraId="510789E5" w14:textId="77777777" w:rsidR="000B6D5C" w:rsidRPr="00056553" w:rsidRDefault="000B6D5C" w:rsidP="000B6D5C">
      <w:pPr>
        <w:spacing w:after="200" w:line="360" w:lineRule="auto"/>
        <w:jc w:val="both"/>
        <w:rPr>
          <w:sz w:val="28"/>
          <w:szCs w:val="28"/>
          <w:lang w:val="vi-VN"/>
        </w:rPr>
      </w:pPr>
      <w:r w:rsidRPr="00056553">
        <w:rPr>
          <w:sz w:val="28"/>
          <w:szCs w:val="28"/>
          <w:lang w:val="vi-VN"/>
        </w:rPr>
        <w:t>Hạn chế: Độ chính xác và hiệu quả của quá trình thu thập dữ liệu cần được cải thiện, chức năng tìm kiếm và so sánh chưa tối ưu.</w:t>
      </w:r>
    </w:p>
    <w:p w14:paraId="0A48BA90" w14:textId="767CE6B7" w:rsidR="00AC19DB" w:rsidRDefault="000B6D5C" w:rsidP="00A36AB7">
      <w:pPr>
        <w:spacing w:after="200" w:line="360" w:lineRule="auto"/>
        <w:jc w:val="both"/>
        <w:rPr>
          <w:sz w:val="26"/>
          <w:szCs w:val="26"/>
          <w:lang w:val="vi-VN"/>
        </w:rPr>
      </w:pPr>
      <w:r w:rsidRPr="00056553">
        <w:rPr>
          <w:sz w:val="28"/>
          <w:szCs w:val="28"/>
          <w:lang w:val="vi-VN"/>
        </w:rPr>
        <w:t>Phát hiện: Việc xây dựng ứng dụng Web so sánh giá là khả thi và hữu ích, tuy nhiên cần nghiên cứu thêm để nâng cao hiệu quả và độ tin cậy</w:t>
      </w:r>
      <w:r w:rsidR="0001104A" w:rsidRPr="0001104A">
        <w:rPr>
          <w:sz w:val="26"/>
          <w:szCs w:val="26"/>
          <w:lang w:val="vi-VN"/>
        </w:rPr>
        <w:t>.</w:t>
      </w:r>
      <w:r w:rsidR="00AC19DB">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5059C4">
          <w:headerReference w:type="default" r:id="rId13"/>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540517788"/>
        <w:docPartObj>
          <w:docPartGallery w:val="Table of Contents"/>
          <w:docPartUnique/>
        </w:docPartObj>
      </w:sdtPr>
      <w:sdtEndPr>
        <w:rPr>
          <w:noProof/>
        </w:rPr>
      </w:sdtEndPr>
      <w:sdtContent>
        <w:p w14:paraId="12BEB33C" w14:textId="5F397FE3" w:rsidR="006F6435" w:rsidRPr="009F4D88" w:rsidRDefault="006F6435" w:rsidP="000260EC">
          <w:pPr>
            <w:pStyle w:val="TOCHeading"/>
            <w:jc w:val="center"/>
            <w:rPr>
              <w:rFonts w:ascii="Times New Roman" w:hAnsi="Times New Roman" w:cs="Times New Roman"/>
              <w:color w:val="auto"/>
            </w:rPr>
          </w:pPr>
          <w:r w:rsidRPr="009F4D88">
            <w:rPr>
              <w:rFonts w:ascii="Times New Roman" w:hAnsi="Times New Roman" w:cs="Times New Roman"/>
              <w:color w:val="auto"/>
            </w:rPr>
            <w:t>Mục lục</w:t>
          </w:r>
        </w:p>
        <w:p w14:paraId="2EDC7C03" w14:textId="520E2434" w:rsidR="009F4D88" w:rsidRPr="009F4D88" w:rsidRDefault="00C9366B">
          <w:pPr>
            <w:pStyle w:val="TOC1"/>
            <w:rPr>
              <w:rFonts w:asciiTheme="minorHAnsi" w:eastAsiaTheme="minorEastAsia" w:hAnsiTheme="minorHAnsi" w:cstheme="minorBidi"/>
              <w:noProof/>
              <w:kern w:val="2"/>
              <w:sz w:val="24"/>
              <w14:ligatures w14:val="standardContextual"/>
            </w:rPr>
          </w:pPr>
          <w:r w:rsidRPr="009F4D88">
            <w:fldChar w:fldCharType="begin"/>
          </w:r>
          <w:r w:rsidRPr="009F4D88">
            <w:instrText xml:space="preserve"> TOC \o "1-8" \h \z \u </w:instrText>
          </w:r>
          <w:r w:rsidRPr="009F4D88">
            <w:fldChar w:fldCharType="separate"/>
          </w:r>
          <w:hyperlink w:anchor="_Toc166718842" w:history="1">
            <w:r w:rsidR="009F4D88" w:rsidRPr="009F4D88">
              <w:rPr>
                <w:rStyle w:val="Hyperlink"/>
                <w:noProof/>
                <w:lang w:val="vi-VN"/>
              </w:rPr>
              <w:t>LỜI CẢM ƠN</w:t>
            </w:r>
            <w:r w:rsidR="009F4D88" w:rsidRPr="009F4D88">
              <w:rPr>
                <w:noProof/>
                <w:webHidden/>
              </w:rPr>
              <w:tab/>
            </w:r>
            <w:r w:rsidR="009F4D88" w:rsidRPr="009F4D88">
              <w:rPr>
                <w:noProof/>
                <w:webHidden/>
              </w:rPr>
              <w:fldChar w:fldCharType="begin"/>
            </w:r>
            <w:r w:rsidR="009F4D88" w:rsidRPr="009F4D88">
              <w:rPr>
                <w:noProof/>
                <w:webHidden/>
              </w:rPr>
              <w:instrText xml:space="preserve"> PAGEREF _Toc166718842 \h </w:instrText>
            </w:r>
            <w:r w:rsidR="009F4D88" w:rsidRPr="009F4D88">
              <w:rPr>
                <w:noProof/>
                <w:webHidden/>
              </w:rPr>
            </w:r>
            <w:r w:rsidR="009F4D88" w:rsidRPr="009F4D88">
              <w:rPr>
                <w:noProof/>
                <w:webHidden/>
              </w:rPr>
              <w:fldChar w:fldCharType="separate"/>
            </w:r>
            <w:r w:rsidR="009F4D88" w:rsidRPr="009F4D88">
              <w:rPr>
                <w:noProof/>
                <w:webHidden/>
              </w:rPr>
              <w:t>i</w:t>
            </w:r>
            <w:r w:rsidR="009F4D88" w:rsidRPr="009F4D88">
              <w:rPr>
                <w:noProof/>
                <w:webHidden/>
              </w:rPr>
              <w:fldChar w:fldCharType="end"/>
            </w:r>
          </w:hyperlink>
        </w:p>
        <w:p w14:paraId="5B8E40E0" w14:textId="17B00865"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43" w:history="1">
            <w:r w:rsidRPr="009F4D88">
              <w:rPr>
                <w:rStyle w:val="Hyperlink"/>
                <w:noProof/>
                <w:lang w:val="vi-VN"/>
              </w:rPr>
              <w:t>PHẦN ĐÁNH GIÁ CỦA GIẢNG VIÊN</w:t>
            </w:r>
            <w:r w:rsidRPr="009F4D88">
              <w:rPr>
                <w:noProof/>
                <w:webHidden/>
              </w:rPr>
              <w:tab/>
            </w:r>
            <w:r w:rsidRPr="009F4D88">
              <w:rPr>
                <w:noProof/>
                <w:webHidden/>
              </w:rPr>
              <w:fldChar w:fldCharType="begin"/>
            </w:r>
            <w:r w:rsidRPr="009F4D88">
              <w:rPr>
                <w:noProof/>
                <w:webHidden/>
              </w:rPr>
              <w:instrText xml:space="preserve"> PAGEREF _Toc166718843 \h </w:instrText>
            </w:r>
            <w:r w:rsidRPr="009F4D88">
              <w:rPr>
                <w:noProof/>
                <w:webHidden/>
              </w:rPr>
            </w:r>
            <w:r w:rsidRPr="009F4D88">
              <w:rPr>
                <w:noProof/>
                <w:webHidden/>
              </w:rPr>
              <w:fldChar w:fldCharType="separate"/>
            </w:r>
            <w:r w:rsidRPr="009F4D88">
              <w:rPr>
                <w:noProof/>
                <w:webHidden/>
              </w:rPr>
              <w:t>iii</w:t>
            </w:r>
            <w:r w:rsidRPr="009F4D88">
              <w:rPr>
                <w:noProof/>
                <w:webHidden/>
              </w:rPr>
              <w:fldChar w:fldCharType="end"/>
            </w:r>
          </w:hyperlink>
        </w:p>
        <w:p w14:paraId="7B5BBDA5" w14:textId="70AA9F09"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44" w:history="1">
            <w:r w:rsidRPr="009F4D88">
              <w:rPr>
                <w:rStyle w:val="Hyperlink"/>
                <w:noProof/>
                <w:lang w:val="vi-VN"/>
              </w:rPr>
              <w:t>TÓM TẮT</w:t>
            </w:r>
            <w:r w:rsidRPr="009F4D88">
              <w:rPr>
                <w:noProof/>
                <w:webHidden/>
              </w:rPr>
              <w:tab/>
            </w:r>
            <w:r w:rsidRPr="009F4D88">
              <w:rPr>
                <w:noProof/>
                <w:webHidden/>
              </w:rPr>
              <w:fldChar w:fldCharType="begin"/>
            </w:r>
            <w:r w:rsidRPr="009F4D88">
              <w:rPr>
                <w:noProof/>
                <w:webHidden/>
              </w:rPr>
              <w:instrText xml:space="preserve"> PAGEREF _Toc166718844 \h </w:instrText>
            </w:r>
            <w:r w:rsidRPr="009F4D88">
              <w:rPr>
                <w:noProof/>
                <w:webHidden/>
              </w:rPr>
            </w:r>
            <w:r w:rsidRPr="009F4D88">
              <w:rPr>
                <w:noProof/>
                <w:webHidden/>
              </w:rPr>
              <w:fldChar w:fldCharType="separate"/>
            </w:r>
            <w:r w:rsidRPr="009F4D88">
              <w:rPr>
                <w:noProof/>
                <w:webHidden/>
              </w:rPr>
              <w:t>iv</w:t>
            </w:r>
            <w:r w:rsidRPr="009F4D88">
              <w:rPr>
                <w:noProof/>
                <w:webHidden/>
              </w:rPr>
              <w:fldChar w:fldCharType="end"/>
            </w:r>
          </w:hyperlink>
        </w:p>
        <w:p w14:paraId="09874ED7" w14:textId="3758B8A9"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45" w:history="1">
            <w:r w:rsidRPr="009F4D88">
              <w:rPr>
                <w:rStyle w:val="Hyperlink"/>
                <w:noProof/>
              </w:rPr>
              <w:t>DANH MỤC KÍ HIỆU VÀ CHỮ VIẾT TẮT</w:t>
            </w:r>
            <w:r w:rsidRPr="009F4D88">
              <w:rPr>
                <w:noProof/>
                <w:webHidden/>
              </w:rPr>
              <w:tab/>
            </w:r>
            <w:r w:rsidRPr="009F4D88">
              <w:rPr>
                <w:noProof/>
                <w:webHidden/>
              </w:rPr>
              <w:fldChar w:fldCharType="begin"/>
            </w:r>
            <w:r w:rsidRPr="009F4D88">
              <w:rPr>
                <w:noProof/>
                <w:webHidden/>
              </w:rPr>
              <w:instrText xml:space="preserve"> PAGEREF _Toc166718845 \h </w:instrText>
            </w:r>
            <w:r w:rsidRPr="009F4D88">
              <w:rPr>
                <w:noProof/>
                <w:webHidden/>
              </w:rPr>
            </w:r>
            <w:r w:rsidRPr="009F4D88">
              <w:rPr>
                <w:noProof/>
                <w:webHidden/>
              </w:rPr>
              <w:fldChar w:fldCharType="separate"/>
            </w:r>
            <w:r w:rsidRPr="009F4D88">
              <w:rPr>
                <w:noProof/>
                <w:webHidden/>
              </w:rPr>
              <w:t>4</w:t>
            </w:r>
            <w:r w:rsidRPr="009F4D88">
              <w:rPr>
                <w:noProof/>
                <w:webHidden/>
              </w:rPr>
              <w:fldChar w:fldCharType="end"/>
            </w:r>
          </w:hyperlink>
        </w:p>
        <w:p w14:paraId="26E8572A" w14:textId="2DA15B79"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46" w:history="1">
            <w:r w:rsidRPr="009F4D88">
              <w:rPr>
                <w:rStyle w:val="Hyperlink"/>
                <w:noProof/>
              </w:rPr>
              <w:t>DANH MỤC CÁC HÌNH VẼ</w:t>
            </w:r>
            <w:r w:rsidRPr="009F4D88">
              <w:rPr>
                <w:noProof/>
                <w:webHidden/>
              </w:rPr>
              <w:tab/>
            </w:r>
            <w:r w:rsidRPr="009F4D88">
              <w:rPr>
                <w:noProof/>
                <w:webHidden/>
              </w:rPr>
              <w:fldChar w:fldCharType="begin"/>
            </w:r>
            <w:r w:rsidRPr="009F4D88">
              <w:rPr>
                <w:noProof/>
                <w:webHidden/>
              </w:rPr>
              <w:instrText xml:space="preserve"> PAGEREF _Toc166718846 \h </w:instrText>
            </w:r>
            <w:r w:rsidRPr="009F4D88">
              <w:rPr>
                <w:noProof/>
                <w:webHidden/>
              </w:rPr>
            </w:r>
            <w:r w:rsidRPr="009F4D88">
              <w:rPr>
                <w:noProof/>
                <w:webHidden/>
              </w:rPr>
              <w:fldChar w:fldCharType="separate"/>
            </w:r>
            <w:r w:rsidRPr="009F4D88">
              <w:rPr>
                <w:noProof/>
                <w:webHidden/>
              </w:rPr>
              <w:t>5</w:t>
            </w:r>
            <w:r w:rsidRPr="009F4D88">
              <w:rPr>
                <w:noProof/>
                <w:webHidden/>
              </w:rPr>
              <w:fldChar w:fldCharType="end"/>
            </w:r>
          </w:hyperlink>
        </w:p>
        <w:p w14:paraId="3A649D8E" w14:textId="0C41DE7D"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47" w:history="1">
            <w:r w:rsidRPr="009F4D88">
              <w:rPr>
                <w:rStyle w:val="Hyperlink"/>
                <w:noProof/>
                <w:lang w:eastAsia="ja-JP"/>
              </w:rPr>
              <w:t>CHƯƠNG 1 PHÂN TÍCH, THIẾT KẾ</w:t>
            </w:r>
            <w:r w:rsidRPr="009F4D88">
              <w:rPr>
                <w:noProof/>
                <w:webHidden/>
              </w:rPr>
              <w:tab/>
            </w:r>
            <w:r w:rsidRPr="009F4D88">
              <w:rPr>
                <w:noProof/>
                <w:webHidden/>
              </w:rPr>
              <w:fldChar w:fldCharType="begin"/>
            </w:r>
            <w:r w:rsidRPr="009F4D88">
              <w:rPr>
                <w:noProof/>
                <w:webHidden/>
              </w:rPr>
              <w:instrText xml:space="preserve"> PAGEREF _Toc166718847 \h </w:instrText>
            </w:r>
            <w:r w:rsidRPr="009F4D88">
              <w:rPr>
                <w:noProof/>
                <w:webHidden/>
              </w:rPr>
            </w:r>
            <w:r w:rsidRPr="009F4D88">
              <w:rPr>
                <w:noProof/>
                <w:webHidden/>
              </w:rPr>
              <w:fldChar w:fldCharType="separate"/>
            </w:r>
            <w:r w:rsidRPr="009F4D88">
              <w:rPr>
                <w:noProof/>
                <w:webHidden/>
              </w:rPr>
              <w:t>6</w:t>
            </w:r>
            <w:r w:rsidRPr="009F4D88">
              <w:rPr>
                <w:noProof/>
                <w:webHidden/>
              </w:rPr>
              <w:fldChar w:fldCharType="end"/>
            </w:r>
          </w:hyperlink>
        </w:p>
        <w:p w14:paraId="40FD2C60" w14:textId="50E9B652"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48" w:history="1">
            <w:r w:rsidRPr="009F4D88">
              <w:rPr>
                <w:rStyle w:val="Hyperlink"/>
                <w:rFonts w:eastAsia="MS Mincho"/>
                <w:noProof/>
              </w:rPr>
              <w:t>1.1.</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Mô tả bài toán</w:t>
            </w:r>
            <w:r w:rsidRPr="009F4D88">
              <w:rPr>
                <w:noProof/>
                <w:webHidden/>
              </w:rPr>
              <w:tab/>
            </w:r>
            <w:r w:rsidRPr="009F4D88">
              <w:rPr>
                <w:noProof/>
                <w:webHidden/>
              </w:rPr>
              <w:fldChar w:fldCharType="begin"/>
            </w:r>
            <w:r w:rsidRPr="009F4D88">
              <w:rPr>
                <w:noProof/>
                <w:webHidden/>
              </w:rPr>
              <w:instrText xml:space="preserve"> PAGEREF _Toc166718848 \h </w:instrText>
            </w:r>
            <w:r w:rsidRPr="009F4D88">
              <w:rPr>
                <w:noProof/>
                <w:webHidden/>
              </w:rPr>
            </w:r>
            <w:r w:rsidRPr="009F4D88">
              <w:rPr>
                <w:noProof/>
                <w:webHidden/>
              </w:rPr>
              <w:fldChar w:fldCharType="separate"/>
            </w:r>
            <w:r w:rsidRPr="009F4D88">
              <w:rPr>
                <w:noProof/>
                <w:webHidden/>
              </w:rPr>
              <w:t>6</w:t>
            </w:r>
            <w:r w:rsidRPr="009F4D88">
              <w:rPr>
                <w:noProof/>
                <w:webHidden/>
              </w:rPr>
              <w:fldChar w:fldCharType="end"/>
            </w:r>
          </w:hyperlink>
        </w:p>
        <w:p w14:paraId="4B9C25E8" w14:textId="0FA2F1A5"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49" w:history="1">
            <w:r w:rsidRPr="009F4D88">
              <w:rPr>
                <w:rStyle w:val="Hyperlink"/>
                <w:rFonts w:eastAsia="MS Mincho"/>
                <w:noProof/>
              </w:rPr>
              <w:t>1.2.</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Sơ đồ chức năng tổng quát</w:t>
            </w:r>
            <w:r w:rsidRPr="009F4D88">
              <w:rPr>
                <w:noProof/>
                <w:webHidden/>
              </w:rPr>
              <w:tab/>
            </w:r>
            <w:r w:rsidRPr="009F4D88">
              <w:rPr>
                <w:noProof/>
                <w:webHidden/>
              </w:rPr>
              <w:fldChar w:fldCharType="begin"/>
            </w:r>
            <w:r w:rsidRPr="009F4D88">
              <w:rPr>
                <w:noProof/>
                <w:webHidden/>
              </w:rPr>
              <w:instrText xml:space="preserve"> PAGEREF _Toc166718849 \h </w:instrText>
            </w:r>
            <w:r w:rsidRPr="009F4D88">
              <w:rPr>
                <w:noProof/>
                <w:webHidden/>
              </w:rPr>
            </w:r>
            <w:r w:rsidRPr="009F4D88">
              <w:rPr>
                <w:noProof/>
                <w:webHidden/>
              </w:rPr>
              <w:fldChar w:fldCharType="separate"/>
            </w:r>
            <w:r w:rsidRPr="009F4D88">
              <w:rPr>
                <w:noProof/>
                <w:webHidden/>
              </w:rPr>
              <w:t>7</w:t>
            </w:r>
            <w:r w:rsidRPr="009F4D88">
              <w:rPr>
                <w:noProof/>
                <w:webHidden/>
              </w:rPr>
              <w:fldChar w:fldCharType="end"/>
            </w:r>
          </w:hyperlink>
        </w:p>
        <w:p w14:paraId="4067169D" w14:textId="706BE9F2"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50" w:history="1">
            <w:r w:rsidRPr="009F4D88">
              <w:rPr>
                <w:rStyle w:val="Hyperlink"/>
                <w:rFonts w:eastAsia="MS Mincho"/>
                <w:noProof/>
              </w:rPr>
              <w:t>1.3.</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Biểu đồ trường hợp sử dụng Usercase</w:t>
            </w:r>
            <w:r w:rsidRPr="009F4D88">
              <w:rPr>
                <w:noProof/>
                <w:webHidden/>
              </w:rPr>
              <w:tab/>
            </w:r>
            <w:r w:rsidRPr="009F4D88">
              <w:rPr>
                <w:noProof/>
                <w:webHidden/>
              </w:rPr>
              <w:fldChar w:fldCharType="begin"/>
            </w:r>
            <w:r w:rsidRPr="009F4D88">
              <w:rPr>
                <w:noProof/>
                <w:webHidden/>
              </w:rPr>
              <w:instrText xml:space="preserve"> PAGEREF _Toc166718850 \h </w:instrText>
            </w:r>
            <w:r w:rsidRPr="009F4D88">
              <w:rPr>
                <w:noProof/>
                <w:webHidden/>
              </w:rPr>
            </w:r>
            <w:r w:rsidRPr="009F4D88">
              <w:rPr>
                <w:noProof/>
                <w:webHidden/>
              </w:rPr>
              <w:fldChar w:fldCharType="separate"/>
            </w:r>
            <w:r w:rsidRPr="009F4D88">
              <w:rPr>
                <w:noProof/>
                <w:webHidden/>
              </w:rPr>
              <w:t>8</w:t>
            </w:r>
            <w:r w:rsidRPr="009F4D88">
              <w:rPr>
                <w:noProof/>
                <w:webHidden/>
              </w:rPr>
              <w:fldChar w:fldCharType="end"/>
            </w:r>
          </w:hyperlink>
        </w:p>
        <w:p w14:paraId="4DDB5D00" w14:textId="36150E32"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51" w:history="1">
            <w:r w:rsidRPr="009F4D88">
              <w:rPr>
                <w:rStyle w:val="Hyperlink"/>
                <w:rFonts w:eastAsia="MS Mincho"/>
                <w:i/>
                <w:iCs/>
                <w:noProof/>
              </w:rPr>
              <w:t>1.3.1. Tác nhân chính của hệ thống</w:t>
            </w:r>
            <w:r w:rsidRPr="009F4D88">
              <w:rPr>
                <w:noProof/>
                <w:webHidden/>
              </w:rPr>
              <w:tab/>
            </w:r>
            <w:r w:rsidRPr="009F4D88">
              <w:rPr>
                <w:noProof/>
                <w:webHidden/>
              </w:rPr>
              <w:fldChar w:fldCharType="begin"/>
            </w:r>
            <w:r w:rsidRPr="009F4D88">
              <w:rPr>
                <w:noProof/>
                <w:webHidden/>
              </w:rPr>
              <w:instrText xml:space="preserve"> PAGEREF _Toc166718851 \h </w:instrText>
            </w:r>
            <w:r w:rsidRPr="009F4D88">
              <w:rPr>
                <w:noProof/>
                <w:webHidden/>
              </w:rPr>
            </w:r>
            <w:r w:rsidRPr="009F4D88">
              <w:rPr>
                <w:noProof/>
                <w:webHidden/>
              </w:rPr>
              <w:fldChar w:fldCharType="separate"/>
            </w:r>
            <w:r w:rsidRPr="009F4D88">
              <w:rPr>
                <w:noProof/>
                <w:webHidden/>
              </w:rPr>
              <w:t>8</w:t>
            </w:r>
            <w:r w:rsidRPr="009F4D88">
              <w:rPr>
                <w:noProof/>
                <w:webHidden/>
              </w:rPr>
              <w:fldChar w:fldCharType="end"/>
            </w:r>
          </w:hyperlink>
        </w:p>
        <w:p w14:paraId="738BAC47" w14:textId="4B17F8F4"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52" w:history="1">
            <w:r w:rsidRPr="009F4D88">
              <w:rPr>
                <w:rStyle w:val="Hyperlink"/>
                <w:rFonts w:eastAsia="MS Mincho"/>
                <w:i/>
                <w:iCs/>
                <w:noProof/>
              </w:rPr>
              <w:t>1.3.2. Chức năng của hệ thống</w:t>
            </w:r>
            <w:r w:rsidRPr="009F4D88">
              <w:rPr>
                <w:noProof/>
                <w:webHidden/>
              </w:rPr>
              <w:tab/>
            </w:r>
            <w:r w:rsidRPr="009F4D88">
              <w:rPr>
                <w:noProof/>
                <w:webHidden/>
              </w:rPr>
              <w:fldChar w:fldCharType="begin"/>
            </w:r>
            <w:r w:rsidRPr="009F4D88">
              <w:rPr>
                <w:noProof/>
                <w:webHidden/>
              </w:rPr>
              <w:instrText xml:space="preserve"> PAGEREF _Toc166718852 \h </w:instrText>
            </w:r>
            <w:r w:rsidRPr="009F4D88">
              <w:rPr>
                <w:noProof/>
                <w:webHidden/>
              </w:rPr>
            </w:r>
            <w:r w:rsidRPr="009F4D88">
              <w:rPr>
                <w:noProof/>
                <w:webHidden/>
              </w:rPr>
              <w:fldChar w:fldCharType="separate"/>
            </w:r>
            <w:r w:rsidRPr="009F4D88">
              <w:rPr>
                <w:noProof/>
                <w:webHidden/>
              </w:rPr>
              <w:t>9</w:t>
            </w:r>
            <w:r w:rsidRPr="009F4D88">
              <w:rPr>
                <w:noProof/>
                <w:webHidden/>
              </w:rPr>
              <w:fldChar w:fldCharType="end"/>
            </w:r>
          </w:hyperlink>
        </w:p>
        <w:p w14:paraId="505D137B" w14:textId="2A8B0B0C"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53" w:history="1">
            <w:r w:rsidRPr="009F4D88">
              <w:rPr>
                <w:rStyle w:val="Hyperlink"/>
                <w:rFonts w:eastAsia="MS Mincho"/>
                <w:i/>
                <w:iCs/>
                <w:noProof/>
              </w:rPr>
              <w:t>1.3.3. Biểu đồ Use Case tổng quát</w:t>
            </w:r>
            <w:r w:rsidRPr="009F4D88">
              <w:rPr>
                <w:noProof/>
                <w:webHidden/>
              </w:rPr>
              <w:tab/>
            </w:r>
            <w:r w:rsidRPr="009F4D88">
              <w:rPr>
                <w:noProof/>
                <w:webHidden/>
              </w:rPr>
              <w:fldChar w:fldCharType="begin"/>
            </w:r>
            <w:r w:rsidRPr="009F4D88">
              <w:rPr>
                <w:noProof/>
                <w:webHidden/>
              </w:rPr>
              <w:instrText xml:space="preserve"> PAGEREF _Toc166718853 \h </w:instrText>
            </w:r>
            <w:r w:rsidRPr="009F4D88">
              <w:rPr>
                <w:noProof/>
                <w:webHidden/>
              </w:rPr>
            </w:r>
            <w:r w:rsidRPr="009F4D88">
              <w:rPr>
                <w:noProof/>
                <w:webHidden/>
              </w:rPr>
              <w:fldChar w:fldCharType="separate"/>
            </w:r>
            <w:r w:rsidRPr="009F4D88">
              <w:rPr>
                <w:noProof/>
                <w:webHidden/>
              </w:rPr>
              <w:t>10</w:t>
            </w:r>
            <w:r w:rsidRPr="009F4D88">
              <w:rPr>
                <w:noProof/>
                <w:webHidden/>
              </w:rPr>
              <w:fldChar w:fldCharType="end"/>
            </w:r>
          </w:hyperlink>
        </w:p>
        <w:p w14:paraId="1DC140E9" w14:textId="610191B4"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54" w:history="1">
            <w:r w:rsidRPr="009F4D88">
              <w:rPr>
                <w:rStyle w:val="Hyperlink"/>
                <w:rFonts w:eastAsia="MS Mincho"/>
                <w:i/>
                <w:iCs/>
                <w:noProof/>
              </w:rPr>
              <w:t>1.3.4. Phân rã các Use Case</w:t>
            </w:r>
            <w:r w:rsidRPr="009F4D88">
              <w:rPr>
                <w:noProof/>
                <w:webHidden/>
              </w:rPr>
              <w:tab/>
            </w:r>
            <w:r w:rsidRPr="009F4D88">
              <w:rPr>
                <w:noProof/>
                <w:webHidden/>
              </w:rPr>
              <w:fldChar w:fldCharType="begin"/>
            </w:r>
            <w:r w:rsidRPr="009F4D88">
              <w:rPr>
                <w:noProof/>
                <w:webHidden/>
              </w:rPr>
              <w:instrText xml:space="preserve"> PAGEREF _Toc166718854 \h </w:instrText>
            </w:r>
            <w:r w:rsidRPr="009F4D88">
              <w:rPr>
                <w:noProof/>
                <w:webHidden/>
              </w:rPr>
            </w:r>
            <w:r w:rsidRPr="009F4D88">
              <w:rPr>
                <w:noProof/>
                <w:webHidden/>
              </w:rPr>
              <w:fldChar w:fldCharType="separate"/>
            </w:r>
            <w:r w:rsidRPr="009F4D88">
              <w:rPr>
                <w:noProof/>
                <w:webHidden/>
              </w:rPr>
              <w:t>11</w:t>
            </w:r>
            <w:r w:rsidRPr="009F4D88">
              <w:rPr>
                <w:noProof/>
                <w:webHidden/>
              </w:rPr>
              <w:fldChar w:fldCharType="end"/>
            </w:r>
          </w:hyperlink>
        </w:p>
        <w:p w14:paraId="19E3DB5A" w14:textId="23495125"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55" w:history="1">
            <w:r w:rsidRPr="009F4D88">
              <w:rPr>
                <w:rStyle w:val="Hyperlink"/>
                <w:rFonts w:eastAsia="MS Mincho"/>
                <w:i/>
                <w:iCs/>
                <w:noProof/>
              </w:rPr>
              <w:t>1.3.4.1. Phân rã Use case Cập nhật thông tin cá nhân</w:t>
            </w:r>
            <w:r w:rsidRPr="009F4D88">
              <w:rPr>
                <w:noProof/>
                <w:webHidden/>
              </w:rPr>
              <w:tab/>
            </w:r>
            <w:r w:rsidRPr="009F4D88">
              <w:rPr>
                <w:noProof/>
                <w:webHidden/>
              </w:rPr>
              <w:fldChar w:fldCharType="begin"/>
            </w:r>
            <w:r w:rsidRPr="009F4D88">
              <w:rPr>
                <w:noProof/>
                <w:webHidden/>
              </w:rPr>
              <w:instrText xml:space="preserve"> PAGEREF _Toc166718855 \h </w:instrText>
            </w:r>
            <w:r w:rsidRPr="009F4D88">
              <w:rPr>
                <w:noProof/>
                <w:webHidden/>
              </w:rPr>
            </w:r>
            <w:r w:rsidRPr="009F4D88">
              <w:rPr>
                <w:noProof/>
                <w:webHidden/>
              </w:rPr>
              <w:fldChar w:fldCharType="separate"/>
            </w:r>
            <w:r w:rsidRPr="009F4D88">
              <w:rPr>
                <w:noProof/>
                <w:webHidden/>
              </w:rPr>
              <w:t>11</w:t>
            </w:r>
            <w:r w:rsidRPr="009F4D88">
              <w:rPr>
                <w:noProof/>
                <w:webHidden/>
              </w:rPr>
              <w:fldChar w:fldCharType="end"/>
            </w:r>
          </w:hyperlink>
        </w:p>
        <w:p w14:paraId="5562C1B8" w14:textId="7FBBC507"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56" w:history="1">
            <w:r w:rsidRPr="009F4D88">
              <w:rPr>
                <w:rStyle w:val="Hyperlink"/>
                <w:rFonts w:eastAsia="MS Mincho"/>
                <w:i/>
                <w:iCs/>
                <w:noProof/>
              </w:rPr>
              <w:t>1.3.4.2. Phân rã Use case Tìm kiếm sản phẩm</w:t>
            </w:r>
            <w:r w:rsidRPr="009F4D88">
              <w:rPr>
                <w:noProof/>
                <w:webHidden/>
              </w:rPr>
              <w:tab/>
            </w:r>
            <w:r w:rsidRPr="009F4D88">
              <w:rPr>
                <w:noProof/>
                <w:webHidden/>
              </w:rPr>
              <w:fldChar w:fldCharType="begin"/>
            </w:r>
            <w:r w:rsidRPr="009F4D88">
              <w:rPr>
                <w:noProof/>
                <w:webHidden/>
              </w:rPr>
              <w:instrText xml:space="preserve"> PAGEREF _Toc166718856 \h </w:instrText>
            </w:r>
            <w:r w:rsidRPr="009F4D88">
              <w:rPr>
                <w:noProof/>
                <w:webHidden/>
              </w:rPr>
            </w:r>
            <w:r w:rsidRPr="009F4D88">
              <w:rPr>
                <w:noProof/>
                <w:webHidden/>
              </w:rPr>
              <w:fldChar w:fldCharType="separate"/>
            </w:r>
            <w:r w:rsidRPr="009F4D88">
              <w:rPr>
                <w:noProof/>
                <w:webHidden/>
              </w:rPr>
              <w:t>11</w:t>
            </w:r>
            <w:r w:rsidRPr="009F4D88">
              <w:rPr>
                <w:noProof/>
                <w:webHidden/>
              </w:rPr>
              <w:fldChar w:fldCharType="end"/>
            </w:r>
          </w:hyperlink>
        </w:p>
        <w:p w14:paraId="48AE8842" w14:textId="2CDAEDA5"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57" w:history="1">
            <w:r w:rsidRPr="009F4D88">
              <w:rPr>
                <w:rStyle w:val="Hyperlink"/>
                <w:rFonts w:eastAsia="MS Mincho"/>
                <w:i/>
                <w:iCs/>
                <w:noProof/>
              </w:rPr>
              <w:t>1.3.4.3. Phân rã Use case Xem lịch sử tìm kiếm</w:t>
            </w:r>
            <w:r w:rsidRPr="009F4D88">
              <w:rPr>
                <w:noProof/>
                <w:webHidden/>
              </w:rPr>
              <w:tab/>
            </w:r>
            <w:r w:rsidRPr="009F4D88">
              <w:rPr>
                <w:noProof/>
                <w:webHidden/>
              </w:rPr>
              <w:fldChar w:fldCharType="begin"/>
            </w:r>
            <w:r w:rsidRPr="009F4D88">
              <w:rPr>
                <w:noProof/>
                <w:webHidden/>
              </w:rPr>
              <w:instrText xml:space="preserve"> PAGEREF _Toc166718857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6AAE32B3" w14:textId="04A0F78F"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58" w:history="1">
            <w:r w:rsidRPr="009F4D88">
              <w:rPr>
                <w:rStyle w:val="Hyperlink"/>
                <w:rFonts w:eastAsia="MS Mincho"/>
                <w:i/>
                <w:iCs/>
                <w:noProof/>
              </w:rPr>
              <w:t>1.3.4.3. Phân rã Use case Xem chi tiết lịch sử tìm kiếm</w:t>
            </w:r>
            <w:r w:rsidRPr="009F4D88">
              <w:rPr>
                <w:noProof/>
                <w:webHidden/>
              </w:rPr>
              <w:tab/>
            </w:r>
            <w:r w:rsidRPr="009F4D88">
              <w:rPr>
                <w:noProof/>
                <w:webHidden/>
              </w:rPr>
              <w:fldChar w:fldCharType="begin"/>
            </w:r>
            <w:r w:rsidRPr="009F4D88">
              <w:rPr>
                <w:noProof/>
                <w:webHidden/>
              </w:rPr>
              <w:instrText xml:space="preserve"> PAGEREF _Toc166718858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37DBFE5B" w14:textId="35760AB0"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59" w:history="1">
            <w:r w:rsidRPr="009F4D88">
              <w:rPr>
                <w:rStyle w:val="Hyperlink"/>
                <w:rFonts w:eastAsia="MS Mincho"/>
                <w:i/>
                <w:iCs/>
                <w:noProof/>
              </w:rPr>
              <w:t>1.3.4.5. Phân rã Use case Quản lý người dùng</w:t>
            </w:r>
            <w:r w:rsidRPr="009F4D88">
              <w:rPr>
                <w:noProof/>
                <w:webHidden/>
              </w:rPr>
              <w:tab/>
            </w:r>
            <w:r w:rsidRPr="009F4D88">
              <w:rPr>
                <w:noProof/>
                <w:webHidden/>
              </w:rPr>
              <w:fldChar w:fldCharType="begin"/>
            </w:r>
            <w:r w:rsidRPr="009F4D88">
              <w:rPr>
                <w:noProof/>
                <w:webHidden/>
              </w:rPr>
              <w:instrText xml:space="preserve"> PAGEREF _Toc166718859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0DB9B02B" w14:textId="48A9723C"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60" w:history="1">
            <w:r w:rsidRPr="009F4D88">
              <w:rPr>
                <w:rStyle w:val="Hyperlink"/>
                <w:rFonts w:eastAsia="MS Mincho"/>
                <w:i/>
                <w:iCs/>
                <w:noProof/>
              </w:rPr>
              <w:t>1.3.4.6. Phân rã Use case Quản lý lịch sử tìm kiếm</w:t>
            </w:r>
            <w:r w:rsidRPr="009F4D88">
              <w:rPr>
                <w:noProof/>
                <w:webHidden/>
              </w:rPr>
              <w:tab/>
            </w:r>
            <w:r w:rsidRPr="009F4D88">
              <w:rPr>
                <w:noProof/>
                <w:webHidden/>
              </w:rPr>
              <w:fldChar w:fldCharType="begin"/>
            </w:r>
            <w:r w:rsidRPr="009F4D88">
              <w:rPr>
                <w:noProof/>
                <w:webHidden/>
              </w:rPr>
              <w:instrText xml:space="preserve"> PAGEREF _Toc166718860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27A8238F" w14:textId="4AF2BF70"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61" w:history="1">
            <w:r w:rsidRPr="009F4D88">
              <w:rPr>
                <w:rStyle w:val="Hyperlink"/>
                <w:rFonts w:eastAsia="MS Mincho"/>
                <w:noProof/>
              </w:rPr>
              <w:t>1.4.</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Biểu đồ hoạt động</w:t>
            </w:r>
            <w:r w:rsidRPr="009F4D88">
              <w:rPr>
                <w:noProof/>
                <w:webHidden/>
              </w:rPr>
              <w:tab/>
            </w:r>
            <w:r w:rsidRPr="009F4D88">
              <w:rPr>
                <w:noProof/>
                <w:webHidden/>
              </w:rPr>
              <w:fldChar w:fldCharType="begin"/>
            </w:r>
            <w:r w:rsidRPr="009F4D88">
              <w:rPr>
                <w:noProof/>
                <w:webHidden/>
              </w:rPr>
              <w:instrText xml:space="preserve"> PAGEREF _Toc166718861 \h </w:instrText>
            </w:r>
            <w:r w:rsidRPr="009F4D88">
              <w:rPr>
                <w:noProof/>
                <w:webHidden/>
              </w:rPr>
            </w:r>
            <w:r w:rsidRPr="009F4D88">
              <w:rPr>
                <w:noProof/>
                <w:webHidden/>
              </w:rPr>
              <w:fldChar w:fldCharType="separate"/>
            </w:r>
            <w:r w:rsidRPr="009F4D88">
              <w:rPr>
                <w:noProof/>
                <w:webHidden/>
              </w:rPr>
              <w:t>3</w:t>
            </w:r>
            <w:r w:rsidRPr="009F4D88">
              <w:rPr>
                <w:noProof/>
                <w:webHidden/>
              </w:rPr>
              <w:fldChar w:fldCharType="end"/>
            </w:r>
          </w:hyperlink>
        </w:p>
        <w:p w14:paraId="7868F8CA" w14:textId="4E3946B7"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62" w:history="1">
            <w:r w:rsidRPr="009F4D88">
              <w:rPr>
                <w:rStyle w:val="Hyperlink"/>
                <w:rFonts w:eastAsia="MS Mincho"/>
                <w:noProof/>
              </w:rPr>
              <w:t>1.4.1. Đăng ký</w:t>
            </w:r>
            <w:r w:rsidRPr="009F4D88">
              <w:rPr>
                <w:noProof/>
                <w:webHidden/>
              </w:rPr>
              <w:tab/>
            </w:r>
            <w:r w:rsidRPr="009F4D88">
              <w:rPr>
                <w:noProof/>
                <w:webHidden/>
              </w:rPr>
              <w:fldChar w:fldCharType="begin"/>
            </w:r>
            <w:r w:rsidRPr="009F4D88">
              <w:rPr>
                <w:noProof/>
                <w:webHidden/>
              </w:rPr>
              <w:instrText xml:space="preserve"> PAGEREF _Toc166718862 \h </w:instrText>
            </w:r>
            <w:r w:rsidRPr="009F4D88">
              <w:rPr>
                <w:noProof/>
                <w:webHidden/>
              </w:rPr>
            </w:r>
            <w:r w:rsidRPr="009F4D88">
              <w:rPr>
                <w:noProof/>
                <w:webHidden/>
              </w:rPr>
              <w:fldChar w:fldCharType="separate"/>
            </w:r>
            <w:r w:rsidRPr="009F4D88">
              <w:rPr>
                <w:noProof/>
                <w:webHidden/>
              </w:rPr>
              <w:t>3</w:t>
            </w:r>
            <w:r w:rsidRPr="009F4D88">
              <w:rPr>
                <w:noProof/>
                <w:webHidden/>
              </w:rPr>
              <w:fldChar w:fldCharType="end"/>
            </w:r>
          </w:hyperlink>
        </w:p>
        <w:p w14:paraId="6E1D6766" w14:textId="6F418F51"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63" w:history="1">
            <w:r w:rsidRPr="009F4D88">
              <w:rPr>
                <w:rStyle w:val="Hyperlink"/>
                <w:rFonts w:eastAsia="MS Mincho"/>
                <w:noProof/>
              </w:rPr>
              <w:t>1.4.1.1 Đặc tả Use Case Đăng ký</w:t>
            </w:r>
            <w:r w:rsidRPr="009F4D88">
              <w:rPr>
                <w:noProof/>
                <w:webHidden/>
              </w:rPr>
              <w:tab/>
            </w:r>
            <w:r w:rsidRPr="009F4D88">
              <w:rPr>
                <w:noProof/>
                <w:webHidden/>
              </w:rPr>
              <w:fldChar w:fldCharType="begin"/>
            </w:r>
            <w:r w:rsidRPr="009F4D88">
              <w:rPr>
                <w:noProof/>
                <w:webHidden/>
              </w:rPr>
              <w:instrText xml:space="preserve"> PAGEREF _Toc166718863 \h </w:instrText>
            </w:r>
            <w:r w:rsidRPr="009F4D88">
              <w:rPr>
                <w:noProof/>
                <w:webHidden/>
              </w:rPr>
            </w:r>
            <w:r w:rsidRPr="009F4D88">
              <w:rPr>
                <w:noProof/>
                <w:webHidden/>
              </w:rPr>
              <w:fldChar w:fldCharType="separate"/>
            </w:r>
            <w:r w:rsidRPr="009F4D88">
              <w:rPr>
                <w:noProof/>
                <w:webHidden/>
              </w:rPr>
              <w:t>3</w:t>
            </w:r>
            <w:r w:rsidRPr="009F4D88">
              <w:rPr>
                <w:noProof/>
                <w:webHidden/>
              </w:rPr>
              <w:fldChar w:fldCharType="end"/>
            </w:r>
          </w:hyperlink>
        </w:p>
        <w:p w14:paraId="7914A45E" w14:textId="6BDE858C"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64" w:history="1">
            <w:r w:rsidRPr="009F4D88">
              <w:rPr>
                <w:rStyle w:val="Hyperlink"/>
                <w:rFonts w:eastAsia="MS Mincho"/>
                <w:noProof/>
              </w:rPr>
              <w:t>1.4.1.2 Activity Diagram Đăng ký</w:t>
            </w:r>
            <w:r w:rsidRPr="009F4D88">
              <w:rPr>
                <w:noProof/>
                <w:webHidden/>
              </w:rPr>
              <w:tab/>
            </w:r>
            <w:r w:rsidRPr="009F4D88">
              <w:rPr>
                <w:noProof/>
                <w:webHidden/>
              </w:rPr>
              <w:fldChar w:fldCharType="begin"/>
            </w:r>
            <w:r w:rsidRPr="009F4D88">
              <w:rPr>
                <w:noProof/>
                <w:webHidden/>
              </w:rPr>
              <w:instrText xml:space="preserve"> PAGEREF _Toc166718864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27F2B524" w14:textId="00D08C97"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65" w:history="1">
            <w:r w:rsidRPr="009F4D88">
              <w:rPr>
                <w:rStyle w:val="Hyperlink"/>
                <w:rFonts w:eastAsia="MS Mincho"/>
                <w:noProof/>
              </w:rPr>
              <w:t>1.4.2. Đăng nhập</w:t>
            </w:r>
            <w:r w:rsidRPr="009F4D88">
              <w:rPr>
                <w:noProof/>
                <w:webHidden/>
              </w:rPr>
              <w:tab/>
            </w:r>
            <w:r w:rsidRPr="009F4D88">
              <w:rPr>
                <w:noProof/>
                <w:webHidden/>
              </w:rPr>
              <w:fldChar w:fldCharType="begin"/>
            </w:r>
            <w:r w:rsidRPr="009F4D88">
              <w:rPr>
                <w:noProof/>
                <w:webHidden/>
              </w:rPr>
              <w:instrText xml:space="preserve"> PAGEREF _Toc166718865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251BFDD2" w14:textId="1D812B76"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66" w:history="1">
            <w:r w:rsidRPr="009F4D88">
              <w:rPr>
                <w:rStyle w:val="Hyperlink"/>
                <w:rFonts w:eastAsia="MS Mincho"/>
                <w:noProof/>
              </w:rPr>
              <w:t>1.4.2.1 Đặc tả Use Case Đăng nhập</w:t>
            </w:r>
            <w:r w:rsidRPr="009F4D88">
              <w:rPr>
                <w:noProof/>
                <w:webHidden/>
              </w:rPr>
              <w:tab/>
            </w:r>
            <w:r w:rsidRPr="009F4D88">
              <w:rPr>
                <w:noProof/>
                <w:webHidden/>
              </w:rPr>
              <w:fldChar w:fldCharType="begin"/>
            </w:r>
            <w:r w:rsidRPr="009F4D88">
              <w:rPr>
                <w:noProof/>
                <w:webHidden/>
              </w:rPr>
              <w:instrText xml:space="preserve"> PAGEREF _Toc166718866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3DE52FAA" w14:textId="0D36C880"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67" w:history="1">
            <w:r w:rsidRPr="009F4D88">
              <w:rPr>
                <w:rStyle w:val="Hyperlink"/>
                <w:rFonts w:eastAsia="MS Mincho"/>
                <w:noProof/>
              </w:rPr>
              <w:t>1.4.2.2 Activity Diagram Đăng nhập</w:t>
            </w:r>
            <w:r w:rsidRPr="009F4D88">
              <w:rPr>
                <w:noProof/>
                <w:webHidden/>
              </w:rPr>
              <w:tab/>
            </w:r>
            <w:r w:rsidRPr="009F4D88">
              <w:rPr>
                <w:noProof/>
                <w:webHidden/>
              </w:rPr>
              <w:fldChar w:fldCharType="begin"/>
            </w:r>
            <w:r w:rsidRPr="009F4D88">
              <w:rPr>
                <w:noProof/>
                <w:webHidden/>
              </w:rPr>
              <w:instrText xml:space="preserve"> PAGEREF _Toc166718867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1C626673" w14:textId="2E7B2AC9"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68" w:history="1">
            <w:r w:rsidRPr="009F4D88">
              <w:rPr>
                <w:rStyle w:val="Hyperlink"/>
                <w:rFonts w:eastAsia="MS Mincho"/>
                <w:noProof/>
              </w:rPr>
              <w:t>1.4.3. Tìm kiếm sản phẩm</w:t>
            </w:r>
            <w:r w:rsidRPr="009F4D88">
              <w:rPr>
                <w:noProof/>
                <w:webHidden/>
              </w:rPr>
              <w:tab/>
            </w:r>
            <w:r w:rsidRPr="009F4D88">
              <w:rPr>
                <w:noProof/>
                <w:webHidden/>
              </w:rPr>
              <w:fldChar w:fldCharType="begin"/>
            </w:r>
            <w:r w:rsidRPr="009F4D88">
              <w:rPr>
                <w:noProof/>
                <w:webHidden/>
              </w:rPr>
              <w:instrText xml:space="preserve"> PAGEREF _Toc166718868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06010D84" w14:textId="553E4B99"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69" w:history="1">
            <w:r w:rsidRPr="009F4D88">
              <w:rPr>
                <w:rStyle w:val="Hyperlink"/>
                <w:rFonts w:eastAsia="MS Mincho"/>
                <w:noProof/>
              </w:rPr>
              <w:t>1.4.3.1 Đặc tả Use Case Tìm kiếm sản phẩm</w:t>
            </w:r>
            <w:r w:rsidRPr="009F4D88">
              <w:rPr>
                <w:noProof/>
                <w:webHidden/>
              </w:rPr>
              <w:tab/>
            </w:r>
            <w:r w:rsidRPr="009F4D88">
              <w:rPr>
                <w:noProof/>
                <w:webHidden/>
              </w:rPr>
              <w:fldChar w:fldCharType="begin"/>
            </w:r>
            <w:r w:rsidRPr="009F4D88">
              <w:rPr>
                <w:noProof/>
                <w:webHidden/>
              </w:rPr>
              <w:instrText xml:space="preserve"> PAGEREF _Toc166718869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71703C38" w14:textId="1C521AA1"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70" w:history="1">
            <w:r w:rsidRPr="009F4D88">
              <w:rPr>
                <w:rStyle w:val="Hyperlink"/>
                <w:rFonts w:eastAsia="MS Mincho"/>
                <w:noProof/>
              </w:rPr>
              <w:t>1.4.3.2 Activity Diagram Tìm kiếm sản phẩm</w:t>
            </w:r>
            <w:r w:rsidRPr="009F4D88">
              <w:rPr>
                <w:noProof/>
                <w:webHidden/>
              </w:rPr>
              <w:tab/>
            </w:r>
            <w:r w:rsidRPr="009F4D88">
              <w:rPr>
                <w:noProof/>
                <w:webHidden/>
              </w:rPr>
              <w:fldChar w:fldCharType="begin"/>
            </w:r>
            <w:r w:rsidRPr="009F4D88">
              <w:rPr>
                <w:noProof/>
                <w:webHidden/>
              </w:rPr>
              <w:instrText xml:space="preserve"> PAGEREF _Toc166718870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79C3242E" w14:textId="32B49C8A"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71" w:history="1">
            <w:r w:rsidRPr="009F4D88">
              <w:rPr>
                <w:rStyle w:val="Hyperlink"/>
                <w:rFonts w:eastAsia="MS Mincho"/>
                <w:noProof/>
              </w:rPr>
              <w:t>1.4.4. Cập nhật thông tin cá nhân</w:t>
            </w:r>
            <w:r w:rsidRPr="009F4D88">
              <w:rPr>
                <w:noProof/>
                <w:webHidden/>
              </w:rPr>
              <w:tab/>
            </w:r>
            <w:r w:rsidRPr="009F4D88">
              <w:rPr>
                <w:noProof/>
                <w:webHidden/>
              </w:rPr>
              <w:fldChar w:fldCharType="begin"/>
            </w:r>
            <w:r w:rsidRPr="009F4D88">
              <w:rPr>
                <w:noProof/>
                <w:webHidden/>
              </w:rPr>
              <w:instrText xml:space="preserve"> PAGEREF _Toc166718871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4E4FF205" w14:textId="49F397ED"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72" w:history="1">
            <w:r w:rsidRPr="009F4D88">
              <w:rPr>
                <w:rStyle w:val="Hyperlink"/>
                <w:rFonts w:eastAsia="MS Mincho"/>
                <w:noProof/>
              </w:rPr>
              <w:t>1.4.4.1 Đặc tả Use Case Cập nhật thông tin cá nhân</w:t>
            </w:r>
            <w:r w:rsidRPr="009F4D88">
              <w:rPr>
                <w:noProof/>
                <w:webHidden/>
              </w:rPr>
              <w:tab/>
            </w:r>
            <w:r w:rsidRPr="009F4D88">
              <w:rPr>
                <w:noProof/>
                <w:webHidden/>
              </w:rPr>
              <w:fldChar w:fldCharType="begin"/>
            </w:r>
            <w:r w:rsidRPr="009F4D88">
              <w:rPr>
                <w:noProof/>
                <w:webHidden/>
              </w:rPr>
              <w:instrText xml:space="preserve"> PAGEREF _Toc166718872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6C0486A6" w14:textId="2D745A01" w:rsidR="009F4D88" w:rsidRPr="009F4D88" w:rsidRDefault="009F4D88">
          <w:pPr>
            <w:pStyle w:val="TOC4"/>
            <w:tabs>
              <w:tab w:val="right" w:leader="dot" w:pos="9111"/>
            </w:tabs>
            <w:rPr>
              <w:rFonts w:asciiTheme="minorHAnsi" w:eastAsiaTheme="minorEastAsia" w:hAnsiTheme="minorHAnsi" w:cstheme="minorBidi"/>
              <w:noProof/>
              <w:kern w:val="2"/>
              <w:sz w:val="24"/>
              <w14:ligatures w14:val="standardContextual"/>
            </w:rPr>
          </w:pPr>
          <w:hyperlink w:anchor="_Toc166718873" w:history="1">
            <w:r w:rsidRPr="009F4D88">
              <w:rPr>
                <w:rStyle w:val="Hyperlink"/>
                <w:rFonts w:eastAsia="MS Mincho"/>
                <w:noProof/>
              </w:rPr>
              <w:t>1.4.4.2 Activity Diagram Cập nhật thông tin cá nhân</w:t>
            </w:r>
            <w:r w:rsidRPr="009F4D88">
              <w:rPr>
                <w:noProof/>
                <w:webHidden/>
              </w:rPr>
              <w:tab/>
            </w:r>
            <w:r w:rsidRPr="009F4D88">
              <w:rPr>
                <w:noProof/>
                <w:webHidden/>
              </w:rPr>
              <w:fldChar w:fldCharType="begin"/>
            </w:r>
            <w:r w:rsidRPr="009F4D88">
              <w:rPr>
                <w:noProof/>
                <w:webHidden/>
              </w:rPr>
              <w:instrText xml:space="preserve"> PAGEREF _Toc166718873 \h </w:instrText>
            </w:r>
            <w:r w:rsidRPr="009F4D88">
              <w:rPr>
                <w:noProof/>
                <w:webHidden/>
              </w:rPr>
            </w:r>
            <w:r w:rsidRPr="009F4D88">
              <w:rPr>
                <w:noProof/>
                <w:webHidden/>
              </w:rPr>
              <w:fldChar w:fldCharType="separate"/>
            </w:r>
            <w:r w:rsidRPr="009F4D88">
              <w:rPr>
                <w:noProof/>
                <w:webHidden/>
              </w:rPr>
              <w:t>3</w:t>
            </w:r>
            <w:r w:rsidRPr="009F4D88">
              <w:rPr>
                <w:noProof/>
                <w:webHidden/>
              </w:rPr>
              <w:fldChar w:fldCharType="end"/>
            </w:r>
          </w:hyperlink>
        </w:p>
        <w:p w14:paraId="04AE9089" w14:textId="05A58219"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74" w:history="1">
            <w:r w:rsidRPr="009F4D88">
              <w:rPr>
                <w:rStyle w:val="Hyperlink"/>
                <w:rFonts w:eastAsia="MS Mincho"/>
                <w:noProof/>
              </w:rPr>
              <w:t>1.5.</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Biểu đồ trình tự</w:t>
            </w:r>
            <w:r w:rsidRPr="009F4D88">
              <w:rPr>
                <w:noProof/>
                <w:webHidden/>
              </w:rPr>
              <w:tab/>
            </w:r>
            <w:r w:rsidRPr="009F4D88">
              <w:rPr>
                <w:noProof/>
                <w:webHidden/>
              </w:rPr>
              <w:fldChar w:fldCharType="begin"/>
            </w:r>
            <w:r w:rsidRPr="009F4D88">
              <w:rPr>
                <w:noProof/>
                <w:webHidden/>
              </w:rPr>
              <w:instrText xml:space="preserve"> PAGEREF _Toc166718874 \h </w:instrText>
            </w:r>
            <w:r w:rsidRPr="009F4D88">
              <w:rPr>
                <w:noProof/>
                <w:webHidden/>
              </w:rPr>
            </w:r>
            <w:r w:rsidRPr="009F4D88">
              <w:rPr>
                <w:noProof/>
                <w:webHidden/>
              </w:rPr>
              <w:fldChar w:fldCharType="separate"/>
            </w:r>
            <w:r w:rsidRPr="009F4D88">
              <w:rPr>
                <w:noProof/>
                <w:webHidden/>
              </w:rPr>
              <w:t>4</w:t>
            </w:r>
            <w:r w:rsidRPr="009F4D88">
              <w:rPr>
                <w:noProof/>
                <w:webHidden/>
              </w:rPr>
              <w:fldChar w:fldCharType="end"/>
            </w:r>
          </w:hyperlink>
        </w:p>
        <w:p w14:paraId="37EB7F8F" w14:textId="5C8EBF0E"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75" w:history="1">
            <w:r w:rsidRPr="009F4D88">
              <w:rPr>
                <w:rStyle w:val="Hyperlink"/>
                <w:rFonts w:eastAsia="MS Mincho"/>
                <w:noProof/>
              </w:rPr>
              <w:t>1.5.1. Đăng ký</w:t>
            </w:r>
            <w:r w:rsidRPr="009F4D88">
              <w:rPr>
                <w:noProof/>
                <w:webHidden/>
              </w:rPr>
              <w:tab/>
            </w:r>
            <w:r w:rsidRPr="009F4D88">
              <w:rPr>
                <w:noProof/>
                <w:webHidden/>
              </w:rPr>
              <w:fldChar w:fldCharType="begin"/>
            </w:r>
            <w:r w:rsidRPr="009F4D88">
              <w:rPr>
                <w:noProof/>
                <w:webHidden/>
              </w:rPr>
              <w:instrText xml:space="preserve"> PAGEREF _Toc166718875 \h </w:instrText>
            </w:r>
            <w:r w:rsidRPr="009F4D88">
              <w:rPr>
                <w:noProof/>
                <w:webHidden/>
              </w:rPr>
            </w:r>
            <w:r w:rsidRPr="009F4D88">
              <w:rPr>
                <w:noProof/>
                <w:webHidden/>
              </w:rPr>
              <w:fldChar w:fldCharType="separate"/>
            </w:r>
            <w:r w:rsidRPr="009F4D88">
              <w:rPr>
                <w:noProof/>
                <w:webHidden/>
              </w:rPr>
              <w:t>4</w:t>
            </w:r>
            <w:r w:rsidRPr="009F4D88">
              <w:rPr>
                <w:noProof/>
                <w:webHidden/>
              </w:rPr>
              <w:fldChar w:fldCharType="end"/>
            </w:r>
          </w:hyperlink>
        </w:p>
        <w:p w14:paraId="608955BB" w14:textId="7EF7C07E"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76" w:history="1">
            <w:r w:rsidRPr="009F4D88">
              <w:rPr>
                <w:rStyle w:val="Hyperlink"/>
                <w:rFonts w:eastAsia="MS Mincho"/>
                <w:noProof/>
              </w:rPr>
              <w:t>1.5.2. Đăng nhập</w:t>
            </w:r>
            <w:r w:rsidRPr="009F4D88">
              <w:rPr>
                <w:noProof/>
                <w:webHidden/>
              </w:rPr>
              <w:tab/>
            </w:r>
            <w:r w:rsidRPr="009F4D88">
              <w:rPr>
                <w:noProof/>
                <w:webHidden/>
              </w:rPr>
              <w:fldChar w:fldCharType="begin"/>
            </w:r>
            <w:r w:rsidRPr="009F4D88">
              <w:rPr>
                <w:noProof/>
                <w:webHidden/>
              </w:rPr>
              <w:instrText xml:space="preserve"> PAGEREF _Toc166718876 \h </w:instrText>
            </w:r>
            <w:r w:rsidRPr="009F4D88">
              <w:rPr>
                <w:noProof/>
                <w:webHidden/>
              </w:rPr>
            </w:r>
            <w:r w:rsidRPr="009F4D88">
              <w:rPr>
                <w:noProof/>
                <w:webHidden/>
              </w:rPr>
              <w:fldChar w:fldCharType="separate"/>
            </w:r>
            <w:r w:rsidRPr="009F4D88">
              <w:rPr>
                <w:noProof/>
                <w:webHidden/>
              </w:rPr>
              <w:t>5</w:t>
            </w:r>
            <w:r w:rsidRPr="009F4D88">
              <w:rPr>
                <w:noProof/>
                <w:webHidden/>
              </w:rPr>
              <w:fldChar w:fldCharType="end"/>
            </w:r>
          </w:hyperlink>
        </w:p>
        <w:p w14:paraId="0FAADD66" w14:textId="58688F64"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77" w:history="1">
            <w:r w:rsidRPr="009F4D88">
              <w:rPr>
                <w:rStyle w:val="Hyperlink"/>
                <w:rFonts w:eastAsia="MS Mincho"/>
                <w:noProof/>
              </w:rPr>
              <w:t>1.5.3. Tìm kiếm sản phẩm</w:t>
            </w:r>
            <w:r w:rsidRPr="009F4D88">
              <w:rPr>
                <w:noProof/>
                <w:webHidden/>
              </w:rPr>
              <w:tab/>
            </w:r>
            <w:r w:rsidRPr="009F4D88">
              <w:rPr>
                <w:noProof/>
                <w:webHidden/>
              </w:rPr>
              <w:fldChar w:fldCharType="begin"/>
            </w:r>
            <w:r w:rsidRPr="009F4D88">
              <w:rPr>
                <w:noProof/>
                <w:webHidden/>
              </w:rPr>
              <w:instrText xml:space="preserve"> PAGEREF _Toc166718877 \h </w:instrText>
            </w:r>
            <w:r w:rsidRPr="009F4D88">
              <w:rPr>
                <w:noProof/>
                <w:webHidden/>
              </w:rPr>
            </w:r>
            <w:r w:rsidRPr="009F4D88">
              <w:rPr>
                <w:noProof/>
                <w:webHidden/>
              </w:rPr>
              <w:fldChar w:fldCharType="separate"/>
            </w:r>
            <w:r w:rsidRPr="009F4D88">
              <w:rPr>
                <w:noProof/>
                <w:webHidden/>
              </w:rPr>
              <w:t>6</w:t>
            </w:r>
            <w:r w:rsidRPr="009F4D88">
              <w:rPr>
                <w:noProof/>
                <w:webHidden/>
              </w:rPr>
              <w:fldChar w:fldCharType="end"/>
            </w:r>
          </w:hyperlink>
        </w:p>
        <w:p w14:paraId="28FC4C33" w14:textId="159D2131"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78" w:history="1">
            <w:r w:rsidRPr="009F4D88">
              <w:rPr>
                <w:rStyle w:val="Hyperlink"/>
                <w:rFonts w:eastAsia="MS Mincho"/>
                <w:noProof/>
              </w:rPr>
              <w:t>1.5.4. Cập nhật thông tin cá nhân</w:t>
            </w:r>
            <w:r w:rsidRPr="009F4D88">
              <w:rPr>
                <w:noProof/>
                <w:webHidden/>
              </w:rPr>
              <w:tab/>
            </w:r>
            <w:r w:rsidRPr="009F4D88">
              <w:rPr>
                <w:noProof/>
                <w:webHidden/>
              </w:rPr>
              <w:fldChar w:fldCharType="begin"/>
            </w:r>
            <w:r w:rsidRPr="009F4D88">
              <w:rPr>
                <w:noProof/>
                <w:webHidden/>
              </w:rPr>
              <w:instrText xml:space="preserve"> PAGEREF _Toc166718878 \h </w:instrText>
            </w:r>
            <w:r w:rsidRPr="009F4D88">
              <w:rPr>
                <w:noProof/>
                <w:webHidden/>
              </w:rPr>
            </w:r>
            <w:r w:rsidRPr="009F4D88">
              <w:rPr>
                <w:noProof/>
                <w:webHidden/>
              </w:rPr>
              <w:fldChar w:fldCharType="separate"/>
            </w:r>
            <w:r w:rsidRPr="009F4D88">
              <w:rPr>
                <w:noProof/>
                <w:webHidden/>
              </w:rPr>
              <w:t>1</w:t>
            </w:r>
            <w:r w:rsidRPr="009F4D88">
              <w:rPr>
                <w:noProof/>
                <w:webHidden/>
              </w:rPr>
              <w:fldChar w:fldCharType="end"/>
            </w:r>
          </w:hyperlink>
        </w:p>
        <w:p w14:paraId="72041891" w14:textId="45BF1BAC"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79" w:history="1">
            <w:r w:rsidRPr="009F4D88">
              <w:rPr>
                <w:rStyle w:val="Hyperlink"/>
                <w:rFonts w:eastAsia="MS Mincho"/>
                <w:noProof/>
              </w:rPr>
              <w:t>1.6.</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Biểu đồ Lớp (Class diagram)</w:t>
            </w:r>
            <w:r w:rsidRPr="009F4D88">
              <w:rPr>
                <w:noProof/>
                <w:webHidden/>
              </w:rPr>
              <w:tab/>
            </w:r>
            <w:r w:rsidRPr="009F4D88">
              <w:rPr>
                <w:noProof/>
                <w:webHidden/>
              </w:rPr>
              <w:fldChar w:fldCharType="begin"/>
            </w:r>
            <w:r w:rsidRPr="009F4D88">
              <w:rPr>
                <w:noProof/>
                <w:webHidden/>
              </w:rPr>
              <w:instrText xml:space="preserve"> PAGEREF _Toc166718879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222F5CED" w14:textId="00F68B3A"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80" w:history="1">
            <w:r w:rsidRPr="009F4D88">
              <w:rPr>
                <w:rStyle w:val="Hyperlink"/>
                <w:rFonts w:eastAsia="MS Mincho"/>
                <w:noProof/>
              </w:rPr>
              <w:t>1.7.</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Biểu đồ luồng dữ liệu Database diagram</w:t>
            </w:r>
            <w:r w:rsidRPr="009F4D88">
              <w:rPr>
                <w:noProof/>
                <w:webHidden/>
              </w:rPr>
              <w:tab/>
            </w:r>
            <w:r w:rsidRPr="009F4D88">
              <w:rPr>
                <w:noProof/>
                <w:webHidden/>
              </w:rPr>
              <w:fldChar w:fldCharType="begin"/>
            </w:r>
            <w:r w:rsidRPr="009F4D88">
              <w:rPr>
                <w:noProof/>
                <w:webHidden/>
              </w:rPr>
              <w:instrText xml:space="preserve"> PAGEREF _Toc166718880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0E0CB975" w14:textId="112F9C2F"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1" w:history="1">
            <w:r w:rsidRPr="009F4D88">
              <w:rPr>
                <w:rStyle w:val="Hyperlink"/>
                <w:rFonts w:eastAsia="MS Mincho"/>
                <w:noProof/>
              </w:rPr>
              <w:t>1.7.1. Biểu đồ ngữ cảnh (Context Diagram)</w:t>
            </w:r>
            <w:r w:rsidRPr="009F4D88">
              <w:rPr>
                <w:noProof/>
                <w:webHidden/>
              </w:rPr>
              <w:tab/>
            </w:r>
            <w:r w:rsidRPr="009F4D88">
              <w:rPr>
                <w:noProof/>
                <w:webHidden/>
              </w:rPr>
              <w:fldChar w:fldCharType="begin"/>
            </w:r>
            <w:r w:rsidRPr="009F4D88">
              <w:rPr>
                <w:noProof/>
                <w:webHidden/>
              </w:rPr>
              <w:instrText xml:space="preserve"> PAGEREF _Toc166718881 \h </w:instrText>
            </w:r>
            <w:r w:rsidRPr="009F4D88">
              <w:rPr>
                <w:noProof/>
                <w:webHidden/>
              </w:rPr>
            </w:r>
            <w:r w:rsidRPr="009F4D88">
              <w:rPr>
                <w:noProof/>
                <w:webHidden/>
              </w:rPr>
              <w:fldChar w:fldCharType="separate"/>
            </w:r>
            <w:r w:rsidRPr="009F4D88">
              <w:rPr>
                <w:noProof/>
                <w:webHidden/>
              </w:rPr>
              <w:t>2</w:t>
            </w:r>
            <w:r w:rsidRPr="009F4D88">
              <w:rPr>
                <w:noProof/>
                <w:webHidden/>
              </w:rPr>
              <w:fldChar w:fldCharType="end"/>
            </w:r>
          </w:hyperlink>
        </w:p>
        <w:p w14:paraId="19336A50" w14:textId="5F229992"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2" w:history="1">
            <w:r w:rsidRPr="009F4D88">
              <w:rPr>
                <w:rStyle w:val="Hyperlink"/>
                <w:rFonts w:eastAsia="MS Mincho"/>
                <w:noProof/>
              </w:rPr>
              <w:t>1.7.2. Biểu đồ DFD cấp độ 1</w:t>
            </w:r>
            <w:r w:rsidRPr="009F4D88">
              <w:rPr>
                <w:noProof/>
                <w:webHidden/>
              </w:rPr>
              <w:tab/>
            </w:r>
            <w:r w:rsidRPr="009F4D88">
              <w:rPr>
                <w:noProof/>
                <w:webHidden/>
              </w:rPr>
              <w:fldChar w:fldCharType="begin"/>
            </w:r>
            <w:r w:rsidRPr="009F4D88">
              <w:rPr>
                <w:noProof/>
                <w:webHidden/>
              </w:rPr>
              <w:instrText xml:space="preserve"> PAGEREF _Toc166718882 \h </w:instrText>
            </w:r>
            <w:r w:rsidRPr="009F4D88">
              <w:rPr>
                <w:noProof/>
                <w:webHidden/>
              </w:rPr>
            </w:r>
            <w:r w:rsidRPr="009F4D88">
              <w:rPr>
                <w:noProof/>
                <w:webHidden/>
              </w:rPr>
              <w:fldChar w:fldCharType="separate"/>
            </w:r>
            <w:r w:rsidRPr="009F4D88">
              <w:rPr>
                <w:noProof/>
                <w:webHidden/>
              </w:rPr>
              <w:t>3</w:t>
            </w:r>
            <w:r w:rsidRPr="009F4D88">
              <w:rPr>
                <w:noProof/>
                <w:webHidden/>
              </w:rPr>
              <w:fldChar w:fldCharType="end"/>
            </w:r>
          </w:hyperlink>
        </w:p>
        <w:p w14:paraId="64824A5D" w14:textId="5DE69BB1"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83" w:history="1">
            <w:r w:rsidRPr="009F4D88">
              <w:rPr>
                <w:rStyle w:val="Hyperlink"/>
                <w:rFonts w:eastAsia="MS Mincho"/>
                <w:noProof/>
              </w:rPr>
              <w:t>1.8.</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Biểu đồ mối quan hệ giữa các dữ liệu</w:t>
            </w:r>
            <w:r w:rsidRPr="009F4D88">
              <w:rPr>
                <w:noProof/>
                <w:webHidden/>
              </w:rPr>
              <w:tab/>
            </w:r>
            <w:r w:rsidRPr="009F4D88">
              <w:rPr>
                <w:noProof/>
                <w:webHidden/>
              </w:rPr>
              <w:fldChar w:fldCharType="begin"/>
            </w:r>
            <w:r w:rsidRPr="009F4D88">
              <w:rPr>
                <w:noProof/>
                <w:webHidden/>
              </w:rPr>
              <w:instrText xml:space="preserve"> PAGEREF _Toc166718883 \h </w:instrText>
            </w:r>
            <w:r w:rsidRPr="009F4D88">
              <w:rPr>
                <w:noProof/>
                <w:webHidden/>
              </w:rPr>
            </w:r>
            <w:r w:rsidRPr="009F4D88">
              <w:rPr>
                <w:noProof/>
                <w:webHidden/>
              </w:rPr>
              <w:fldChar w:fldCharType="separate"/>
            </w:r>
            <w:r w:rsidRPr="009F4D88">
              <w:rPr>
                <w:noProof/>
                <w:webHidden/>
              </w:rPr>
              <w:t>4</w:t>
            </w:r>
            <w:r w:rsidRPr="009F4D88">
              <w:rPr>
                <w:noProof/>
                <w:webHidden/>
              </w:rPr>
              <w:fldChar w:fldCharType="end"/>
            </w:r>
          </w:hyperlink>
        </w:p>
        <w:p w14:paraId="756BC0AD" w14:textId="7B52A9F5"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84" w:history="1">
            <w:r w:rsidRPr="009F4D88">
              <w:rPr>
                <w:rStyle w:val="Hyperlink"/>
                <w:rFonts w:eastAsia="MS Mincho"/>
                <w:noProof/>
              </w:rPr>
              <w:t>1.9.</w:t>
            </w:r>
            <w:r w:rsidRPr="009F4D88">
              <w:rPr>
                <w:rFonts w:asciiTheme="minorHAnsi" w:eastAsiaTheme="minorEastAsia" w:hAnsiTheme="minorHAnsi" w:cstheme="minorBidi"/>
                <w:noProof/>
                <w:kern w:val="2"/>
                <w:sz w:val="24"/>
                <w14:ligatures w14:val="standardContextual"/>
              </w:rPr>
              <w:tab/>
            </w:r>
            <w:r w:rsidRPr="009F4D88">
              <w:rPr>
                <w:rStyle w:val="Hyperlink"/>
                <w:rFonts w:eastAsia="MS Mincho"/>
                <w:noProof/>
              </w:rPr>
              <w:t>Thiết kế giao diện (các giao diện chính)</w:t>
            </w:r>
            <w:r w:rsidRPr="009F4D88">
              <w:rPr>
                <w:noProof/>
                <w:webHidden/>
              </w:rPr>
              <w:tab/>
            </w:r>
            <w:r w:rsidRPr="009F4D88">
              <w:rPr>
                <w:noProof/>
                <w:webHidden/>
              </w:rPr>
              <w:fldChar w:fldCharType="begin"/>
            </w:r>
            <w:r w:rsidRPr="009F4D88">
              <w:rPr>
                <w:noProof/>
                <w:webHidden/>
              </w:rPr>
              <w:instrText xml:space="preserve"> PAGEREF _Toc166718884 \h </w:instrText>
            </w:r>
            <w:r w:rsidRPr="009F4D88">
              <w:rPr>
                <w:noProof/>
                <w:webHidden/>
              </w:rPr>
            </w:r>
            <w:r w:rsidRPr="009F4D88">
              <w:rPr>
                <w:noProof/>
                <w:webHidden/>
              </w:rPr>
              <w:fldChar w:fldCharType="separate"/>
            </w:r>
            <w:r w:rsidRPr="009F4D88">
              <w:rPr>
                <w:noProof/>
                <w:webHidden/>
              </w:rPr>
              <w:t>5</w:t>
            </w:r>
            <w:r w:rsidRPr="009F4D88">
              <w:rPr>
                <w:noProof/>
                <w:webHidden/>
              </w:rPr>
              <w:fldChar w:fldCharType="end"/>
            </w:r>
          </w:hyperlink>
        </w:p>
        <w:p w14:paraId="41CBA675" w14:textId="57C43CB2"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5" w:history="1">
            <w:r w:rsidRPr="009F4D88">
              <w:rPr>
                <w:rStyle w:val="Hyperlink"/>
                <w:rFonts w:eastAsia="MS Mincho"/>
                <w:noProof/>
              </w:rPr>
              <w:t>1.9.1. Trang Chủ</w:t>
            </w:r>
            <w:r w:rsidRPr="009F4D88">
              <w:rPr>
                <w:noProof/>
                <w:webHidden/>
              </w:rPr>
              <w:tab/>
            </w:r>
            <w:r w:rsidRPr="009F4D88">
              <w:rPr>
                <w:noProof/>
                <w:webHidden/>
              </w:rPr>
              <w:fldChar w:fldCharType="begin"/>
            </w:r>
            <w:r w:rsidRPr="009F4D88">
              <w:rPr>
                <w:noProof/>
                <w:webHidden/>
              </w:rPr>
              <w:instrText xml:space="preserve"> PAGEREF _Toc166718885 \h </w:instrText>
            </w:r>
            <w:r w:rsidRPr="009F4D88">
              <w:rPr>
                <w:noProof/>
                <w:webHidden/>
              </w:rPr>
            </w:r>
            <w:r w:rsidRPr="009F4D88">
              <w:rPr>
                <w:noProof/>
                <w:webHidden/>
              </w:rPr>
              <w:fldChar w:fldCharType="separate"/>
            </w:r>
            <w:r w:rsidRPr="009F4D88">
              <w:rPr>
                <w:noProof/>
                <w:webHidden/>
              </w:rPr>
              <w:t>5</w:t>
            </w:r>
            <w:r w:rsidRPr="009F4D88">
              <w:rPr>
                <w:noProof/>
                <w:webHidden/>
              </w:rPr>
              <w:fldChar w:fldCharType="end"/>
            </w:r>
          </w:hyperlink>
        </w:p>
        <w:p w14:paraId="3CBDA8DA" w14:textId="0F3AF2DC"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6" w:history="1">
            <w:r w:rsidRPr="009F4D88">
              <w:rPr>
                <w:rStyle w:val="Hyperlink"/>
                <w:rFonts w:eastAsia="MS Mincho"/>
                <w:noProof/>
              </w:rPr>
              <w:t>1.9.2. Trang Đăng Ký / Đăng Nhập</w:t>
            </w:r>
            <w:r w:rsidRPr="009F4D88">
              <w:rPr>
                <w:noProof/>
                <w:webHidden/>
              </w:rPr>
              <w:tab/>
            </w:r>
            <w:r w:rsidRPr="009F4D88">
              <w:rPr>
                <w:noProof/>
                <w:webHidden/>
              </w:rPr>
              <w:fldChar w:fldCharType="begin"/>
            </w:r>
            <w:r w:rsidRPr="009F4D88">
              <w:rPr>
                <w:noProof/>
                <w:webHidden/>
              </w:rPr>
              <w:instrText xml:space="preserve"> PAGEREF _Toc166718886 \h </w:instrText>
            </w:r>
            <w:r w:rsidRPr="009F4D88">
              <w:rPr>
                <w:noProof/>
                <w:webHidden/>
              </w:rPr>
            </w:r>
            <w:r w:rsidRPr="009F4D88">
              <w:rPr>
                <w:noProof/>
                <w:webHidden/>
              </w:rPr>
              <w:fldChar w:fldCharType="separate"/>
            </w:r>
            <w:r w:rsidRPr="009F4D88">
              <w:rPr>
                <w:noProof/>
                <w:webHidden/>
              </w:rPr>
              <w:t>6</w:t>
            </w:r>
            <w:r w:rsidRPr="009F4D88">
              <w:rPr>
                <w:noProof/>
                <w:webHidden/>
              </w:rPr>
              <w:fldChar w:fldCharType="end"/>
            </w:r>
          </w:hyperlink>
        </w:p>
        <w:p w14:paraId="53037E93" w14:textId="14CF6359"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7" w:history="1">
            <w:r w:rsidRPr="009F4D88">
              <w:rPr>
                <w:rStyle w:val="Hyperlink"/>
                <w:rFonts w:eastAsia="MS Mincho"/>
                <w:noProof/>
              </w:rPr>
              <w:t>1.9.3. Trang Contract</w:t>
            </w:r>
            <w:r w:rsidRPr="009F4D88">
              <w:rPr>
                <w:noProof/>
                <w:webHidden/>
              </w:rPr>
              <w:tab/>
            </w:r>
            <w:r w:rsidRPr="009F4D88">
              <w:rPr>
                <w:noProof/>
                <w:webHidden/>
              </w:rPr>
              <w:fldChar w:fldCharType="begin"/>
            </w:r>
            <w:r w:rsidRPr="009F4D88">
              <w:rPr>
                <w:noProof/>
                <w:webHidden/>
              </w:rPr>
              <w:instrText xml:space="preserve"> PAGEREF _Toc166718887 \h </w:instrText>
            </w:r>
            <w:r w:rsidRPr="009F4D88">
              <w:rPr>
                <w:noProof/>
                <w:webHidden/>
              </w:rPr>
            </w:r>
            <w:r w:rsidRPr="009F4D88">
              <w:rPr>
                <w:noProof/>
                <w:webHidden/>
              </w:rPr>
              <w:fldChar w:fldCharType="separate"/>
            </w:r>
            <w:r w:rsidRPr="009F4D88">
              <w:rPr>
                <w:noProof/>
                <w:webHidden/>
              </w:rPr>
              <w:t>7</w:t>
            </w:r>
            <w:r w:rsidRPr="009F4D88">
              <w:rPr>
                <w:noProof/>
                <w:webHidden/>
              </w:rPr>
              <w:fldChar w:fldCharType="end"/>
            </w:r>
          </w:hyperlink>
        </w:p>
        <w:p w14:paraId="481B9CE7" w14:textId="19B49E50"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8" w:history="1">
            <w:r w:rsidRPr="009F4D88">
              <w:rPr>
                <w:rStyle w:val="Hyperlink"/>
                <w:rFonts w:eastAsia="MS Mincho"/>
                <w:noProof/>
              </w:rPr>
              <w:t>1.9.4. Trang About</w:t>
            </w:r>
            <w:r w:rsidRPr="009F4D88">
              <w:rPr>
                <w:noProof/>
                <w:webHidden/>
              </w:rPr>
              <w:tab/>
            </w:r>
            <w:r w:rsidRPr="009F4D88">
              <w:rPr>
                <w:noProof/>
                <w:webHidden/>
              </w:rPr>
              <w:fldChar w:fldCharType="begin"/>
            </w:r>
            <w:r w:rsidRPr="009F4D88">
              <w:rPr>
                <w:noProof/>
                <w:webHidden/>
              </w:rPr>
              <w:instrText xml:space="preserve"> PAGEREF _Toc166718888 \h </w:instrText>
            </w:r>
            <w:r w:rsidRPr="009F4D88">
              <w:rPr>
                <w:noProof/>
                <w:webHidden/>
              </w:rPr>
            </w:r>
            <w:r w:rsidRPr="009F4D88">
              <w:rPr>
                <w:noProof/>
                <w:webHidden/>
              </w:rPr>
              <w:fldChar w:fldCharType="separate"/>
            </w:r>
            <w:r w:rsidRPr="009F4D88">
              <w:rPr>
                <w:noProof/>
                <w:webHidden/>
              </w:rPr>
              <w:t>8</w:t>
            </w:r>
            <w:r w:rsidRPr="009F4D88">
              <w:rPr>
                <w:noProof/>
                <w:webHidden/>
              </w:rPr>
              <w:fldChar w:fldCharType="end"/>
            </w:r>
          </w:hyperlink>
        </w:p>
        <w:p w14:paraId="665F190A" w14:textId="329D0FB8"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89" w:history="1">
            <w:r w:rsidRPr="009F4D88">
              <w:rPr>
                <w:rStyle w:val="Hyperlink"/>
                <w:rFonts w:eastAsia="MS Mincho"/>
                <w:noProof/>
              </w:rPr>
              <w:t>1.9.5. Trang Cập Nhật Thông Tin</w:t>
            </w:r>
            <w:r w:rsidRPr="009F4D88">
              <w:rPr>
                <w:noProof/>
                <w:webHidden/>
              </w:rPr>
              <w:tab/>
            </w:r>
            <w:r w:rsidRPr="009F4D88">
              <w:rPr>
                <w:noProof/>
                <w:webHidden/>
              </w:rPr>
              <w:fldChar w:fldCharType="begin"/>
            </w:r>
            <w:r w:rsidRPr="009F4D88">
              <w:rPr>
                <w:noProof/>
                <w:webHidden/>
              </w:rPr>
              <w:instrText xml:space="preserve"> PAGEREF _Toc166718889 \h </w:instrText>
            </w:r>
            <w:r w:rsidRPr="009F4D88">
              <w:rPr>
                <w:noProof/>
                <w:webHidden/>
              </w:rPr>
            </w:r>
            <w:r w:rsidRPr="009F4D88">
              <w:rPr>
                <w:noProof/>
                <w:webHidden/>
              </w:rPr>
              <w:fldChar w:fldCharType="separate"/>
            </w:r>
            <w:r w:rsidRPr="009F4D88">
              <w:rPr>
                <w:noProof/>
                <w:webHidden/>
              </w:rPr>
              <w:t>9</w:t>
            </w:r>
            <w:r w:rsidRPr="009F4D88">
              <w:rPr>
                <w:noProof/>
                <w:webHidden/>
              </w:rPr>
              <w:fldChar w:fldCharType="end"/>
            </w:r>
          </w:hyperlink>
        </w:p>
        <w:p w14:paraId="69508DA4" w14:textId="438E5BA6"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90" w:history="1">
            <w:r w:rsidRPr="009F4D88">
              <w:rPr>
                <w:rStyle w:val="Hyperlink"/>
                <w:rFonts w:eastAsia="MS Mincho"/>
                <w:noProof/>
              </w:rPr>
              <w:t>1.9.6. Trang Tìm Kiếm Sản Phẩm</w:t>
            </w:r>
            <w:r w:rsidRPr="009F4D88">
              <w:rPr>
                <w:noProof/>
                <w:webHidden/>
              </w:rPr>
              <w:tab/>
            </w:r>
            <w:r w:rsidRPr="009F4D88">
              <w:rPr>
                <w:noProof/>
                <w:webHidden/>
              </w:rPr>
              <w:fldChar w:fldCharType="begin"/>
            </w:r>
            <w:r w:rsidRPr="009F4D88">
              <w:rPr>
                <w:noProof/>
                <w:webHidden/>
              </w:rPr>
              <w:instrText xml:space="preserve"> PAGEREF _Toc166718890 \h </w:instrText>
            </w:r>
            <w:r w:rsidRPr="009F4D88">
              <w:rPr>
                <w:noProof/>
                <w:webHidden/>
              </w:rPr>
            </w:r>
            <w:r w:rsidRPr="009F4D88">
              <w:rPr>
                <w:noProof/>
                <w:webHidden/>
              </w:rPr>
              <w:fldChar w:fldCharType="separate"/>
            </w:r>
            <w:r w:rsidRPr="009F4D88">
              <w:rPr>
                <w:noProof/>
                <w:webHidden/>
              </w:rPr>
              <w:t>9</w:t>
            </w:r>
            <w:r w:rsidRPr="009F4D88">
              <w:rPr>
                <w:noProof/>
                <w:webHidden/>
              </w:rPr>
              <w:fldChar w:fldCharType="end"/>
            </w:r>
          </w:hyperlink>
        </w:p>
        <w:p w14:paraId="5256B3D4" w14:textId="6F147C04" w:rsidR="009F4D88" w:rsidRPr="009F4D88" w:rsidRDefault="009F4D88">
          <w:pPr>
            <w:pStyle w:val="TOC2"/>
            <w:tabs>
              <w:tab w:val="left" w:pos="2160"/>
            </w:tabs>
            <w:rPr>
              <w:rFonts w:asciiTheme="minorHAnsi" w:eastAsiaTheme="minorEastAsia" w:hAnsiTheme="minorHAnsi" w:cstheme="minorBidi"/>
              <w:noProof/>
              <w:kern w:val="2"/>
              <w:sz w:val="24"/>
              <w14:ligatures w14:val="standardContextual"/>
            </w:rPr>
          </w:pPr>
          <w:hyperlink w:anchor="_Toc166718891" w:history="1">
            <w:r w:rsidRPr="009F4D88">
              <w:rPr>
                <w:rStyle w:val="Hyperlink"/>
                <w:rFonts w:eastAsia="MS Mincho"/>
                <w:noProof/>
              </w:rPr>
              <w:t>1.10.</w:t>
            </w:r>
            <w:r w:rsidR="009F18FE">
              <w:rPr>
                <w:rStyle w:val="Hyperlink"/>
                <w:rFonts w:eastAsia="MS Mincho"/>
                <w:noProof/>
              </w:rPr>
              <w:t xml:space="preserve"> </w:t>
            </w:r>
            <w:r w:rsidRPr="009F4D88">
              <w:rPr>
                <w:rStyle w:val="Hyperlink"/>
                <w:rFonts w:eastAsia="MS Mincho"/>
                <w:noProof/>
              </w:rPr>
              <w:t>Thiết kế cách tiến hành Test</w:t>
            </w:r>
            <w:r w:rsidRPr="009F4D88">
              <w:rPr>
                <w:noProof/>
                <w:webHidden/>
              </w:rPr>
              <w:tab/>
            </w:r>
            <w:r w:rsidRPr="009F4D88">
              <w:rPr>
                <w:noProof/>
                <w:webHidden/>
              </w:rPr>
              <w:fldChar w:fldCharType="begin"/>
            </w:r>
            <w:r w:rsidRPr="009F4D88">
              <w:rPr>
                <w:noProof/>
                <w:webHidden/>
              </w:rPr>
              <w:instrText xml:space="preserve"> PAGEREF _Toc166718891 \h </w:instrText>
            </w:r>
            <w:r w:rsidRPr="009F4D88">
              <w:rPr>
                <w:noProof/>
                <w:webHidden/>
              </w:rPr>
            </w:r>
            <w:r w:rsidRPr="009F4D88">
              <w:rPr>
                <w:noProof/>
                <w:webHidden/>
              </w:rPr>
              <w:fldChar w:fldCharType="separate"/>
            </w:r>
            <w:r w:rsidRPr="009F4D88">
              <w:rPr>
                <w:noProof/>
                <w:webHidden/>
              </w:rPr>
              <w:t>10</w:t>
            </w:r>
            <w:r w:rsidRPr="009F4D88">
              <w:rPr>
                <w:noProof/>
                <w:webHidden/>
              </w:rPr>
              <w:fldChar w:fldCharType="end"/>
            </w:r>
          </w:hyperlink>
        </w:p>
        <w:p w14:paraId="633DB164" w14:textId="0EDF9E62"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92" w:history="1">
            <w:r w:rsidRPr="009F4D88">
              <w:rPr>
                <w:rStyle w:val="Hyperlink"/>
                <w:noProof/>
                <w:lang w:eastAsia="ja-JP"/>
              </w:rPr>
              <w:t>CHƯƠNG 2 HIỆN THỰC</w:t>
            </w:r>
            <w:r w:rsidRPr="009F4D88">
              <w:rPr>
                <w:noProof/>
                <w:webHidden/>
              </w:rPr>
              <w:tab/>
            </w:r>
            <w:r w:rsidRPr="009F4D88">
              <w:rPr>
                <w:noProof/>
                <w:webHidden/>
              </w:rPr>
              <w:fldChar w:fldCharType="begin"/>
            </w:r>
            <w:r w:rsidRPr="009F4D88">
              <w:rPr>
                <w:noProof/>
                <w:webHidden/>
              </w:rPr>
              <w:instrText xml:space="preserve"> PAGEREF _Toc166718892 \h </w:instrText>
            </w:r>
            <w:r w:rsidRPr="009F4D88">
              <w:rPr>
                <w:noProof/>
                <w:webHidden/>
              </w:rPr>
            </w:r>
            <w:r w:rsidRPr="009F4D88">
              <w:rPr>
                <w:noProof/>
                <w:webHidden/>
              </w:rPr>
              <w:fldChar w:fldCharType="separate"/>
            </w:r>
            <w:r w:rsidRPr="009F4D88">
              <w:rPr>
                <w:noProof/>
                <w:webHidden/>
              </w:rPr>
              <w:t>12</w:t>
            </w:r>
            <w:r w:rsidRPr="009F4D88">
              <w:rPr>
                <w:noProof/>
                <w:webHidden/>
              </w:rPr>
              <w:fldChar w:fldCharType="end"/>
            </w:r>
          </w:hyperlink>
        </w:p>
        <w:p w14:paraId="50CB4050" w14:textId="36B60305"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93" w:history="1">
            <w:r w:rsidRPr="009F4D88">
              <w:rPr>
                <w:rStyle w:val="Hyperlink"/>
                <w:noProof/>
                <w:lang w:eastAsia="ja-JP"/>
              </w:rPr>
              <w:t>2.1 Công nghệ sử dụng</w:t>
            </w:r>
            <w:r w:rsidRPr="009F4D88">
              <w:rPr>
                <w:noProof/>
                <w:webHidden/>
              </w:rPr>
              <w:tab/>
            </w:r>
            <w:r w:rsidRPr="009F4D88">
              <w:rPr>
                <w:noProof/>
                <w:webHidden/>
              </w:rPr>
              <w:fldChar w:fldCharType="begin"/>
            </w:r>
            <w:r w:rsidRPr="009F4D88">
              <w:rPr>
                <w:noProof/>
                <w:webHidden/>
              </w:rPr>
              <w:instrText xml:space="preserve"> PAGEREF _Toc166718893 \h </w:instrText>
            </w:r>
            <w:r w:rsidRPr="009F4D88">
              <w:rPr>
                <w:noProof/>
                <w:webHidden/>
              </w:rPr>
            </w:r>
            <w:r w:rsidRPr="009F4D88">
              <w:rPr>
                <w:noProof/>
                <w:webHidden/>
              </w:rPr>
              <w:fldChar w:fldCharType="separate"/>
            </w:r>
            <w:r w:rsidRPr="009F4D88">
              <w:rPr>
                <w:noProof/>
                <w:webHidden/>
              </w:rPr>
              <w:t>12</w:t>
            </w:r>
            <w:r w:rsidRPr="009F4D88">
              <w:rPr>
                <w:noProof/>
                <w:webHidden/>
              </w:rPr>
              <w:fldChar w:fldCharType="end"/>
            </w:r>
          </w:hyperlink>
        </w:p>
        <w:p w14:paraId="206F27FD" w14:textId="303F7AFC"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894" w:history="1">
            <w:r w:rsidRPr="009F4D88">
              <w:rPr>
                <w:rStyle w:val="Hyperlink"/>
                <w:noProof/>
                <w:lang w:eastAsia="ja-JP"/>
              </w:rPr>
              <w:t>2.2 Kết quả đạt được</w:t>
            </w:r>
            <w:r w:rsidRPr="009F4D88">
              <w:rPr>
                <w:noProof/>
                <w:webHidden/>
              </w:rPr>
              <w:tab/>
            </w:r>
            <w:r w:rsidRPr="009F4D88">
              <w:rPr>
                <w:noProof/>
                <w:webHidden/>
              </w:rPr>
              <w:fldChar w:fldCharType="begin"/>
            </w:r>
            <w:r w:rsidRPr="009F4D88">
              <w:rPr>
                <w:noProof/>
                <w:webHidden/>
              </w:rPr>
              <w:instrText xml:space="preserve"> PAGEREF _Toc166718894 \h </w:instrText>
            </w:r>
            <w:r w:rsidRPr="009F4D88">
              <w:rPr>
                <w:noProof/>
                <w:webHidden/>
              </w:rPr>
            </w:r>
            <w:r w:rsidRPr="009F4D88">
              <w:rPr>
                <w:noProof/>
                <w:webHidden/>
              </w:rPr>
              <w:fldChar w:fldCharType="separate"/>
            </w:r>
            <w:r w:rsidRPr="009F4D88">
              <w:rPr>
                <w:noProof/>
                <w:webHidden/>
              </w:rPr>
              <w:t>13</w:t>
            </w:r>
            <w:r w:rsidRPr="009F4D88">
              <w:rPr>
                <w:noProof/>
                <w:webHidden/>
              </w:rPr>
              <w:fldChar w:fldCharType="end"/>
            </w:r>
          </w:hyperlink>
        </w:p>
        <w:p w14:paraId="635DD01A" w14:textId="0355BE60"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95" w:history="1">
            <w:r w:rsidRPr="009F4D88">
              <w:rPr>
                <w:rStyle w:val="Hyperlink"/>
                <w:noProof/>
              </w:rPr>
              <w:t>2.2.1 Quản lý hồ sơ cá nhân</w:t>
            </w:r>
            <w:r w:rsidRPr="009F4D88">
              <w:rPr>
                <w:noProof/>
                <w:webHidden/>
              </w:rPr>
              <w:tab/>
            </w:r>
            <w:r w:rsidRPr="009F4D88">
              <w:rPr>
                <w:noProof/>
                <w:webHidden/>
              </w:rPr>
              <w:fldChar w:fldCharType="begin"/>
            </w:r>
            <w:r w:rsidRPr="009F4D88">
              <w:rPr>
                <w:noProof/>
                <w:webHidden/>
              </w:rPr>
              <w:instrText xml:space="preserve"> PAGEREF _Toc166718895 \h </w:instrText>
            </w:r>
            <w:r w:rsidRPr="009F4D88">
              <w:rPr>
                <w:noProof/>
                <w:webHidden/>
              </w:rPr>
            </w:r>
            <w:r w:rsidRPr="009F4D88">
              <w:rPr>
                <w:noProof/>
                <w:webHidden/>
              </w:rPr>
              <w:fldChar w:fldCharType="separate"/>
            </w:r>
            <w:r w:rsidRPr="009F4D88">
              <w:rPr>
                <w:noProof/>
                <w:webHidden/>
              </w:rPr>
              <w:t>13</w:t>
            </w:r>
            <w:r w:rsidRPr="009F4D88">
              <w:rPr>
                <w:noProof/>
                <w:webHidden/>
              </w:rPr>
              <w:fldChar w:fldCharType="end"/>
            </w:r>
          </w:hyperlink>
        </w:p>
        <w:p w14:paraId="21056251" w14:textId="591734B6"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96" w:history="1">
            <w:r w:rsidRPr="009F4D88">
              <w:rPr>
                <w:rStyle w:val="Hyperlink"/>
                <w:noProof/>
              </w:rPr>
              <w:t>2.2.2 Tìm kiếm sản phẩm</w:t>
            </w:r>
            <w:r w:rsidRPr="009F4D88">
              <w:rPr>
                <w:noProof/>
                <w:webHidden/>
              </w:rPr>
              <w:tab/>
            </w:r>
            <w:r w:rsidRPr="009F4D88">
              <w:rPr>
                <w:noProof/>
                <w:webHidden/>
              </w:rPr>
              <w:fldChar w:fldCharType="begin"/>
            </w:r>
            <w:r w:rsidRPr="009F4D88">
              <w:rPr>
                <w:noProof/>
                <w:webHidden/>
              </w:rPr>
              <w:instrText xml:space="preserve"> PAGEREF _Toc166718896 \h </w:instrText>
            </w:r>
            <w:r w:rsidRPr="009F4D88">
              <w:rPr>
                <w:noProof/>
                <w:webHidden/>
              </w:rPr>
            </w:r>
            <w:r w:rsidRPr="009F4D88">
              <w:rPr>
                <w:noProof/>
                <w:webHidden/>
              </w:rPr>
              <w:fldChar w:fldCharType="separate"/>
            </w:r>
            <w:r w:rsidRPr="009F4D88">
              <w:rPr>
                <w:noProof/>
                <w:webHidden/>
              </w:rPr>
              <w:t>13</w:t>
            </w:r>
            <w:r w:rsidRPr="009F4D88">
              <w:rPr>
                <w:noProof/>
                <w:webHidden/>
              </w:rPr>
              <w:fldChar w:fldCharType="end"/>
            </w:r>
          </w:hyperlink>
        </w:p>
        <w:p w14:paraId="66999457" w14:textId="18512C11"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97" w:history="1">
            <w:r w:rsidRPr="009F4D88">
              <w:rPr>
                <w:rStyle w:val="Hyperlink"/>
                <w:noProof/>
              </w:rPr>
              <w:t>2.2.3 Xem lịch sử tìm kiếm sản phẩm</w:t>
            </w:r>
            <w:r w:rsidRPr="009F4D88">
              <w:rPr>
                <w:noProof/>
                <w:webHidden/>
              </w:rPr>
              <w:tab/>
            </w:r>
            <w:r w:rsidRPr="009F4D88">
              <w:rPr>
                <w:noProof/>
                <w:webHidden/>
              </w:rPr>
              <w:fldChar w:fldCharType="begin"/>
            </w:r>
            <w:r w:rsidRPr="009F4D88">
              <w:rPr>
                <w:noProof/>
                <w:webHidden/>
              </w:rPr>
              <w:instrText xml:space="preserve"> PAGEREF _Toc166718897 \h </w:instrText>
            </w:r>
            <w:r w:rsidRPr="009F4D88">
              <w:rPr>
                <w:noProof/>
                <w:webHidden/>
              </w:rPr>
            </w:r>
            <w:r w:rsidRPr="009F4D88">
              <w:rPr>
                <w:noProof/>
                <w:webHidden/>
              </w:rPr>
              <w:fldChar w:fldCharType="separate"/>
            </w:r>
            <w:r w:rsidRPr="009F4D88">
              <w:rPr>
                <w:noProof/>
                <w:webHidden/>
              </w:rPr>
              <w:t>13</w:t>
            </w:r>
            <w:r w:rsidRPr="009F4D88">
              <w:rPr>
                <w:noProof/>
                <w:webHidden/>
              </w:rPr>
              <w:fldChar w:fldCharType="end"/>
            </w:r>
          </w:hyperlink>
        </w:p>
        <w:p w14:paraId="2CDCC26C" w14:textId="1FD46717" w:rsidR="009F4D88" w:rsidRPr="009F4D88" w:rsidRDefault="009F4D88">
          <w:pPr>
            <w:pStyle w:val="TOC3"/>
            <w:rPr>
              <w:rFonts w:asciiTheme="minorHAnsi" w:eastAsiaTheme="minorEastAsia" w:hAnsiTheme="minorHAnsi" w:cstheme="minorBidi"/>
              <w:noProof/>
              <w:kern w:val="2"/>
              <w:sz w:val="24"/>
              <w14:ligatures w14:val="standardContextual"/>
            </w:rPr>
          </w:pPr>
          <w:hyperlink w:anchor="_Toc166718898" w:history="1">
            <w:r w:rsidRPr="009F4D88">
              <w:rPr>
                <w:rStyle w:val="Hyperlink"/>
                <w:noProof/>
              </w:rPr>
              <w:t>2.2.4 Admin</w:t>
            </w:r>
            <w:r w:rsidRPr="009F4D88">
              <w:rPr>
                <w:noProof/>
                <w:webHidden/>
              </w:rPr>
              <w:tab/>
            </w:r>
            <w:r w:rsidRPr="009F4D88">
              <w:rPr>
                <w:noProof/>
                <w:webHidden/>
              </w:rPr>
              <w:fldChar w:fldCharType="begin"/>
            </w:r>
            <w:r w:rsidRPr="009F4D88">
              <w:rPr>
                <w:noProof/>
                <w:webHidden/>
              </w:rPr>
              <w:instrText xml:space="preserve"> PAGEREF _Toc166718898 \h </w:instrText>
            </w:r>
            <w:r w:rsidRPr="009F4D88">
              <w:rPr>
                <w:noProof/>
                <w:webHidden/>
              </w:rPr>
            </w:r>
            <w:r w:rsidRPr="009F4D88">
              <w:rPr>
                <w:noProof/>
                <w:webHidden/>
              </w:rPr>
              <w:fldChar w:fldCharType="separate"/>
            </w:r>
            <w:r w:rsidRPr="009F4D88">
              <w:rPr>
                <w:noProof/>
                <w:webHidden/>
              </w:rPr>
              <w:t>13</w:t>
            </w:r>
            <w:r w:rsidRPr="009F4D88">
              <w:rPr>
                <w:noProof/>
                <w:webHidden/>
              </w:rPr>
              <w:fldChar w:fldCharType="end"/>
            </w:r>
          </w:hyperlink>
        </w:p>
        <w:p w14:paraId="2C1B6388" w14:textId="064C7CFA"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899" w:history="1">
            <w:r w:rsidRPr="009F4D88">
              <w:rPr>
                <w:rStyle w:val="Hyperlink"/>
                <w:noProof/>
                <w:lang w:eastAsia="ja-JP"/>
              </w:rPr>
              <w:t>CHƯƠNG 3 KẾT LUẬN</w:t>
            </w:r>
            <w:r w:rsidRPr="009F4D88">
              <w:rPr>
                <w:noProof/>
                <w:webHidden/>
              </w:rPr>
              <w:tab/>
            </w:r>
            <w:r w:rsidRPr="009F4D88">
              <w:rPr>
                <w:noProof/>
                <w:webHidden/>
              </w:rPr>
              <w:fldChar w:fldCharType="begin"/>
            </w:r>
            <w:r w:rsidRPr="009F4D88">
              <w:rPr>
                <w:noProof/>
                <w:webHidden/>
              </w:rPr>
              <w:instrText xml:space="preserve"> PAGEREF _Toc166718899 \h </w:instrText>
            </w:r>
            <w:r w:rsidRPr="009F4D88">
              <w:rPr>
                <w:noProof/>
                <w:webHidden/>
              </w:rPr>
            </w:r>
            <w:r w:rsidRPr="009F4D88">
              <w:rPr>
                <w:noProof/>
                <w:webHidden/>
              </w:rPr>
              <w:fldChar w:fldCharType="separate"/>
            </w:r>
            <w:r w:rsidRPr="009F4D88">
              <w:rPr>
                <w:noProof/>
                <w:webHidden/>
              </w:rPr>
              <w:t>14</w:t>
            </w:r>
            <w:r w:rsidRPr="009F4D88">
              <w:rPr>
                <w:noProof/>
                <w:webHidden/>
              </w:rPr>
              <w:fldChar w:fldCharType="end"/>
            </w:r>
          </w:hyperlink>
        </w:p>
        <w:p w14:paraId="31C61806" w14:textId="768104C9"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900" w:history="1">
            <w:r w:rsidRPr="009F4D88">
              <w:rPr>
                <w:rStyle w:val="Hyperlink"/>
                <w:noProof/>
                <w:lang w:eastAsia="ja-JP"/>
              </w:rPr>
              <w:t>3.1 Kết quả đạt được</w:t>
            </w:r>
            <w:r w:rsidRPr="009F4D88">
              <w:rPr>
                <w:noProof/>
                <w:webHidden/>
              </w:rPr>
              <w:tab/>
            </w:r>
            <w:r w:rsidRPr="009F4D88">
              <w:rPr>
                <w:noProof/>
                <w:webHidden/>
              </w:rPr>
              <w:fldChar w:fldCharType="begin"/>
            </w:r>
            <w:r w:rsidRPr="009F4D88">
              <w:rPr>
                <w:noProof/>
                <w:webHidden/>
              </w:rPr>
              <w:instrText xml:space="preserve"> PAGEREF _Toc166718900 \h </w:instrText>
            </w:r>
            <w:r w:rsidRPr="009F4D88">
              <w:rPr>
                <w:noProof/>
                <w:webHidden/>
              </w:rPr>
            </w:r>
            <w:r w:rsidRPr="009F4D88">
              <w:rPr>
                <w:noProof/>
                <w:webHidden/>
              </w:rPr>
              <w:fldChar w:fldCharType="separate"/>
            </w:r>
            <w:r w:rsidRPr="009F4D88">
              <w:rPr>
                <w:noProof/>
                <w:webHidden/>
              </w:rPr>
              <w:t>14</w:t>
            </w:r>
            <w:r w:rsidRPr="009F4D88">
              <w:rPr>
                <w:noProof/>
                <w:webHidden/>
              </w:rPr>
              <w:fldChar w:fldCharType="end"/>
            </w:r>
          </w:hyperlink>
        </w:p>
        <w:p w14:paraId="179459D3" w14:textId="3BDE4FD2" w:rsidR="009F4D88" w:rsidRPr="009F4D88" w:rsidRDefault="009F4D88">
          <w:pPr>
            <w:pStyle w:val="TOC2"/>
            <w:rPr>
              <w:rFonts w:asciiTheme="minorHAnsi" w:eastAsiaTheme="minorEastAsia" w:hAnsiTheme="minorHAnsi" w:cstheme="minorBidi"/>
              <w:noProof/>
              <w:kern w:val="2"/>
              <w:sz w:val="24"/>
              <w14:ligatures w14:val="standardContextual"/>
            </w:rPr>
          </w:pPr>
          <w:hyperlink w:anchor="_Toc166718901" w:history="1">
            <w:r w:rsidRPr="009F4D88">
              <w:rPr>
                <w:rStyle w:val="Hyperlink"/>
                <w:noProof/>
                <w:lang w:eastAsia="ja-JP"/>
              </w:rPr>
              <w:t>3.2 Hướng phát triển trong tương lai</w:t>
            </w:r>
            <w:r w:rsidRPr="009F4D88">
              <w:rPr>
                <w:noProof/>
                <w:webHidden/>
              </w:rPr>
              <w:tab/>
            </w:r>
            <w:r w:rsidRPr="009F4D88">
              <w:rPr>
                <w:noProof/>
                <w:webHidden/>
              </w:rPr>
              <w:fldChar w:fldCharType="begin"/>
            </w:r>
            <w:r w:rsidRPr="009F4D88">
              <w:rPr>
                <w:noProof/>
                <w:webHidden/>
              </w:rPr>
              <w:instrText xml:space="preserve"> PAGEREF _Toc166718901 \h </w:instrText>
            </w:r>
            <w:r w:rsidRPr="009F4D88">
              <w:rPr>
                <w:noProof/>
                <w:webHidden/>
              </w:rPr>
            </w:r>
            <w:r w:rsidRPr="009F4D88">
              <w:rPr>
                <w:noProof/>
                <w:webHidden/>
              </w:rPr>
              <w:fldChar w:fldCharType="separate"/>
            </w:r>
            <w:r w:rsidRPr="009F4D88">
              <w:rPr>
                <w:noProof/>
                <w:webHidden/>
              </w:rPr>
              <w:t>14</w:t>
            </w:r>
            <w:r w:rsidRPr="009F4D88">
              <w:rPr>
                <w:noProof/>
                <w:webHidden/>
              </w:rPr>
              <w:fldChar w:fldCharType="end"/>
            </w:r>
          </w:hyperlink>
        </w:p>
        <w:p w14:paraId="3146BD9C" w14:textId="3E949ABE"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902" w:history="1">
            <w:r w:rsidRPr="009F4D88">
              <w:rPr>
                <w:rStyle w:val="Hyperlink"/>
                <w:noProof/>
                <w:lang w:eastAsia="ja-JP"/>
              </w:rPr>
              <w:t>LÀM VIỆC NHÓM</w:t>
            </w:r>
            <w:r w:rsidRPr="009F4D88">
              <w:rPr>
                <w:noProof/>
                <w:webHidden/>
              </w:rPr>
              <w:tab/>
            </w:r>
            <w:r w:rsidRPr="009F4D88">
              <w:rPr>
                <w:noProof/>
                <w:webHidden/>
              </w:rPr>
              <w:fldChar w:fldCharType="begin"/>
            </w:r>
            <w:r w:rsidRPr="009F4D88">
              <w:rPr>
                <w:noProof/>
                <w:webHidden/>
              </w:rPr>
              <w:instrText xml:space="preserve"> PAGEREF _Toc166718902 \h </w:instrText>
            </w:r>
            <w:r w:rsidRPr="009F4D88">
              <w:rPr>
                <w:noProof/>
                <w:webHidden/>
              </w:rPr>
            </w:r>
            <w:r w:rsidRPr="009F4D88">
              <w:rPr>
                <w:noProof/>
                <w:webHidden/>
              </w:rPr>
              <w:fldChar w:fldCharType="separate"/>
            </w:r>
            <w:r w:rsidRPr="009F4D88">
              <w:rPr>
                <w:noProof/>
                <w:webHidden/>
              </w:rPr>
              <w:t>15</w:t>
            </w:r>
            <w:r w:rsidRPr="009F4D88">
              <w:rPr>
                <w:noProof/>
                <w:webHidden/>
              </w:rPr>
              <w:fldChar w:fldCharType="end"/>
            </w:r>
          </w:hyperlink>
        </w:p>
        <w:p w14:paraId="01E4C7DE" w14:textId="4B945431"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903" w:history="1">
            <w:r w:rsidRPr="009F4D88">
              <w:rPr>
                <w:rStyle w:val="Hyperlink"/>
                <w:noProof/>
                <w:lang w:eastAsia="ja-JP"/>
              </w:rPr>
              <w:t>TỰ ĐÁNH GIÁ (Bài nhóm)</w:t>
            </w:r>
            <w:r w:rsidRPr="009F4D88">
              <w:rPr>
                <w:noProof/>
                <w:webHidden/>
              </w:rPr>
              <w:tab/>
            </w:r>
            <w:r w:rsidRPr="009F4D88">
              <w:rPr>
                <w:noProof/>
                <w:webHidden/>
              </w:rPr>
              <w:fldChar w:fldCharType="begin"/>
            </w:r>
            <w:r w:rsidRPr="009F4D88">
              <w:rPr>
                <w:noProof/>
                <w:webHidden/>
              </w:rPr>
              <w:instrText xml:space="preserve"> PAGEREF _Toc166718903 \h </w:instrText>
            </w:r>
            <w:r w:rsidRPr="009F4D88">
              <w:rPr>
                <w:noProof/>
                <w:webHidden/>
              </w:rPr>
            </w:r>
            <w:r w:rsidRPr="009F4D88">
              <w:rPr>
                <w:noProof/>
                <w:webHidden/>
              </w:rPr>
              <w:fldChar w:fldCharType="separate"/>
            </w:r>
            <w:r w:rsidRPr="009F4D88">
              <w:rPr>
                <w:noProof/>
                <w:webHidden/>
              </w:rPr>
              <w:t>16</w:t>
            </w:r>
            <w:r w:rsidRPr="009F4D88">
              <w:rPr>
                <w:noProof/>
                <w:webHidden/>
              </w:rPr>
              <w:fldChar w:fldCharType="end"/>
            </w:r>
          </w:hyperlink>
        </w:p>
        <w:p w14:paraId="40D439FC" w14:textId="42B5E193" w:rsidR="009F4D88" w:rsidRPr="009F4D88" w:rsidRDefault="009F4D88">
          <w:pPr>
            <w:pStyle w:val="TOC1"/>
            <w:rPr>
              <w:rFonts w:asciiTheme="minorHAnsi" w:eastAsiaTheme="minorEastAsia" w:hAnsiTheme="minorHAnsi" w:cstheme="minorBidi"/>
              <w:noProof/>
              <w:kern w:val="2"/>
              <w:sz w:val="24"/>
              <w14:ligatures w14:val="standardContextual"/>
            </w:rPr>
          </w:pPr>
          <w:hyperlink w:anchor="_Toc166718904" w:history="1">
            <w:r w:rsidRPr="009F4D88">
              <w:rPr>
                <w:rStyle w:val="Hyperlink"/>
                <w:noProof/>
                <w:lang w:eastAsia="ja-JP"/>
              </w:rPr>
              <w:t>TỰ ĐÁNH GIÁ (Bài cá nhân)</w:t>
            </w:r>
            <w:r w:rsidRPr="009F4D88">
              <w:rPr>
                <w:noProof/>
                <w:webHidden/>
              </w:rPr>
              <w:tab/>
            </w:r>
            <w:r w:rsidRPr="009F4D88">
              <w:rPr>
                <w:noProof/>
                <w:webHidden/>
              </w:rPr>
              <w:fldChar w:fldCharType="begin"/>
            </w:r>
            <w:r w:rsidRPr="009F4D88">
              <w:rPr>
                <w:noProof/>
                <w:webHidden/>
              </w:rPr>
              <w:instrText xml:space="preserve"> PAGEREF _Toc166718904 \h </w:instrText>
            </w:r>
            <w:r w:rsidRPr="009F4D88">
              <w:rPr>
                <w:noProof/>
                <w:webHidden/>
              </w:rPr>
            </w:r>
            <w:r w:rsidRPr="009F4D88">
              <w:rPr>
                <w:noProof/>
                <w:webHidden/>
              </w:rPr>
              <w:fldChar w:fldCharType="separate"/>
            </w:r>
            <w:r w:rsidRPr="009F4D88">
              <w:rPr>
                <w:noProof/>
                <w:webHidden/>
              </w:rPr>
              <w:t>17</w:t>
            </w:r>
            <w:r w:rsidRPr="009F4D88">
              <w:rPr>
                <w:noProof/>
                <w:webHidden/>
              </w:rPr>
              <w:fldChar w:fldCharType="end"/>
            </w:r>
          </w:hyperlink>
        </w:p>
        <w:p w14:paraId="38EEBA5F" w14:textId="28C14414" w:rsidR="006F6435" w:rsidRDefault="00C9366B" w:rsidP="000260EC">
          <w:pPr>
            <w:jc w:val="both"/>
            <w:rPr>
              <w:noProof/>
            </w:rPr>
          </w:pPr>
          <w:r w:rsidRPr="009F4D88">
            <w:rPr>
              <w:sz w:val="26"/>
            </w:rPr>
            <w:fldChar w:fldCharType="end"/>
          </w:r>
        </w:p>
      </w:sdtContent>
    </w:sdt>
    <w:p w14:paraId="0D0036A4" w14:textId="77777777" w:rsidR="00D918DB" w:rsidRDefault="00D918DB" w:rsidP="000260EC">
      <w:pPr>
        <w:jc w:val="both"/>
      </w:pPr>
    </w:p>
    <w:p w14:paraId="05F2449D" w14:textId="77777777" w:rsidR="00FF3688" w:rsidRDefault="00FF3688" w:rsidP="00FF3688">
      <w:pPr>
        <w:rPr>
          <w:sz w:val="32"/>
          <w:szCs w:val="32"/>
        </w:rPr>
      </w:pPr>
      <w:r>
        <w:rPr>
          <w:sz w:val="32"/>
          <w:szCs w:val="32"/>
        </w:rPr>
        <w:br w:type="page"/>
      </w:r>
    </w:p>
    <w:p w14:paraId="5092E92B" w14:textId="77777777" w:rsidR="003049F6" w:rsidRPr="00DE6BC4" w:rsidRDefault="003049F6" w:rsidP="003049F6">
      <w:pPr>
        <w:pStyle w:val="Heading1"/>
        <w:jc w:val="center"/>
        <w:rPr>
          <w:rFonts w:ascii="Times New Roman" w:hAnsi="Times New Roman" w:cs="Times New Roman"/>
          <w:b w:val="0"/>
          <w:color w:val="auto"/>
          <w:sz w:val="32"/>
          <w:szCs w:val="32"/>
        </w:rPr>
      </w:pPr>
      <w:bookmarkStart w:id="10" w:name="_Toc153029369"/>
      <w:bookmarkStart w:id="11" w:name="_Toc387692909"/>
      <w:bookmarkStart w:id="12" w:name="_Toc166718845"/>
      <w:r w:rsidRPr="00DE6BC4">
        <w:rPr>
          <w:rFonts w:ascii="Times New Roman" w:hAnsi="Times New Roman" w:cs="Times New Roman"/>
          <w:color w:val="auto"/>
          <w:sz w:val="32"/>
          <w:szCs w:val="32"/>
        </w:rPr>
        <w:lastRenderedPageBreak/>
        <w:t>DANH MỤC KÍ HIỆU VÀ CHỮ VIẾT TẮT</w:t>
      </w:r>
      <w:bookmarkEnd w:id="10"/>
      <w:bookmarkEnd w:id="12"/>
    </w:p>
    <w:p w14:paraId="0C09C82A" w14:textId="77777777" w:rsidR="00B6219D" w:rsidRDefault="00B6219D" w:rsidP="00E62AAC">
      <w:pPr>
        <w:spacing w:before="60" w:after="60" w:line="276" w:lineRule="auto"/>
        <w:jc w:val="both"/>
        <w:rPr>
          <w:b/>
          <w:sz w:val="28"/>
        </w:rPr>
      </w:pPr>
    </w:p>
    <w:p w14:paraId="03B4828E" w14:textId="363E387C" w:rsidR="00E62AAC" w:rsidRPr="00791EED" w:rsidRDefault="00E62AAC" w:rsidP="00E62AAC">
      <w:pPr>
        <w:spacing w:before="60" w:after="60" w:line="276" w:lineRule="auto"/>
        <w:jc w:val="both"/>
        <w:rPr>
          <w:b/>
          <w:sz w:val="28"/>
        </w:rPr>
      </w:pPr>
      <w:r w:rsidRPr="00791EED">
        <w:rPr>
          <w:b/>
          <w:sz w:val="28"/>
        </w:rPr>
        <w:t xml:space="preserve">CÁC CHỮ VIẾT TẮT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480"/>
      </w:tblGrid>
      <w:tr w:rsidR="00E62AAC" w:rsidRPr="00811977" w14:paraId="18E40670" w14:textId="77777777" w:rsidTr="00481128">
        <w:trPr>
          <w:jc w:val="center"/>
        </w:trPr>
        <w:tc>
          <w:tcPr>
            <w:tcW w:w="985" w:type="dxa"/>
          </w:tcPr>
          <w:p w14:paraId="3F013510" w14:textId="581F3D10" w:rsidR="00E62AAC" w:rsidRPr="00811977" w:rsidRDefault="00BB3796" w:rsidP="005114EE">
            <w:pPr>
              <w:pStyle w:val="Nidungvnbn"/>
              <w:ind w:firstLine="0"/>
              <w:jc w:val="left"/>
            </w:pPr>
            <w:r w:rsidRPr="00811977">
              <w:t>HTML</w:t>
            </w:r>
          </w:p>
        </w:tc>
        <w:tc>
          <w:tcPr>
            <w:tcW w:w="6480" w:type="dxa"/>
          </w:tcPr>
          <w:p w14:paraId="2C5D787C" w14:textId="1D53BAB1" w:rsidR="00E62AAC" w:rsidRPr="00811977" w:rsidRDefault="00BB3796" w:rsidP="005114EE">
            <w:r w:rsidRPr="00811977">
              <w:rPr>
                <w:rStyle w:val="fontstyle01"/>
              </w:rPr>
              <w:t>Hyper Text Markup Language</w:t>
            </w:r>
          </w:p>
        </w:tc>
      </w:tr>
      <w:tr w:rsidR="00E62AAC" w:rsidRPr="00811977" w14:paraId="3551D4E5" w14:textId="77777777" w:rsidTr="00481128">
        <w:trPr>
          <w:jc w:val="center"/>
        </w:trPr>
        <w:tc>
          <w:tcPr>
            <w:tcW w:w="985" w:type="dxa"/>
          </w:tcPr>
          <w:p w14:paraId="7ED7C4E9" w14:textId="0A6D3BD8" w:rsidR="00E62AAC" w:rsidRPr="00811977" w:rsidRDefault="00AC600D" w:rsidP="005114EE">
            <w:pPr>
              <w:pStyle w:val="Nidungvnbn"/>
              <w:ind w:firstLine="0"/>
              <w:jc w:val="left"/>
            </w:pPr>
            <w:r w:rsidRPr="00811977">
              <w:t>CSS</w:t>
            </w:r>
          </w:p>
        </w:tc>
        <w:tc>
          <w:tcPr>
            <w:tcW w:w="6480" w:type="dxa"/>
          </w:tcPr>
          <w:p w14:paraId="36AA10C3" w14:textId="6EFC4211" w:rsidR="00E62AAC" w:rsidRPr="00811977" w:rsidRDefault="00AC600D" w:rsidP="005114EE">
            <w:pPr>
              <w:pStyle w:val="Nidungvnbn"/>
              <w:ind w:firstLine="0"/>
              <w:jc w:val="left"/>
            </w:pPr>
            <w:r w:rsidRPr="00811977">
              <w:t>Cascading Style Sheets</w:t>
            </w:r>
          </w:p>
        </w:tc>
      </w:tr>
      <w:tr w:rsidR="00E62AAC" w:rsidRPr="00811977" w14:paraId="786EF3B0" w14:textId="77777777" w:rsidTr="00481128">
        <w:trPr>
          <w:jc w:val="center"/>
        </w:trPr>
        <w:tc>
          <w:tcPr>
            <w:tcW w:w="985" w:type="dxa"/>
          </w:tcPr>
          <w:p w14:paraId="1F6116AE" w14:textId="78B79B29" w:rsidR="00E62AAC" w:rsidRPr="00811977" w:rsidRDefault="00F905C8" w:rsidP="005114EE">
            <w:pPr>
              <w:pStyle w:val="Nidungvnbn"/>
              <w:ind w:firstLine="0"/>
              <w:jc w:val="left"/>
            </w:pPr>
            <w:r>
              <w:rPr>
                <w:rFonts w:eastAsiaTheme="minorEastAsia"/>
                <w:bCs/>
                <w:lang w:eastAsia="ja-JP"/>
              </w:rPr>
              <w:t>JS</w:t>
            </w:r>
          </w:p>
        </w:tc>
        <w:tc>
          <w:tcPr>
            <w:tcW w:w="6480" w:type="dxa"/>
          </w:tcPr>
          <w:p w14:paraId="6AAFE19B" w14:textId="4940D545" w:rsidR="00E62AAC" w:rsidRPr="00811977" w:rsidRDefault="001E09B9" w:rsidP="005114EE">
            <w:pPr>
              <w:pStyle w:val="Nidungvnbn"/>
              <w:ind w:firstLine="0"/>
              <w:jc w:val="left"/>
            </w:pPr>
            <w:r w:rsidRPr="001E09B9">
              <w:t>JavaScript</w:t>
            </w:r>
          </w:p>
        </w:tc>
      </w:tr>
      <w:tr w:rsidR="00481128" w:rsidRPr="00811977" w14:paraId="518EED50" w14:textId="77777777" w:rsidTr="00481128">
        <w:trPr>
          <w:jc w:val="center"/>
        </w:trPr>
        <w:tc>
          <w:tcPr>
            <w:tcW w:w="985" w:type="dxa"/>
          </w:tcPr>
          <w:p w14:paraId="5C2470A3" w14:textId="051B0DEA" w:rsidR="00481128" w:rsidRDefault="00481128" w:rsidP="005114EE">
            <w:pPr>
              <w:pStyle w:val="Nidungvnbn"/>
              <w:ind w:firstLine="0"/>
              <w:jc w:val="left"/>
              <w:rPr>
                <w:rFonts w:eastAsiaTheme="minorEastAsia"/>
                <w:bCs/>
                <w:lang w:eastAsia="ja-JP"/>
              </w:rPr>
            </w:pPr>
            <w:r>
              <w:rPr>
                <w:rFonts w:eastAsiaTheme="minorEastAsia"/>
                <w:bCs/>
                <w:lang w:eastAsia="ja-JP"/>
              </w:rPr>
              <w:t>DFD</w:t>
            </w:r>
          </w:p>
        </w:tc>
        <w:tc>
          <w:tcPr>
            <w:tcW w:w="6480" w:type="dxa"/>
          </w:tcPr>
          <w:p w14:paraId="7D020536" w14:textId="3BAA43C6" w:rsidR="00481128" w:rsidRPr="001E09B9" w:rsidRDefault="00475D73" w:rsidP="005114EE">
            <w:pPr>
              <w:pStyle w:val="Nidungvnbn"/>
              <w:ind w:firstLine="0"/>
              <w:jc w:val="left"/>
            </w:pPr>
            <w:r w:rsidRPr="00475D73">
              <w:t>Data-flow diagram</w:t>
            </w:r>
          </w:p>
        </w:tc>
      </w:tr>
    </w:tbl>
    <w:p w14:paraId="7AFCD561" w14:textId="77777777" w:rsidR="003049F6" w:rsidRDefault="003049F6" w:rsidP="00481128">
      <w:pPr>
        <w:pStyle w:val="Chng"/>
        <w:tabs>
          <w:tab w:val="clear" w:pos="6379"/>
        </w:tabs>
      </w:pPr>
      <w:r>
        <w:br w:type="page"/>
      </w:r>
    </w:p>
    <w:p w14:paraId="326D375D" w14:textId="461050E9" w:rsidR="007E6AB9" w:rsidRPr="00261BCD" w:rsidRDefault="007B1A23" w:rsidP="002B0CF5">
      <w:pPr>
        <w:pStyle w:val="Chng"/>
        <w:tabs>
          <w:tab w:val="clear" w:pos="6379"/>
        </w:tabs>
        <w:jc w:val="center"/>
        <w:outlineLvl w:val="0"/>
      </w:pPr>
      <w:bookmarkStart w:id="13" w:name="_Toc166718846"/>
      <w:r w:rsidRPr="00261BCD">
        <w:lastRenderedPageBreak/>
        <w:t>DANH MỤC CÁC HÌNH VẼ</w:t>
      </w:r>
      <w:bookmarkEnd w:id="11"/>
      <w:bookmarkEnd w:id="13"/>
    </w:p>
    <w:bookmarkStart w:id="14" w:name="_Toc387692910"/>
    <w:p w14:paraId="349F1C4B" w14:textId="4FFFF38A" w:rsidR="00B80F01" w:rsidRDefault="000B677C" w:rsidP="00C82179">
      <w:pPr>
        <w:pStyle w:val="TableofFigures"/>
        <w:tabs>
          <w:tab w:val="right" w:leader="dot" w:pos="9111"/>
        </w:tabs>
        <w:rPr>
          <w:noProof/>
        </w:rPr>
      </w:pPr>
      <w:r>
        <w:rPr>
          <w:rFonts w:eastAsiaTheme="minorEastAsia"/>
          <w:lang w:eastAsia="ja-JP"/>
        </w:rPr>
        <w:fldChar w:fldCharType="begin"/>
      </w:r>
      <w:r>
        <w:rPr>
          <w:rFonts w:eastAsiaTheme="minorEastAsia"/>
          <w:lang w:eastAsia="ja-JP"/>
        </w:rPr>
        <w:instrText xml:space="preserve"> TOC \h \z \c "Hình 1." </w:instrText>
      </w:r>
      <w:r>
        <w:rPr>
          <w:rFonts w:eastAsiaTheme="minorEastAsia"/>
          <w:lang w:eastAsia="ja-JP"/>
        </w:rPr>
        <w:fldChar w:fldCharType="separate"/>
      </w:r>
      <w:hyperlink w:anchor="_Toc166719015" w:history="1">
        <w:r w:rsidR="00B80F01" w:rsidRPr="008A3EA0">
          <w:rPr>
            <w:rStyle w:val="Hyperlink"/>
            <w:noProof/>
          </w:rPr>
          <w:t>Hình 1.2 Sơ đồ chức năng tổng quát</w:t>
        </w:r>
        <w:r w:rsidR="00B80F01">
          <w:rPr>
            <w:noProof/>
            <w:webHidden/>
          </w:rPr>
          <w:tab/>
        </w:r>
        <w:r w:rsidR="00B80F01">
          <w:rPr>
            <w:noProof/>
            <w:webHidden/>
          </w:rPr>
          <w:fldChar w:fldCharType="begin"/>
        </w:r>
        <w:r w:rsidR="00B80F01">
          <w:rPr>
            <w:noProof/>
            <w:webHidden/>
          </w:rPr>
          <w:instrText xml:space="preserve"> PAGEREF _Toc166719015 \h </w:instrText>
        </w:r>
        <w:r w:rsidR="00B80F01">
          <w:rPr>
            <w:noProof/>
            <w:webHidden/>
          </w:rPr>
        </w:r>
        <w:r w:rsidR="00B80F01">
          <w:rPr>
            <w:noProof/>
            <w:webHidden/>
          </w:rPr>
          <w:fldChar w:fldCharType="separate"/>
        </w:r>
        <w:r w:rsidR="00B80F01">
          <w:rPr>
            <w:noProof/>
            <w:webHidden/>
          </w:rPr>
          <w:t>7</w:t>
        </w:r>
        <w:r w:rsidR="00B80F01">
          <w:rPr>
            <w:noProof/>
            <w:webHidden/>
          </w:rPr>
          <w:fldChar w:fldCharType="end"/>
        </w:r>
      </w:hyperlink>
      <w:r>
        <w:rPr>
          <w:rFonts w:eastAsiaTheme="minorEastAsia"/>
          <w:lang w:eastAsia="ja-JP"/>
        </w:rPr>
        <w:fldChar w:fldCharType="end"/>
      </w:r>
      <w:r w:rsidR="00C82179">
        <w:rPr>
          <w:rFonts w:eastAsiaTheme="minorEastAsia"/>
          <w:lang w:eastAsia="ja-JP"/>
        </w:rPr>
        <w:fldChar w:fldCharType="begin"/>
      </w:r>
      <w:r w:rsidR="00C82179">
        <w:rPr>
          <w:rFonts w:eastAsiaTheme="minorEastAsia"/>
          <w:lang w:eastAsia="ja-JP"/>
        </w:rPr>
        <w:instrText xml:space="preserve"> TOC \h \z \c "Hình 1.3." </w:instrText>
      </w:r>
      <w:r w:rsidR="00C82179">
        <w:rPr>
          <w:rFonts w:eastAsiaTheme="minorEastAsia"/>
          <w:lang w:eastAsia="ja-JP"/>
        </w:rPr>
        <w:fldChar w:fldCharType="separate"/>
      </w:r>
    </w:p>
    <w:p w14:paraId="6C4A2174" w14:textId="159FB78E" w:rsidR="00D041FF" w:rsidRDefault="00B80F01" w:rsidP="00B80F01">
      <w:pPr>
        <w:pStyle w:val="TableofFigures"/>
        <w:tabs>
          <w:tab w:val="right" w:leader="dot" w:pos="9111"/>
        </w:tabs>
        <w:rPr>
          <w:rFonts w:eastAsiaTheme="minorEastAsia"/>
          <w:lang w:eastAsia="ja-JP"/>
        </w:rPr>
      </w:pPr>
      <w:hyperlink w:anchor="_Toc166719019" w:history="1">
        <w:r w:rsidRPr="00AB4A6F">
          <w:rPr>
            <w:rStyle w:val="Hyperlink"/>
            <w:noProof/>
          </w:rPr>
          <w:t>Hình 1.3.3 Biểu đồ Use Case Tổng Quát</w:t>
        </w:r>
        <w:r>
          <w:rPr>
            <w:noProof/>
            <w:webHidden/>
          </w:rPr>
          <w:tab/>
        </w:r>
        <w:r>
          <w:rPr>
            <w:noProof/>
            <w:webHidden/>
          </w:rPr>
          <w:fldChar w:fldCharType="begin"/>
        </w:r>
        <w:r>
          <w:rPr>
            <w:noProof/>
            <w:webHidden/>
          </w:rPr>
          <w:instrText xml:space="preserve"> PAGEREF _Toc166719019 \h </w:instrText>
        </w:r>
        <w:r>
          <w:rPr>
            <w:noProof/>
            <w:webHidden/>
          </w:rPr>
        </w:r>
        <w:r>
          <w:rPr>
            <w:noProof/>
            <w:webHidden/>
          </w:rPr>
          <w:fldChar w:fldCharType="separate"/>
        </w:r>
        <w:r>
          <w:rPr>
            <w:noProof/>
            <w:webHidden/>
          </w:rPr>
          <w:t>10</w:t>
        </w:r>
        <w:r>
          <w:rPr>
            <w:noProof/>
            <w:webHidden/>
          </w:rPr>
          <w:fldChar w:fldCharType="end"/>
        </w:r>
      </w:hyperlink>
      <w:r w:rsidR="00C82179">
        <w:rPr>
          <w:rFonts w:eastAsiaTheme="minorEastAsia"/>
          <w:lang w:eastAsia="ja-JP"/>
        </w:rPr>
        <w:fldChar w:fldCharType="end"/>
      </w:r>
    </w:p>
    <w:p w14:paraId="4B16769E" w14:textId="209D3C99" w:rsidR="00B80F01" w:rsidRDefault="009F4D88">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1.3.4." </w:instrText>
      </w:r>
      <w:r>
        <w:rPr>
          <w:rFonts w:eastAsiaTheme="minorEastAsia"/>
          <w:lang w:eastAsia="ja-JP"/>
        </w:rPr>
        <w:fldChar w:fldCharType="separate"/>
      </w:r>
      <w:hyperlink w:anchor="_Toc166719025" w:history="1">
        <w:r w:rsidR="00B80F01" w:rsidRPr="00DC05DC">
          <w:rPr>
            <w:rStyle w:val="Hyperlink"/>
            <w:noProof/>
          </w:rPr>
          <w:t xml:space="preserve">Hình 1.3.4. 1 </w:t>
        </w:r>
        <w:r w:rsidR="00B80F01" w:rsidRPr="00DC05DC">
          <w:rPr>
            <w:rStyle w:val="Hyperlink"/>
            <w:rFonts w:eastAsia="MS Mincho"/>
            <w:noProof/>
          </w:rPr>
          <w:t>Use case Cập nhật thông tin cá nhân</w:t>
        </w:r>
        <w:r w:rsidR="00B80F01">
          <w:rPr>
            <w:noProof/>
            <w:webHidden/>
          </w:rPr>
          <w:tab/>
        </w:r>
        <w:r w:rsidR="00B80F01">
          <w:rPr>
            <w:noProof/>
            <w:webHidden/>
          </w:rPr>
          <w:fldChar w:fldCharType="begin"/>
        </w:r>
        <w:r w:rsidR="00B80F01">
          <w:rPr>
            <w:noProof/>
            <w:webHidden/>
          </w:rPr>
          <w:instrText xml:space="preserve"> PAGEREF _Toc166719025 \h </w:instrText>
        </w:r>
        <w:r w:rsidR="00B80F01">
          <w:rPr>
            <w:noProof/>
            <w:webHidden/>
          </w:rPr>
        </w:r>
        <w:r w:rsidR="00B80F01">
          <w:rPr>
            <w:noProof/>
            <w:webHidden/>
          </w:rPr>
          <w:fldChar w:fldCharType="separate"/>
        </w:r>
        <w:r w:rsidR="00B80F01">
          <w:rPr>
            <w:noProof/>
            <w:webHidden/>
          </w:rPr>
          <w:t>11</w:t>
        </w:r>
        <w:r w:rsidR="00B80F01">
          <w:rPr>
            <w:noProof/>
            <w:webHidden/>
          </w:rPr>
          <w:fldChar w:fldCharType="end"/>
        </w:r>
      </w:hyperlink>
    </w:p>
    <w:p w14:paraId="37D15C8C" w14:textId="4D63E4A6"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6" w:history="1">
        <w:r w:rsidRPr="00DC05DC">
          <w:rPr>
            <w:rStyle w:val="Hyperlink"/>
            <w:noProof/>
          </w:rPr>
          <w:t>Hình 1.3.4. 2 Use case Tìm kiếm sản phẩm</w:t>
        </w:r>
        <w:r>
          <w:rPr>
            <w:noProof/>
            <w:webHidden/>
          </w:rPr>
          <w:tab/>
        </w:r>
        <w:r>
          <w:rPr>
            <w:noProof/>
            <w:webHidden/>
          </w:rPr>
          <w:fldChar w:fldCharType="begin"/>
        </w:r>
        <w:r>
          <w:rPr>
            <w:noProof/>
            <w:webHidden/>
          </w:rPr>
          <w:instrText xml:space="preserve"> PAGEREF _Toc166719026 \h </w:instrText>
        </w:r>
        <w:r>
          <w:rPr>
            <w:noProof/>
            <w:webHidden/>
          </w:rPr>
        </w:r>
        <w:r>
          <w:rPr>
            <w:noProof/>
            <w:webHidden/>
          </w:rPr>
          <w:fldChar w:fldCharType="separate"/>
        </w:r>
        <w:r>
          <w:rPr>
            <w:noProof/>
            <w:webHidden/>
          </w:rPr>
          <w:t>11</w:t>
        </w:r>
        <w:r>
          <w:rPr>
            <w:noProof/>
            <w:webHidden/>
          </w:rPr>
          <w:fldChar w:fldCharType="end"/>
        </w:r>
      </w:hyperlink>
    </w:p>
    <w:p w14:paraId="75D835D5" w14:textId="7F2737CA"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7" w:history="1">
        <w:r w:rsidRPr="00DC05DC">
          <w:rPr>
            <w:rStyle w:val="Hyperlink"/>
            <w:noProof/>
          </w:rPr>
          <w:t>Hình 1.3.4. 3 Usecase xem lịch sử tìm kiếm</w:t>
        </w:r>
        <w:r>
          <w:rPr>
            <w:noProof/>
            <w:webHidden/>
          </w:rPr>
          <w:tab/>
        </w:r>
        <w:r>
          <w:rPr>
            <w:noProof/>
            <w:webHidden/>
          </w:rPr>
          <w:fldChar w:fldCharType="begin"/>
        </w:r>
        <w:r>
          <w:rPr>
            <w:noProof/>
            <w:webHidden/>
          </w:rPr>
          <w:instrText xml:space="preserve"> PAGEREF _Toc166719027 \h </w:instrText>
        </w:r>
        <w:r>
          <w:rPr>
            <w:noProof/>
            <w:webHidden/>
          </w:rPr>
        </w:r>
        <w:r>
          <w:rPr>
            <w:noProof/>
            <w:webHidden/>
          </w:rPr>
          <w:fldChar w:fldCharType="separate"/>
        </w:r>
        <w:r>
          <w:rPr>
            <w:noProof/>
            <w:webHidden/>
          </w:rPr>
          <w:t>12</w:t>
        </w:r>
        <w:r>
          <w:rPr>
            <w:noProof/>
            <w:webHidden/>
          </w:rPr>
          <w:fldChar w:fldCharType="end"/>
        </w:r>
      </w:hyperlink>
    </w:p>
    <w:p w14:paraId="02961775" w14:textId="53D02DFB"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8" w:history="1">
        <w:r w:rsidRPr="00DC05DC">
          <w:rPr>
            <w:rStyle w:val="Hyperlink"/>
            <w:noProof/>
          </w:rPr>
          <w:t>Hình 1.3.4. 4 Use Case Xem chi tiết lịch sử tìm kiếm</w:t>
        </w:r>
        <w:r>
          <w:rPr>
            <w:noProof/>
            <w:webHidden/>
          </w:rPr>
          <w:tab/>
        </w:r>
        <w:r>
          <w:rPr>
            <w:noProof/>
            <w:webHidden/>
          </w:rPr>
          <w:fldChar w:fldCharType="begin"/>
        </w:r>
        <w:r>
          <w:rPr>
            <w:noProof/>
            <w:webHidden/>
          </w:rPr>
          <w:instrText xml:space="preserve"> PAGEREF _Toc166719028 \h </w:instrText>
        </w:r>
        <w:r>
          <w:rPr>
            <w:noProof/>
            <w:webHidden/>
          </w:rPr>
        </w:r>
        <w:r>
          <w:rPr>
            <w:noProof/>
            <w:webHidden/>
          </w:rPr>
          <w:fldChar w:fldCharType="separate"/>
        </w:r>
        <w:r>
          <w:rPr>
            <w:noProof/>
            <w:webHidden/>
          </w:rPr>
          <w:t>12</w:t>
        </w:r>
        <w:r>
          <w:rPr>
            <w:noProof/>
            <w:webHidden/>
          </w:rPr>
          <w:fldChar w:fldCharType="end"/>
        </w:r>
      </w:hyperlink>
    </w:p>
    <w:p w14:paraId="530E8658" w14:textId="7B7D4D30"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29" w:history="1">
        <w:r w:rsidRPr="00DC05DC">
          <w:rPr>
            <w:rStyle w:val="Hyperlink"/>
            <w:noProof/>
          </w:rPr>
          <w:t>Hình 1.3.4. 5 Usecase Quản lý người dùng</w:t>
        </w:r>
        <w:r>
          <w:rPr>
            <w:noProof/>
            <w:webHidden/>
          </w:rPr>
          <w:tab/>
        </w:r>
        <w:r>
          <w:rPr>
            <w:noProof/>
            <w:webHidden/>
          </w:rPr>
          <w:fldChar w:fldCharType="begin"/>
        </w:r>
        <w:r>
          <w:rPr>
            <w:noProof/>
            <w:webHidden/>
          </w:rPr>
          <w:instrText xml:space="preserve"> PAGEREF _Toc166719029 \h </w:instrText>
        </w:r>
        <w:r>
          <w:rPr>
            <w:noProof/>
            <w:webHidden/>
          </w:rPr>
        </w:r>
        <w:r>
          <w:rPr>
            <w:noProof/>
            <w:webHidden/>
          </w:rPr>
          <w:fldChar w:fldCharType="separate"/>
        </w:r>
        <w:r>
          <w:rPr>
            <w:noProof/>
            <w:webHidden/>
          </w:rPr>
          <w:t>13</w:t>
        </w:r>
        <w:r>
          <w:rPr>
            <w:noProof/>
            <w:webHidden/>
          </w:rPr>
          <w:fldChar w:fldCharType="end"/>
        </w:r>
      </w:hyperlink>
    </w:p>
    <w:p w14:paraId="5E9FFBFA" w14:textId="1C3F5093" w:rsidR="009F4D88" w:rsidRPr="00261BCD" w:rsidRDefault="00B80F01" w:rsidP="00B80F01">
      <w:pPr>
        <w:pStyle w:val="TableofFigures"/>
        <w:tabs>
          <w:tab w:val="right" w:leader="dot" w:pos="9111"/>
        </w:tabs>
        <w:rPr>
          <w:rFonts w:eastAsiaTheme="minorEastAsia"/>
          <w:lang w:eastAsia="ja-JP"/>
        </w:rPr>
      </w:pPr>
      <w:hyperlink w:anchor="_Toc166719030" w:history="1">
        <w:r w:rsidRPr="00DC05DC">
          <w:rPr>
            <w:rStyle w:val="Hyperlink"/>
            <w:noProof/>
          </w:rPr>
          <w:t>Hình 1.3.4. 6 Usecase Quản lý lịch sử tìm kiếm</w:t>
        </w:r>
        <w:r>
          <w:rPr>
            <w:noProof/>
            <w:webHidden/>
          </w:rPr>
          <w:tab/>
        </w:r>
        <w:r>
          <w:rPr>
            <w:noProof/>
            <w:webHidden/>
          </w:rPr>
          <w:fldChar w:fldCharType="begin"/>
        </w:r>
        <w:r>
          <w:rPr>
            <w:noProof/>
            <w:webHidden/>
          </w:rPr>
          <w:instrText xml:space="preserve"> PAGEREF _Toc166719030 \h </w:instrText>
        </w:r>
        <w:r>
          <w:rPr>
            <w:noProof/>
            <w:webHidden/>
          </w:rPr>
        </w:r>
        <w:r>
          <w:rPr>
            <w:noProof/>
            <w:webHidden/>
          </w:rPr>
          <w:fldChar w:fldCharType="separate"/>
        </w:r>
        <w:r>
          <w:rPr>
            <w:noProof/>
            <w:webHidden/>
          </w:rPr>
          <w:t>13</w:t>
        </w:r>
        <w:r>
          <w:rPr>
            <w:noProof/>
            <w:webHidden/>
          </w:rPr>
          <w:fldChar w:fldCharType="end"/>
        </w:r>
      </w:hyperlink>
      <w:r w:rsidR="009F4D88">
        <w:rPr>
          <w:rFonts w:eastAsiaTheme="minorEastAsia"/>
          <w:lang w:eastAsia="ja-JP"/>
        </w:rPr>
        <w:fldChar w:fldCharType="end"/>
      </w:r>
    </w:p>
    <w:p w14:paraId="36E13603" w14:textId="0AEEC271" w:rsidR="00B80F01" w:rsidRDefault="009F4D88" w:rsidP="00B80F01">
      <w:pPr>
        <w:pStyle w:val="TableofFigures"/>
        <w:tabs>
          <w:tab w:val="right" w:leader="dot" w:pos="9111"/>
        </w:tabs>
        <w:rPr>
          <w:noProof/>
        </w:rPr>
      </w:pPr>
      <w:r>
        <w:rPr>
          <w:rFonts w:eastAsiaTheme="minorEastAsia"/>
          <w:lang w:eastAsia="ja-JP"/>
        </w:rPr>
        <w:fldChar w:fldCharType="begin"/>
      </w:r>
      <w:r>
        <w:rPr>
          <w:rFonts w:eastAsiaTheme="minorEastAsia"/>
          <w:lang w:eastAsia="ja-JP"/>
        </w:rPr>
        <w:instrText xml:space="preserve"> TOC \h \z \c "Hình 1.4.1." </w:instrText>
      </w:r>
      <w:r>
        <w:rPr>
          <w:rFonts w:eastAsiaTheme="minorEastAsia"/>
          <w:lang w:eastAsia="ja-JP"/>
        </w:rPr>
        <w:fldChar w:fldCharType="separate"/>
      </w:r>
      <w:hyperlink w:anchor="_Toc166719032" w:history="1">
        <w:r w:rsidR="00B80F01" w:rsidRPr="00694F75">
          <w:rPr>
            <w:rStyle w:val="Hyperlink"/>
            <w:noProof/>
          </w:rPr>
          <w:t>Hình 1.4.1.2 Activity Diagram Đăng ký</w:t>
        </w:r>
        <w:r w:rsidR="00B80F01">
          <w:rPr>
            <w:noProof/>
            <w:webHidden/>
          </w:rPr>
          <w:tab/>
        </w:r>
        <w:r w:rsidR="00B80F01">
          <w:rPr>
            <w:noProof/>
            <w:webHidden/>
          </w:rPr>
          <w:fldChar w:fldCharType="begin"/>
        </w:r>
        <w:r w:rsidR="00B80F01">
          <w:rPr>
            <w:noProof/>
            <w:webHidden/>
          </w:rPr>
          <w:instrText xml:space="preserve"> PAGEREF _Toc166719032 \h </w:instrText>
        </w:r>
        <w:r w:rsidR="00B80F01">
          <w:rPr>
            <w:noProof/>
            <w:webHidden/>
          </w:rPr>
        </w:r>
        <w:r w:rsidR="00B80F01">
          <w:rPr>
            <w:noProof/>
            <w:webHidden/>
          </w:rPr>
          <w:fldChar w:fldCharType="separate"/>
        </w:r>
        <w:r w:rsidR="00B80F01">
          <w:rPr>
            <w:noProof/>
            <w:webHidden/>
          </w:rPr>
          <w:t>15</w:t>
        </w:r>
        <w:r w:rsidR="00B80F01">
          <w:rPr>
            <w:noProof/>
            <w:webHidden/>
          </w:rPr>
          <w:fldChar w:fldCharType="end"/>
        </w:r>
      </w:hyperlink>
      <w:r>
        <w:rPr>
          <w:rFonts w:eastAsiaTheme="minorEastAsia"/>
          <w:lang w:eastAsia="ja-JP"/>
        </w:rPr>
        <w:fldChar w:fldCharType="end"/>
      </w:r>
      <w:r>
        <w:rPr>
          <w:rFonts w:eastAsiaTheme="minorEastAsia"/>
          <w:lang w:eastAsia="ja-JP"/>
        </w:rPr>
        <w:fldChar w:fldCharType="begin"/>
      </w:r>
      <w:r>
        <w:rPr>
          <w:rFonts w:eastAsiaTheme="minorEastAsia"/>
          <w:lang w:eastAsia="ja-JP"/>
        </w:rPr>
        <w:instrText xml:space="preserve"> TOC \h \z \c "Hình 1.4.2." </w:instrText>
      </w:r>
      <w:r>
        <w:rPr>
          <w:rFonts w:eastAsiaTheme="minorEastAsia"/>
          <w:lang w:eastAsia="ja-JP"/>
        </w:rPr>
        <w:fldChar w:fldCharType="separate"/>
      </w:r>
    </w:p>
    <w:p w14:paraId="1CDAE66D" w14:textId="558CEB71" w:rsidR="00B80F01" w:rsidRDefault="00B80F01" w:rsidP="00B80F01">
      <w:pPr>
        <w:pStyle w:val="TableofFigures"/>
        <w:tabs>
          <w:tab w:val="right" w:leader="dot" w:pos="9111"/>
        </w:tabs>
        <w:rPr>
          <w:noProof/>
        </w:rPr>
      </w:pPr>
      <w:hyperlink w:anchor="_Toc166719051" w:history="1">
        <w:r w:rsidRPr="00341994">
          <w:rPr>
            <w:rStyle w:val="Hyperlink"/>
            <w:noProof/>
          </w:rPr>
          <w:t>Hình 1.4.2. 2 Activity Diagram Đăng nhập</w:t>
        </w:r>
        <w:r>
          <w:rPr>
            <w:noProof/>
            <w:webHidden/>
          </w:rPr>
          <w:tab/>
        </w:r>
        <w:r>
          <w:rPr>
            <w:noProof/>
            <w:webHidden/>
          </w:rPr>
          <w:fldChar w:fldCharType="begin"/>
        </w:r>
        <w:r>
          <w:rPr>
            <w:noProof/>
            <w:webHidden/>
          </w:rPr>
          <w:instrText xml:space="preserve"> PAGEREF _Toc166719051 \h </w:instrText>
        </w:r>
        <w:r>
          <w:rPr>
            <w:noProof/>
            <w:webHidden/>
          </w:rPr>
        </w:r>
        <w:r>
          <w:rPr>
            <w:noProof/>
            <w:webHidden/>
          </w:rPr>
          <w:fldChar w:fldCharType="separate"/>
        </w:r>
        <w:r>
          <w:rPr>
            <w:noProof/>
            <w:webHidden/>
          </w:rPr>
          <w:t>17</w:t>
        </w:r>
        <w:r>
          <w:rPr>
            <w:noProof/>
            <w:webHidden/>
          </w:rPr>
          <w:fldChar w:fldCharType="end"/>
        </w:r>
      </w:hyperlink>
      <w:r w:rsidR="009F4D88">
        <w:rPr>
          <w:rFonts w:eastAsiaTheme="minorEastAsia"/>
          <w:lang w:eastAsia="ja-JP"/>
        </w:rPr>
        <w:fldChar w:fldCharType="end"/>
      </w:r>
      <w:r w:rsidR="009F4D88">
        <w:rPr>
          <w:rFonts w:eastAsiaTheme="minorEastAsia"/>
          <w:lang w:eastAsia="ja-JP"/>
        </w:rPr>
        <w:fldChar w:fldCharType="begin"/>
      </w:r>
      <w:r w:rsidR="009F4D88">
        <w:rPr>
          <w:rFonts w:eastAsiaTheme="minorEastAsia"/>
          <w:lang w:eastAsia="ja-JP"/>
        </w:rPr>
        <w:instrText xml:space="preserve"> TOC \h \z \c "Hình 1.4.3." </w:instrText>
      </w:r>
      <w:r w:rsidR="009F4D88">
        <w:rPr>
          <w:rFonts w:eastAsiaTheme="minorEastAsia"/>
          <w:lang w:eastAsia="ja-JP"/>
        </w:rPr>
        <w:fldChar w:fldCharType="separate"/>
      </w:r>
    </w:p>
    <w:p w14:paraId="195FBF09" w14:textId="1A3131EF" w:rsidR="00B80F01" w:rsidRDefault="00B80F01" w:rsidP="00B80F01">
      <w:pPr>
        <w:pStyle w:val="TableofFigures"/>
        <w:tabs>
          <w:tab w:val="right" w:leader="dot" w:pos="9111"/>
        </w:tabs>
        <w:rPr>
          <w:noProof/>
        </w:rPr>
      </w:pPr>
      <w:hyperlink w:anchor="_Toc166719052" w:history="1">
        <w:r w:rsidRPr="008E6B94">
          <w:rPr>
            <w:rStyle w:val="Hyperlink"/>
            <w:noProof/>
          </w:rPr>
          <w:t>Hình 1.4.3. 2 Activity Diagram Tìm kiếm sản phẩm</w:t>
        </w:r>
        <w:r>
          <w:rPr>
            <w:noProof/>
            <w:webHidden/>
          </w:rPr>
          <w:tab/>
        </w:r>
        <w:r>
          <w:rPr>
            <w:noProof/>
            <w:webHidden/>
          </w:rPr>
          <w:fldChar w:fldCharType="begin"/>
        </w:r>
        <w:r>
          <w:rPr>
            <w:noProof/>
            <w:webHidden/>
          </w:rPr>
          <w:instrText xml:space="preserve"> PAGEREF _Toc166719052 \h </w:instrText>
        </w:r>
        <w:r>
          <w:rPr>
            <w:noProof/>
            <w:webHidden/>
          </w:rPr>
        </w:r>
        <w:r>
          <w:rPr>
            <w:noProof/>
            <w:webHidden/>
          </w:rPr>
          <w:fldChar w:fldCharType="separate"/>
        </w:r>
        <w:r>
          <w:rPr>
            <w:noProof/>
            <w:webHidden/>
          </w:rPr>
          <w:t>18</w:t>
        </w:r>
        <w:r>
          <w:rPr>
            <w:noProof/>
            <w:webHidden/>
          </w:rPr>
          <w:fldChar w:fldCharType="end"/>
        </w:r>
      </w:hyperlink>
      <w:r w:rsidR="009F4D88">
        <w:rPr>
          <w:rFonts w:eastAsiaTheme="minorEastAsia"/>
          <w:lang w:eastAsia="ja-JP"/>
        </w:rPr>
        <w:fldChar w:fldCharType="end"/>
      </w:r>
      <w:r w:rsidR="009F4D88">
        <w:rPr>
          <w:rFonts w:eastAsiaTheme="minorEastAsia"/>
          <w:lang w:eastAsia="ja-JP"/>
        </w:rPr>
        <w:fldChar w:fldCharType="begin"/>
      </w:r>
      <w:r w:rsidR="009F4D88">
        <w:rPr>
          <w:rFonts w:eastAsiaTheme="minorEastAsia"/>
          <w:lang w:eastAsia="ja-JP"/>
        </w:rPr>
        <w:instrText xml:space="preserve"> TOC \h \z \c "Hình 1.4.4." </w:instrText>
      </w:r>
      <w:r w:rsidR="009F4D88">
        <w:rPr>
          <w:rFonts w:eastAsiaTheme="minorEastAsia"/>
          <w:lang w:eastAsia="ja-JP"/>
        </w:rPr>
        <w:fldChar w:fldCharType="separate"/>
      </w:r>
    </w:p>
    <w:p w14:paraId="5DDC707C" w14:textId="1035D7E8" w:rsidR="00B80F01" w:rsidRDefault="00B80F01" w:rsidP="00B80F01">
      <w:pPr>
        <w:pStyle w:val="TableofFigures"/>
        <w:tabs>
          <w:tab w:val="right" w:leader="dot" w:pos="9111"/>
        </w:tabs>
        <w:rPr>
          <w:noProof/>
        </w:rPr>
      </w:pPr>
      <w:hyperlink w:anchor="_Toc166719055" w:history="1">
        <w:r w:rsidRPr="00D6242C">
          <w:rPr>
            <w:rStyle w:val="Hyperlink"/>
            <w:noProof/>
          </w:rPr>
          <w:t>Hình 1.4.4. 2 Activity Diagram Cập nhật thông tin cá nhân</w:t>
        </w:r>
        <w:r>
          <w:rPr>
            <w:noProof/>
            <w:webHidden/>
          </w:rPr>
          <w:tab/>
        </w:r>
        <w:r>
          <w:rPr>
            <w:noProof/>
            <w:webHidden/>
          </w:rPr>
          <w:fldChar w:fldCharType="begin"/>
        </w:r>
        <w:r>
          <w:rPr>
            <w:noProof/>
            <w:webHidden/>
          </w:rPr>
          <w:instrText xml:space="preserve"> PAGEREF _Toc166719055 \h </w:instrText>
        </w:r>
        <w:r>
          <w:rPr>
            <w:noProof/>
            <w:webHidden/>
          </w:rPr>
        </w:r>
        <w:r>
          <w:rPr>
            <w:noProof/>
            <w:webHidden/>
          </w:rPr>
          <w:fldChar w:fldCharType="separate"/>
        </w:r>
        <w:r>
          <w:rPr>
            <w:noProof/>
            <w:webHidden/>
          </w:rPr>
          <w:t>19</w:t>
        </w:r>
        <w:r>
          <w:rPr>
            <w:noProof/>
            <w:webHidden/>
          </w:rPr>
          <w:fldChar w:fldCharType="end"/>
        </w:r>
      </w:hyperlink>
      <w:r w:rsidR="009F4D88">
        <w:rPr>
          <w:rFonts w:eastAsiaTheme="minorEastAsia"/>
          <w:lang w:eastAsia="ja-JP"/>
        </w:rPr>
        <w:fldChar w:fldCharType="end"/>
      </w:r>
      <w:r w:rsidR="009F4D88">
        <w:rPr>
          <w:rFonts w:eastAsiaTheme="minorEastAsia"/>
          <w:lang w:eastAsia="ja-JP"/>
        </w:rPr>
        <w:fldChar w:fldCharType="begin"/>
      </w:r>
      <w:r w:rsidR="009F4D88">
        <w:rPr>
          <w:rFonts w:eastAsiaTheme="minorEastAsia"/>
          <w:lang w:eastAsia="ja-JP"/>
        </w:rPr>
        <w:instrText xml:space="preserve"> TOC \h \z \c "Hình 1.5." </w:instrText>
      </w:r>
      <w:r w:rsidR="009F4D88">
        <w:rPr>
          <w:rFonts w:eastAsiaTheme="minorEastAsia"/>
          <w:lang w:eastAsia="ja-JP"/>
        </w:rPr>
        <w:fldChar w:fldCharType="separate"/>
      </w:r>
    </w:p>
    <w:p w14:paraId="6CD432E4" w14:textId="660AB747"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1" w:history="1">
        <w:r w:rsidRPr="00BB3EFF">
          <w:rPr>
            <w:rStyle w:val="Hyperlink"/>
            <w:noProof/>
          </w:rPr>
          <w:t>Hình 1.5. 1 Biểu đồ trình tự Đăng ký</w:t>
        </w:r>
        <w:r>
          <w:rPr>
            <w:noProof/>
            <w:webHidden/>
          </w:rPr>
          <w:tab/>
        </w:r>
        <w:r>
          <w:rPr>
            <w:noProof/>
            <w:webHidden/>
          </w:rPr>
          <w:fldChar w:fldCharType="begin"/>
        </w:r>
        <w:r>
          <w:rPr>
            <w:noProof/>
            <w:webHidden/>
          </w:rPr>
          <w:instrText xml:space="preserve"> PAGEREF _Toc166719081 \h </w:instrText>
        </w:r>
        <w:r>
          <w:rPr>
            <w:noProof/>
            <w:webHidden/>
          </w:rPr>
        </w:r>
        <w:r>
          <w:rPr>
            <w:noProof/>
            <w:webHidden/>
          </w:rPr>
          <w:fldChar w:fldCharType="separate"/>
        </w:r>
        <w:r>
          <w:rPr>
            <w:noProof/>
            <w:webHidden/>
          </w:rPr>
          <w:t>20</w:t>
        </w:r>
        <w:r>
          <w:rPr>
            <w:noProof/>
            <w:webHidden/>
          </w:rPr>
          <w:fldChar w:fldCharType="end"/>
        </w:r>
      </w:hyperlink>
    </w:p>
    <w:p w14:paraId="23B1399C" w14:textId="72E96D20"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2" w:history="1">
        <w:r w:rsidRPr="00BB3EFF">
          <w:rPr>
            <w:rStyle w:val="Hyperlink"/>
            <w:noProof/>
          </w:rPr>
          <w:t>Hình 1.5. 2 Biểu đồ trình tự Đăng nhập</w:t>
        </w:r>
        <w:r>
          <w:rPr>
            <w:noProof/>
            <w:webHidden/>
          </w:rPr>
          <w:tab/>
        </w:r>
        <w:r>
          <w:rPr>
            <w:noProof/>
            <w:webHidden/>
          </w:rPr>
          <w:fldChar w:fldCharType="begin"/>
        </w:r>
        <w:r>
          <w:rPr>
            <w:noProof/>
            <w:webHidden/>
          </w:rPr>
          <w:instrText xml:space="preserve"> PAGEREF _Toc166719082 \h </w:instrText>
        </w:r>
        <w:r>
          <w:rPr>
            <w:noProof/>
            <w:webHidden/>
          </w:rPr>
        </w:r>
        <w:r>
          <w:rPr>
            <w:noProof/>
            <w:webHidden/>
          </w:rPr>
          <w:fldChar w:fldCharType="separate"/>
        </w:r>
        <w:r>
          <w:rPr>
            <w:noProof/>
            <w:webHidden/>
          </w:rPr>
          <w:t>21</w:t>
        </w:r>
        <w:r>
          <w:rPr>
            <w:noProof/>
            <w:webHidden/>
          </w:rPr>
          <w:fldChar w:fldCharType="end"/>
        </w:r>
      </w:hyperlink>
    </w:p>
    <w:p w14:paraId="60FBD4FC" w14:textId="03B489CE"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3" w:history="1">
        <w:r w:rsidRPr="00BB3EFF">
          <w:rPr>
            <w:rStyle w:val="Hyperlink"/>
            <w:noProof/>
          </w:rPr>
          <w:t>Hình 1.5. 3 Biểu đồ trình tự Tìm kiếm</w:t>
        </w:r>
        <w:r>
          <w:rPr>
            <w:noProof/>
            <w:webHidden/>
          </w:rPr>
          <w:tab/>
        </w:r>
        <w:r>
          <w:rPr>
            <w:noProof/>
            <w:webHidden/>
          </w:rPr>
          <w:fldChar w:fldCharType="begin"/>
        </w:r>
        <w:r>
          <w:rPr>
            <w:noProof/>
            <w:webHidden/>
          </w:rPr>
          <w:instrText xml:space="preserve"> PAGEREF _Toc166719083 \h </w:instrText>
        </w:r>
        <w:r>
          <w:rPr>
            <w:noProof/>
            <w:webHidden/>
          </w:rPr>
        </w:r>
        <w:r>
          <w:rPr>
            <w:noProof/>
            <w:webHidden/>
          </w:rPr>
          <w:fldChar w:fldCharType="separate"/>
        </w:r>
        <w:r>
          <w:rPr>
            <w:noProof/>
            <w:webHidden/>
          </w:rPr>
          <w:t>22</w:t>
        </w:r>
        <w:r>
          <w:rPr>
            <w:noProof/>
            <w:webHidden/>
          </w:rPr>
          <w:fldChar w:fldCharType="end"/>
        </w:r>
      </w:hyperlink>
    </w:p>
    <w:p w14:paraId="3826B40B" w14:textId="06373D43" w:rsidR="00B80F01" w:rsidRDefault="00B80F01">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719084" w:history="1">
        <w:r w:rsidRPr="00BB3EFF">
          <w:rPr>
            <w:rStyle w:val="Hyperlink"/>
            <w:noProof/>
          </w:rPr>
          <w:t>Hình 1.5. 4 Biểu đồ trình tự cập nhật thông tin cá nhân</w:t>
        </w:r>
        <w:r>
          <w:rPr>
            <w:noProof/>
            <w:webHidden/>
          </w:rPr>
          <w:tab/>
        </w:r>
        <w:r>
          <w:rPr>
            <w:noProof/>
            <w:webHidden/>
          </w:rPr>
          <w:fldChar w:fldCharType="begin"/>
        </w:r>
        <w:r>
          <w:rPr>
            <w:noProof/>
            <w:webHidden/>
          </w:rPr>
          <w:instrText xml:space="preserve"> PAGEREF _Toc166719084 \h </w:instrText>
        </w:r>
        <w:r>
          <w:rPr>
            <w:noProof/>
            <w:webHidden/>
          </w:rPr>
        </w:r>
        <w:r>
          <w:rPr>
            <w:noProof/>
            <w:webHidden/>
          </w:rPr>
          <w:fldChar w:fldCharType="separate"/>
        </w:r>
        <w:r>
          <w:rPr>
            <w:noProof/>
            <w:webHidden/>
          </w:rPr>
          <w:t>23</w:t>
        </w:r>
        <w:r>
          <w:rPr>
            <w:noProof/>
            <w:webHidden/>
          </w:rPr>
          <w:fldChar w:fldCharType="end"/>
        </w:r>
      </w:hyperlink>
    </w:p>
    <w:p w14:paraId="72F24E2E" w14:textId="249E5B94" w:rsidR="00D041FF" w:rsidRPr="00261BCD" w:rsidRDefault="009F4D88" w:rsidP="009F4D88">
      <w:pPr>
        <w:pStyle w:val="Chng"/>
        <w:tabs>
          <w:tab w:val="clear" w:pos="6379"/>
        </w:tabs>
        <w:rPr>
          <w:rFonts w:eastAsiaTheme="minorEastAsia"/>
          <w:lang w:eastAsia="ja-JP"/>
        </w:rPr>
      </w:pPr>
      <w:r>
        <w:rPr>
          <w:rFonts w:eastAsiaTheme="minorEastAsia"/>
          <w:lang w:eastAsia="ja-JP"/>
        </w:rPr>
        <w:fldChar w:fldCharType="end"/>
      </w:r>
    </w:p>
    <w:bookmarkEnd w:id="14"/>
    <w:p w14:paraId="22600D84" w14:textId="77777777" w:rsidR="00E3183A" w:rsidRDefault="00E3183A" w:rsidP="00D1065F">
      <w:pPr>
        <w:jc w:val="center"/>
        <w:rPr>
          <w:rFonts w:eastAsiaTheme="minorEastAsia"/>
          <w:b/>
          <w:bCs/>
          <w:sz w:val="32"/>
          <w:szCs w:val="32"/>
          <w:lang w:eastAsia="ja-JP"/>
        </w:rPr>
      </w:pPr>
      <w:r>
        <w:rPr>
          <w:rFonts w:eastAsiaTheme="minorEastAsia"/>
          <w:b/>
          <w:bCs/>
          <w:sz w:val="32"/>
          <w:szCs w:val="32"/>
          <w:lang w:eastAsia="ja-JP"/>
        </w:rPr>
        <w:br w:type="page"/>
      </w:r>
    </w:p>
    <w:p w14:paraId="6BF89308" w14:textId="0878EE71"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5" w:name="_Toc166718847"/>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5"/>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6" w:name="_Toc166718848"/>
      <w:r w:rsidRPr="00261BCD">
        <w:rPr>
          <w:rFonts w:eastAsia="MS Mincho"/>
          <w:b/>
          <w:bCs/>
          <w:sz w:val="28"/>
          <w:szCs w:val="28"/>
        </w:rPr>
        <w:t>Mô tả bài toán</w:t>
      </w:r>
      <w:bookmarkEnd w:id="16"/>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7" w:name="_Toc166718849"/>
      <w:r w:rsidRPr="00261BCD">
        <w:rPr>
          <w:rFonts w:eastAsia="MS Mincho"/>
          <w:b/>
          <w:bCs/>
          <w:sz w:val="28"/>
          <w:szCs w:val="28"/>
        </w:rPr>
        <w:lastRenderedPageBreak/>
        <w:t>Sơ đồ chức năng tổng quát</w:t>
      </w:r>
      <w:bookmarkEnd w:id="17"/>
    </w:p>
    <w:p w14:paraId="308C75B7" w14:textId="77777777" w:rsidR="00C758B1" w:rsidRDefault="00413E32" w:rsidP="00C758B1">
      <w:pPr>
        <w:pStyle w:val="Bodytext30"/>
        <w:keepNext/>
        <w:spacing w:after="0" w:line="360" w:lineRule="auto"/>
        <w:ind w:left="90" w:right="300"/>
        <w:jc w:val="center"/>
      </w:pPr>
      <w:r w:rsidRPr="00413E32">
        <w:rPr>
          <w:noProof/>
        </w:rPr>
        <w:drawing>
          <wp:inline distT="0" distB="0" distL="0" distR="0" wp14:anchorId="3C1258CE" wp14:editId="5F5C5AB1">
            <wp:extent cx="5791835" cy="2589530"/>
            <wp:effectExtent l="0" t="0" r="0" b="1270"/>
            <wp:docPr id="1178233918" name="Picture 1"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33918" name="Picture 1" descr="A diagram with text on it&#10;&#10;Description automatically generated with medium confidence"/>
                    <pic:cNvPicPr/>
                  </pic:nvPicPr>
                  <pic:blipFill>
                    <a:blip r:embed="rId14"/>
                    <a:stretch>
                      <a:fillRect/>
                    </a:stretch>
                  </pic:blipFill>
                  <pic:spPr>
                    <a:xfrm>
                      <a:off x="0" y="0"/>
                      <a:ext cx="5791835" cy="2589530"/>
                    </a:xfrm>
                    <a:prstGeom prst="rect">
                      <a:avLst/>
                    </a:prstGeom>
                  </pic:spPr>
                </pic:pic>
              </a:graphicData>
            </a:graphic>
          </wp:inline>
        </w:drawing>
      </w:r>
    </w:p>
    <w:p w14:paraId="0998BC12" w14:textId="645E4B92" w:rsidR="005142A6" w:rsidRDefault="00C758B1" w:rsidP="00FD11C2">
      <w:pPr>
        <w:pStyle w:val="Caption"/>
      </w:pPr>
      <w:bookmarkStart w:id="18" w:name="_Toc166719015"/>
      <w:r>
        <w:t>Hình</w:t>
      </w:r>
      <w:r w:rsidR="000B677C">
        <w:t xml:space="preserve"> </w:t>
      </w:r>
      <w:r>
        <w:fldChar w:fldCharType="begin"/>
      </w:r>
      <w:r>
        <w:instrText xml:space="preserve"> SEQ Hình_1. \* ARABIC </w:instrText>
      </w:r>
      <w:r>
        <w:fldChar w:fldCharType="separate"/>
      </w:r>
      <w:r>
        <w:rPr>
          <w:noProof/>
        </w:rPr>
        <w:t>1</w:t>
      </w:r>
      <w:r>
        <w:fldChar w:fldCharType="end"/>
      </w:r>
      <w:r>
        <w:t>.2</w:t>
      </w:r>
      <w:r w:rsidR="002D74DB">
        <w:t xml:space="preserve"> Sơ đồ chức năng tổng quá</w:t>
      </w:r>
      <w:r w:rsidR="006C7856">
        <w:t>t</w:t>
      </w:r>
      <w:bookmarkEnd w:id="18"/>
    </w:p>
    <w:p w14:paraId="24E7DF2E" w14:textId="77777777" w:rsidR="00887418" w:rsidRPr="006F5DA0" w:rsidRDefault="00887418" w:rsidP="00887418">
      <w:pPr>
        <w:pStyle w:val="ListParagraph"/>
        <w:numPr>
          <w:ilvl w:val="0"/>
          <w:numId w:val="29"/>
        </w:numPr>
        <w:spacing w:line="360" w:lineRule="auto"/>
        <w:ind w:left="786"/>
        <w:jc w:val="both"/>
        <w:rPr>
          <w:sz w:val="26"/>
          <w:szCs w:val="26"/>
          <w:lang w:val="vi-VN"/>
        </w:rPr>
      </w:pPr>
      <w:r>
        <w:rPr>
          <w:sz w:val="26"/>
          <w:szCs w:val="26"/>
        </w:rPr>
        <w:t>Quản lý hồ sơ cá nhân:</w:t>
      </w:r>
    </w:p>
    <w:p w14:paraId="6E69B449" w14:textId="77777777" w:rsidR="00887418" w:rsidRPr="008A1575" w:rsidRDefault="00887418" w:rsidP="00887418">
      <w:pPr>
        <w:pStyle w:val="ListParagraph"/>
        <w:numPr>
          <w:ilvl w:val="1"/>
          <w:numId w:val="29"/>
        </w:numPr>
        <w:spacing w:line="360" w:lineRule="auto"/>
        <w:ind w:left="1506"/>
        <w:jc w:val="both"/>
        <w:rPr>
          <w:sz w:val="26"/>
          <w:szCs w:val="26"/>
          <w:lang w:val="vi-VN"/>
        </w:rPr>
      </w:pPr>
      <w:r w:rsidRPr="00F60358">
        <w:rPr>
          <w:sz w:val="26"/>
          <w:szCs w:val="26"/>
        </w:rPr>
        <w:t>Đăng ký/Đăng nhập</w:t>
      </w:r>
    </w:p>
    <w:p w14:paraId="683646C8" w14:textId="77777777" w:rsidR="00887418" w:rsidRPr="0061256B" w:rsidRDefault="00887418" w:rsidP="00887418">
      <w:pPr>
        <w:pStyle w:val="ListParagraph"/>
        <w:numPr>
          <w:ilvl w:val="1"/>
          <w:numId w:val="29"/>
        </w:numPr>
        <w:spacing w:line="360" w:lineRule="auto"/>
        <w:ind w:left="1506"/>
        <w:jc w:val="both"/>
        <w:rPr>
          <w:sz w:val="26"/>
          <w:szCs w:val="26"/>
          <w:lang w:val="vi-VN"/>
        </w:rPr>
      </w:pPr>
      <w:r>
        <w:rPr>
          <w:sz w:val="26"/>
          <w:szCs w:val="26"/>
        </w:rPr>
        <w:t>Cập nhật thông tin cá nhân: Tên, họ, địa chỉ email, số điện thoại, địa chỉ, ảnh đại diện</w:t>
      </w:r>
    </w:p>
    <w:p w14:paraId="05466703" w14:textId="77777777" w:rsidR="00887418" w:rsidRPr="0055139B" w:rsidRDefault="00887418" w:rsidP="00887418">
      <w:pPr>
        <w:pStyle w:val="ListParagraph"/>
        <w:numPr>
          <w:ilvl w:val="0"/>
          <w:numId w:val="29"/>
        </w:numPr>
        <w:spacing w:line="360" w:lineRule="auto"/>
        <w:ind w:left="786"/>
        <w:jc w:val="both"/>
        <w:rPr>
          <w:sz w:val="26"/>
          <w:szCs w:val="26"/>
          <w:lang w:val="vi-VN"/>
        </w:rPr>
      </w:pPr>
      <w:r>
        <w:rPr>
          <w:sz w:val="26"/>
          <w:szCs w:val="26"/>
        </w:rPr>
        <w:t>Tìm kiếm sản phẩm:</w:t>
      </w:r>
    </w:p>
    <w:p w14:paraId="78EA9755" w14:textId="77777777" w:rsidR="00887418" w:rsidRPr="001F2652" w:rsidRDefault="00887418" w:rsidP="00887418">
      <w:pPr>
        <w:pStyle w:val="ListParagraph"/>
        <w:numPr>
          <w:ilvl w:val="1"/>
          <w:numId w:val="29"/>
        </w:numPr>
        <w:spacing w:line="360" w:lineRule="auto"/>
        <w:ind w:left="1506"/>
        <w:jc w:val="both"/>
        <w:rPr>
          <w:sz w:val="26"/>
          <w:szCs w:val="26"/>
          <w:lang w:val="vi-VN"/>
        </w:rPr>
      </w:pPr>
      <w:r>
        <w:rPr>
          <w:sz w:val="26"/>
          <w:szCs w:val="26"/>
        </w:rPr>
        <w:t>Người dùng nhập tên sản phẩm muốn tìm kiếm</w:t>
      </w:r>
    </w:p>
    <w:p w14:paraId="5ABC8F63" w14:textId="77777777" w:rsidR="00887418" w:rsidRPr="00317313" w:rsidRDefault="00887418" w:rsidP="00887418">
      <w:pPr>
        <w:pStyle w:val="ListParagraph"/>
        <w:numPr>
          <w:ilvl w:val="1"/>
          <w:numId w:val="29"/>
        </w:numPr>
        <w:spacing w:line="360" w:lineRule="auto"/>
        <w:ind w:left="1506"/>
        <w:jc w:val="both"/>
        <w:rPr>
          <w:sz w:val="26"/>
          <w:szCs w:val="26"/>
          <w:lang w:val="vi-VN"/>
        </w:rPr>
      </w:pPr>
      <w:r>
        <w:rPr>
          <w:sz w:val="26"/>
          <w:szCs w:val="26"/>
        </w:rPr>
        <w:t>Ứng dụng sẽ tìm kiếm sản phẩm trên các trang thương mại điện tử được hổ trợ</w:t>
      </w:r>
    </w:p>
    <w:p w14:paraId="0ED5BE61" w14:textId="77777777" w:rsidR="00887418" w:rsidRPr="00C07882" w:rsidRDefault="00887418" w:rsidP="00887418">
      <w:pPr>
        <w:pStyle w:val="ListParagraph"/>
        <w:numPr>
          <w:ilvl w:val="1"/>
          <w:numId w:val="29"/>
        </w:numPr>
        <w:spacing w:line="360" w:lineRule="auto"/>
        <w:ind w:left="1506"/>
        <w:jc w:val="both"/>
        <w:rPr>
          <w:sz w:val="26"/>
          <w:szCs w:val="26"/>
          <w:lang w:val="vi-VN"/>
        </w:rPr>
      </w:pPr>
      <w:r>
        <w:rPr>
          <w:sz w:val="26"/>
          <w:szCs w:val="26"/>
        </w:rPr>
        <w:t>Hiển thị kết quả tìm kiếm, bao gồm:</w:t>
      </w:r>
    </w:p>
    <w:p w14:paraId="38F55AEB" w14:textId="77777777" w:rsidR="00887418" w:rsidRPr="00C07882" w:rsidRDefault="00887418" w:rsidP="00887418">
      <w:pPr>
        <w:pStyle w:val="ListParagraph"/>
        <w:numPr>
          <w:ilvl w:val="2"/>
          <w:numId w:val="29"/>
        </w:numPr>
        <w:spacing w:line="360" w:lineRule="auto"/>
        <w:ind w:left="2226"/>
        <w:jc w:val="both"/>
        <w:rPr>
          <w:sz w:val="26"/>
          <w:szCs w:val="26"/>
          <w:lang w:val="vi-VN"/>
        </w:rPr>
      </w:pPr>
      <w:r>
        <w:rPr>
          <w:sz w:val="26"/>
          <w:szCs w:val="26"/>
        </w:rPr>
        <w:t>Tên sản phẩm</w:t>
      </w:r>
    </w:p>
    <w:p w14:paraId="37ADAE62" w14:textId="77777777" w:rsidR="00887418" w:rsidRPr="00C07882" w:rsidRDefault="00887418" w:rsidP="00887418">
      <w:pPr>
        <w:pStyle w:val="ListParagraph"/>
        <w:numPr>
          <w:ilvl w:val="2"/>
          <w:numId w:val="29"/>
        </w:numPr>
        <w:spacing w:line="360" w:lineRule="auto"/>
        <w:ind w:left="2226"/>
        <w:jc w:val="both"/>
        <w:rPr>
          <w:sz w:val="26"/>
          <w:szCs w:val="26"/>
          <w:lang w:val="vi-VN"/>
        </w:rPr>
      </w:pPr>
      <w:r>
        <w:rPr>
          <w:sz w:val="26"/>
          <w:szCs w:val="26"/>
        </w:rPr>
        <w:t>Giá sản phẩm</w:t>
      </w:r>
    </w:p>
    <w:p w14:paraId="1D07A43E" w14:textId="77777777" w:rsidR="00887418" w:rsidRPr="00C07882" w:rsidRDefault="00887418" w:rsidP="00887418">
      <w:pPr>
        <w:pStyle w:val="ListParagraph"/>
        <w:numPr>
          <w:ilvl w:val="2"/>
          <w:numId w:val="29"/>
        </w:numPr>
        <w:spacing w:line="360" w:lineRule="auto"/>
        <w:ind w:left="2226"/>
        <w:jc w:val="both"/>
        <w:rPr>
          <w:sz w:val="26"/>
          <w:szCs w:val="26"/>
          <w:lang w:val="vi-VN"/>
        </w:rPr>
      </w:pPr>
      <w:r>
        <w:rPr>
          <w:sz w:val="26"/>
          <w:szCs w:val="26"/>
        </w:rPr>
        <w:t>Ảnh sản phẩm</w:t>
      </w:r>
    </w:p>
    <w:p w14:paraId="4934B2AB" w14:textId="77777777" w:rsidR="00887418" w:rsidRPr="00F60BE6" w:rsidRDefault="00887418" w:rsidP="00887418">
      <w:pPr>
        <w:pStyle w:val="ListParagraph"/>
        <w:numPr>
          <w:ilvl w:val="2"/>
          <w:numId w:val="29"/>
        </w:numPr>
        <w:spacing w:line="360" w:lineRule="auto"/>
        <w:ind w:left="2226"/>
        <w:jc w:val="both"/>
        <w:rPr>
          <w:sz w:val="26"/>
          <w:szCs w:val="26"/>
          <w:lang w:val="vi-VN"/>
        </w:rPr>
      </w:pPr>
      <w:r>
        <w:rPr>
          <w:sz w:val="26"/>
          <w:szCs w:val="26"/>
        </w:rPr>
        <w:t>Đường dẫn đến trang web bán sản phẩm</w:t>
      </w:r>
    </w:p>
    <w:p w14:paraId="05B7234A" w14:textId="77777777" w:rsidR="00887418" w:rsidRPr="00EA46F1" w:rsidRDefault="00887418" w:rsidP="00887418">
      <w:pPr>
        <w:pStyle w:val="ListParagraph"/>
        <w:numPr>
          <w:ilvl w:val="2"/>
          <w:numId w:val="29"/>
        </w:numPr>
        <w:spacing w:line="360" w:lineRule="auto"/>
        <w:ind w:left="2226"/>
        <w:jc w:val="both"/>
        <w:rPr>
          <w:sz w:val="26"/>
          <w:szCs w:val="26"/>
          <w:lang w:val="vi-VN"/>
        </w:rPr>
      </w:pPr>
      <w:r>
        <w:rPr>
          <w:sz w:val="26"/>
          <w:szCs w:val="26"/>
        </w:rPr>
        <w:t>Logo của trang web</w:t>
      </w:r>
    </w:p>
    <w:p w14:paraId="5DD18734" w14:textId="77777777" w:rsidR="00887418" w:rsidRPr="00FB7450" w:rsidRDefault="00887418" w:rsidP="00887418">
      <w:pPr>
        <w:pStyle w:val="ListParagraph"/>
        <w:numPr>
          <w:ilvl w:val="1"/>
          <w:numId w:val="29"/>
        </w:numPr>
        <w:spacing w:line="360" w:lineRule="auto"/>
        <w:ind w:left="1506"/>
        <w:jc w:val="both"/>
        <w:rPr>
          <w:sz w:val="26"/>
          <w:szCs w:val="26"/>
          <w:lang w:val="vi-VN"/>
        </w:rPr>
      </w:pPr>
      <w:r>
        <w:rPr>
          <w:sz w:val="26"/>
          <w:szCs w:val="26"/>
        </w:rPr>
        <w:t>Hiển thị giá tốt nhất (Giá thấp nhất) của sản phẩm được tìm kiếm.</w:t>
      </w:r>
    </w:p>
    <w:p w14:paraId="4A3CAE02" w14:textId="77777777" w:rsidR="00887418" w:rsidRDefault="00887418" w:rsidP="00887418">
      <w:pPr>
        <w:pStyle w:val="ListParagraph"/>
        <w:numPr>
          <w:ilvl w:val="0"/>
          <w:numId w:val="29"/>
        </w:numPr>
        <w:spacing w:line="360" w:lineRule="auto"/>
        <w:ind w:left="786"/>
        <w:jc w:val="both"/>
        <w:rPr>
          <w:sz w:val="26"/>
          <w:szCs w:val="26"/>
        </w:rPr>
      </w:pPr>
      <w:r>
        <w:rPr>
          <w:sz w:val="26"/>
          <w:szCs w:val="26"/>
        </w:rPr>
        <w:lastRenderedPageBreak/>
        <w:t>Lịch sử tìm kiếm:</w:t>
      </w:r>
    </w:p>
    <w:p w14:paraId="14EC4D95"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Lưu trữ lịch sử tìm kiếm của người dùng, bao gồm:</w:t>
      </w:r>
    </w:p>
    <w:p w14:paraId="48691236" w14:textId="77777777" w:rsidR="00887418" w:rsidRDefault="00887418" w:rsidP="00887418">
      <w:pPr>
        <w:pStyle w:val="ListParagraph"/>
        <w:numPr>
          <w:ilvl w:val="2"/>
          <w:numId w:val="29"/>
        </w:numPr>
        <w:spacing w:line="360" w:lineRule="auto"/>
        <w:ind w:left="2226"/>
        <w:jc w:val="both"/>
        <w:rPr>
          <w:sz w:val="26"/>
          <w:szCs w:val="26"/>
        </w:rPr>
      </w:pPr>
      <w:r>
        <w:rPr>
          <w:sz w:val="26"/>
          <w:szCs w:val="26"/>
        </w:rPr>
        <w:t>Tên sản phẩm</w:t>
      </w:r>
    </w:p>
    <w:p w14:paraId="01EC8D98" w14:textId="77777777" w:rsidR="00887418" w:rsidRDefault="00887418" w:rsidP="00887418">
      <w:pPr>
        <w:pStyle w:val="ListParagraph"/>
        <w:numPr>
          <w:ilvl w:val="2"/>
          <w:numId w:val="29"/>
        </w:numPr>
        <w:spacing w:line="360" w:lineRule="auto"/>
        <w:ind w:left="2226"/>
        <w:jc w:val="both"/>
        <w:rPr>
          <w:sz w:val="26"/>
          <w:szCs w:val="26"/>
        </w:rPr>
      </w:pPr>
      <w:r>
        <w:rPr>
          <w:sz w:val="26"/>
          <w:szCs w:val="26"/>
        </w:rPr>
        <w:t>Thời gian tìm kiếm</w:t>
      </w:r>
    </w:p>
    <w:p w14:paraId="6B00A9E0" w14:textId="77777777" w:rsidR="00887418" w:rsidRDefault="00887418" w:rsidP="00887418">
      <w:pPr>
        <w:pStyle w:val="ListParagraph"/>
        <w:numPr>
          <w:ilvl w:val="2"/>
          <w:numId w:val="29"/>
        </w:numPr>
        <w:spacing w:line="360" w:lineRule="auto"/>
        <w:ind w:left="2226"/>
        <w:jc w:val="both"/>
        <w:rPr>
          <w:sz w:val="26"/>
          <w:szCs w:val="26"/>
        </w:rPr>
      </w:pPr>
      <w:r>
        <w:rPr>
          <w:sz w:val="26"/>
          <w:szCs w:val="26"/>
        </w:rPr>
        <w:t>Kết quả tìm kiếm (danh sách sản phẩm)</w:t>
      </w:r>
    </w:p>
    <w:p w14:paraId="1381F648"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Hiển thị lích sử tìm kiếm của người dùng</w:t>
      </w:r>
    </w:p>
    <w:p w14:paraId="7BD1F4F4"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Cho phép người dùng xem chi tiết lịch sử tìm kiếm (Bao gồm danh sách sản phẩm, giá, link web,…)</w:t>
      </w:r>
    </w:p>
    <w:p w14:paraId="40AF3BD0" w14:textId="77777777" w:rsidR="00887418" w:rsidRDefault="00887418" w:rsidP="00887418">
      <w:pPr>
        <w:pStyle w:val="ListParagraph"/>
        <w:numPr>
          <w:ilvl w:val="0"/>
          <w:numId w:val="29"/>
        </w:numPr>
        <w:spacing w:line="360" w:lineRule="auto"/>
        <w:ind w:left="786"/>
        <w:jc w:val="both"/>
        <w:rPr>
          <w:sz w:val="26"/>
          <w:szCs w:val="26"/>
        </w:rPr>
      </w:pPr>
      <w:r>
        <w:rPr>
          <w:sz w:val="26"/>
          <w:szCs w:val="26"/>
        </w:rPr>
        <w:t>Quản trị viên:</w:t>
      </w:r>
    </w:p>
    <w:p w14:paraId="1D96681E"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Quản lý người dùng: Xem danh sách người dùng, thêm, xoá, sửa, xoá người dùng.</w:t>
      </w:r>
    </w:p>
    <w:p w14:paraId="2E24FA4D"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Quản lý lịch sử tìm kiếm: Xem lịch sử tìm kiếm của tất cả người dùng, xoá lịch sử tìm kiếm.</w:t>
      </w:r>
    </w:p>
    <w:p w14:paraId="5BA326AD" w14:textId="77777777" w:rsidR="00887418" w:rsidRPr="00AE2C5D" w:rsidRDefault="00887418" w:rsidP="00887418">
      <w:pPr>
        <w:pStyle w:val="ListParagraph"/>
        <w:numPr>
          <w:ilvl w:val="0"/>
          <w:numId w:val="29"/>
        </w:numPr>
        <w:spacing w:line="360" w:lineRule="auto"/>
        <w:ind w:left="786"/>
        <w:jc w:val="both"/>
        <w:rPr>
          <w:i/>
          <w:iCs/>
          <w:sz w:val="26"/>
          <w:szCs w:val="26"/>
        </w:rPr>
      </w:pPr>
      <w:r w:rsidRPr="00AE2C5D">
        <w:rPr>
          <w:i/>
          <w:iCs/>
          <w:sz w:val="26"/>
          <w:szCs w:val="26"/>
        </w:rPr>
        <w:t>Các chức năng bổ sung:</w:t>
      </w:r>
    </w:p>
    <w:p w14:paraId="1D0F985C" w14:textId="77777777" w:rsidR="00887418" w:rsidRDefault="00887418" w:rsidP="00887418">
      <w:pPr>
        <w:pStyle w:val="ListParagraph"/>
        <w:numPr>
          <w:ilvl w:val="1"/>
          <w:numId w:val="29"/>
        </w:numPr>
        <w:spacing w:line="360" w:lineRule="auto"/>
        <w:ind w:left="1506"/>
        <w:jc w:val="both"/>
        <w:rPr>
          <w:sz w:val="26"/>
          <w:szCs w:val="26"/>
        </w:rPr>
      </w:pPr>
      <w:r>
        <w:rPr>
          <w:sz w:val="26"/>
          <w:szCs w:val="26"/>
        </w:rPr>
        <w:t>Quản lý nguồn dữ liệu:</w:t>
      </w:r>
    </w:p>
    <w:p w14:paraId="7A54CF45" w14:textId="77777777" w:rsidR="00887418" w:rsidRDefault="00887418" w:rsidP="00887418">
      <w:pPr>
        <w:pStyle w:val="ListParagraph"/>
        <w:numPr>
          <w:ilvl w:val="2"/>
          <w:numId w:val="29"/>
        </w:numPr>
        <w:spacing w:line="360" w:lineRule="auto"/>
        <w:ind w:left="2226"/>
        <w:jc w:val="both"/>
        <w:rPr>
          <w:sz w:val="26"/>
          <w:szCs w:val="26"/>
        </w:rPr>
      </w:pPr>
      <w:r w:rsidRPr="00F563D2">
        <w:rPr>
          <w:sz w:val="26"/>
          <w:szCs w:val="26"/>
        </w:rPr>
        <w:t>Thêm, sửa, xóa danh sách các trang web thương mại điện tử được hỗ trợ.</w:t>
      </w:r>
    </w:p>
    <w:p w14:paraId="22A07FB5" w14:textId="77777777" w:rsidR="00887418" w:rsidRDefault="00887418" w:rsidP="00887418">
      <w:pPr>
        <w:pStyle w:val="ListParagraph"/>
        <w:numPr>
          <w:ilvl w:val="2"/>
          <w:numId w:val="29"/>
        </w:numPr>
        <w:spacing w:line="360" w:lineRule="auto"/>
        <w:ind w:left="2226"/>
        <w:jc w:val="both"/>
        <w:rPr>
          <w:sz w:val="26"/>
          <w:szCs w:val="26"/>
        </w:rPr>
      </w:pPr>
      <w:r w:rsidRPr="00E66E92">
        <w:rPr>
          <w:sz w:val="26"/>
          <w:szCs w:val="26"/>
        </w:rPr>
        <w:t>Thiết lập các quy tắc crawl dữ liệu cho mỗi trang web.</w:t>
      </w:r>
    </w:p>
    <w:p w14:paraId="0063D6F5" w14:textId="024FFD21" w:rsidR="00F86928" w:rsidRPr="0094792D" w:rsidRDefault="00887418" w:rsidP="00887418">
      <w:pPr>
        <w:pStyle w:val="ListParagraph"/>
        <w:numPr>
          <w:ilvl w:val="0"/>
          <w:numId w:val="29"/>
        </w:numPr>
        <w:spacing w:line="360" w:lineRule="auto"/>
        <w:jc w:val="both"/>
        <w:rPr>
          <w:sz w:val="26"/>
          <w:szCs w:val="26"/>
        </w:rPr>
      </w:pPr>
      <w:r w:rsidRPr="00E66E92">
        <w:rPr>
          <w:sz w:val="26"/>
          <w:szCs w:val="26"/>
        </w:rPr>
        <w:t>Theo dõi và tối ưu hóa quá trình crawl</w:t>
      </w:r>
      <w:r w:rsidR="00140053">
        <w:rPr>
          <w:sz w:val="26"/>
          <w:szCs w:val="26"/>
        </w:rPr>
        <w:t>.</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19" w:name="_Toc166718850"/>
      <w:r w:rsidRPr="00261BCD">
        <w:rPr>
          <w:rFonts w:eastAsia="MS Mincho"/>
          <w:b/>
          <w:bCs/>
          <w:sz w:val="28"/>
          <w:szCs w:val="28"/>
        </w:rPr>
        <w:t>Biểu đồ trường hợp sử dụng Usercase</w:t>
      </w:r>
      <w:bookmarkEnd w:id="19"/>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20" w:name="_Toc166718851"/>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20"/>
    </w:p>
    <w:p w14:paraId="76C48F0F" w14:textId="77777777" w:rsidR="002C1A74" w:rsidRPr="00261BCD" w:rsidRDefault="002C1A74" w:rsidP="002C1A74">
      <w:pPr>
        <w:pStyle w:val="Bodytext30"/>
        <w:numPr>
          <w:ilvl w:val="1"/>
          <w:numId w:val="29"/>
        </w:numPr>
        <w:spacing w:after="0" w:line="360" w:lineRule="auto"/>
        <w:ind w:left="1506" w:right="300"/>
        <w:rPr>
          <w:rFonts w:eastAsia="MS Mincho"/>
          <w:sz w:val="28"/>
          <w:szCs w:val="28"/>
        </w:rPr>
      </w:pPr>
      <w:r w:rsidRPr="00261BCD">
        <w:rPr>
          <w:rFonts w:eastAsia="MS Mincho"/>
          <w:sz w:val="28"/>
          <w:szCs w:val="28"/>
        </w:rPr>
        <w:t>Quản trị viên</w:t>
      </w:r>
      <w:r>
        <w:rPr>
          <w:rFonts w:eastAsia="MS Mincho"/>
          <w:sz w:val="28"/>
          <w:szCs w:val="28"/>
        </w:rPr>
        <w:t>: Người</w:t>
      </w:r>
      <w:r w:rsidRPr="009C2138">
        <w:rPr>
          <w:rFonts w:eastAsia="MS Mincho"/>
          <w:sz w:val="28"/>
          <w:szCs w:val="28"/>
        </w:rPr>
        <w:t xml:space="preserve"> có quyền truy cập và quản lý hệ thống, bao gồm quản lý người dùng, quản lý lịch sử tìm kiếm, và quản lý nguồn dữ liệu</w:t>
      </w:r>
    </w:p>
    <w:p w14:paraId="6DB135E9" w14:textId="77777777" w:rsidR="002C1A74" w:rsidRPr="00261BCD" w:rsidRDefault="002C1A74" w:rsidP="002C1A74">
      <w:pPr>
        <w:pStyle w:val="Bodytext30"/>
        <w:numPr>
          <w:ilvl w:val="1"/>
          <w:numId w:val="29"/>
        </w:numPr>
        <w:spacing w:after="0" w:line="360" w:lineRule="auto"/>
        <w:ind w:left="1506" w:right="300"/>
        <w:rPr>
          <w:rFonts w:eastAsia="MS Mincho"/>
          <w:sz w:val="28"/>
          <w:szCs w:val="28"/>
        </w:rPr>
      </w:pPr>
      <w:r w:rsidRPr="00261BCD">
        <w:rPr>
          <w:rFonts w:eastAsia="MS Mincho"/>
          <w:sz w:val="28"/>
          <w:szCs w:val="28"/>
        </w:rPr>
        <w:t xml:space="preserve">Người </w:t>
      </w:r>
      <w:r>
        <w:rPr>
          <w:rFonts w:eastAsia="MS Mincho"/>
          <w:sz w:val="28"/>
          <w:szCs w:val="28"/>
        </w:rPr>
        <w:t>d</w:t>
      </w:r>
      <w:r w:rsidRPr="00261BCD">
        <w:rPr>
          <w:rFonts w:eastAsia="MS Mincho"/>
          <w:sz w:val="28"/>
          <w:szCs w:val="28"/>
        </w:rPr>
        <w:t>ùng</w:t>
      </w:r>
      <w:r>
        <w:rPr>
          <w:rFonts w:eastAsia="MS Mincho"/>
          <w:sz w:val="28"/>
          <w:szCs w:val="28"/>
        </w:rPr>
        <w:t>: Người</w:t>
      </w:r>
      <w:r w:rsidRPr="00CB2C68">
        <w:rPr>
          <w:rFonts w:eastAsia="MS Mincho"/>
          <w:sz w:val="28"/>
          <w:szCs w:val="28"/>
        </w:rPr>
        <w:t xml:space="preserve"> sử dụng ứng dụng Web so sánh giá, bao gồm khách hàng muốn mua sắm trực tuyến.</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21" w:name="_Toc166718852"/>
      <w:r w:rsidRPr="00261BCD">
        <w:rPr>
          <w:rFonts w:eastAsia="MS Mincho"/>
          <w:i/>
          <w:iCs/>
          <w:sz w:val="28"/>
          <w:szCs w:val="28"/>
        </w:rPr>
        <w:lastRenderedPageBreak/>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21"/>
    </w:p>
    <w:p w14:paraId="38BB2380" w14:textId="77777777" w:rsidR="00937FC4" w:rsidRDefault="00937FC4" w:rsidP="00937FC4">
      <w:pPr>
        <w:pStyle w:val="Bodytext30"/>
        <w:numPr>
          <w:ilvl w:val="0"/>
          <w:numId w:val="29"/>
        </w:numPr>
        <w:spacing w:after="0" w:line="360" w:lineRule="auto"/>
        <w:ind w:left="786" w:right="300"/>
        <w:rPr>
          <w:rFonts w:eastAsia="MS Mincho"/>
          <w:sz w:val="28"/>
          <w:szCs w:val="28"/>
        </w:rPr>
      </w:pPr>
      <w:r w:rsidRPr="00261BCD">
        <w:rPr>
          <w:rFonts w:eastAsia="MS Mincho"/>
          <w:sz w:val="28"/>
          <w:szCs w:val="28"/>
        </w:rPr>
        <w:t>Người dùng:</w:t>
      </w:r>
    </w:p>
    <w:p w14:paraId="7E4DC1A9" w14:textId="77777777" w:rsidR="00937FC4" w:rsidRDefault="00937FC4" w:rsidP="00937FC4">
      <w:pPr>
        <w:pStyle w:val="Bodytext30"/>
        <w:numPr>
          <w:ilvl w:val="1"/>
          <w:numId w:val="29"/>
        </w:numPr>
        <w:spacing w:after="0" w:line="360" w:lineRule="auto"/>
        <w:ind w:left="1506" w:right="300"/>
        <w:rPr>
          <w:rFonts w:eastAsia="MS Mincho"/>
          <w:sz w:val="28"/>
          <w:szCs w:val="28"/>
        </w:rPr>
      </w:pPr>
      <w:r w:rsidRPr="002D1969">
        <w:rPr>
          <w:rFonts w:eastAsia="MS Mincho"/>
          <w:sz w:val="28"/>
          <w:szCs w:val="28"/>
        </w:rPr>
        <w:t>Đăng ký/ Đăng nhập: Tạo tài khoản người dùng mới hoặc đăng nhập vào tài khoản đã có.</w:t>
      </w:r>
    </w:p>
    <w:p w14:paraId="080B5A46" w14:textId="77777777" w:rsidR="00937FC4" w:rsidRPr="002D1969" w:rsidRDefault="00937FC4" w:rsidP="00937FC4">
      <w:pPr>
        <w:pStyle w:val="Bodytext30"/>
        <w:numPr>
          <w:ilvl w:val="1"/>
          <w:numId w:val="29"/>
        </w:numPr>
        <w:spacing w:after="0" w:line="360" w:lineRule="auto"/>
        <w:ind w:left="1506" w:right="300"/>
        <w:rPr>
          <w:rFonts w:eastAsia="MS Mincho"/>
          <w:sz w:val="28"/>
          <w:szCs w:val="28"/>
        </w:rPr>
      </w:pPr>
      <w:r w:rsidRPr="002D1969">
        <w:rPr>
          <w:rFonts w:eastAsia="MS Mincho"/>
          <w:sz w:val="28"/>
          <w:szCs w:val="28"/>
        </w:rPr>
        <w:t>Cập nhật thông tin cá nhân: Chỉnh sửa thông tin cá nhân của người dùng như tên, họ, địa chỉ email, số điện thoại, địa chỉ, và ảnh đại diện.</w:t>
      </w:r>
    </w:p>
    <w:p w14:paraId="3692D5DE" w14:textId="77777777" w:rsidR="00937FC4" w:rsidRPr="006D0838" w:rsidRDefault="00937FC4" w:rsidP="00937FC4">
      <w:pPr>
        <w:pStyle w:val="Bodytext30"/>
        <w:numPr>
          <w:ilvl w:val="1"/>
          <w:numId w:val="29"/>
        </w:numPr>
        <w:spacing w:after="0" w:line="360" w:lineRule="auto"/>
        <w:ind w:left="1506" w:right="300"/>
        <w:rPr>
          <w:rFonts w:eastAsia="MS Mincho"/>
          <w:sz w:val="28"/>
          <w:szCs w:val="28"/>
        </w:rPr>
      </w:pPr>
      <w:r w:rsidRPr="006D0838">
        <w:rPr>
          <w:rFonts w:eastAsia="MS Mincho"/>
          <w:sz w:val="28"/>
          <w:szCs w:val="28"/>
        </w:rPr>
        <w:t>Tìm kiếm sản phẩm: Nhập tên sản phẩm muốn tìm kiếm và nhận kết quả tìm kiếm từ các trang web thương mại điện tử được hỗ trợ.</w:t>
      </w:r>
    </w:p>
    <w:p w14:paraId="3A238675" w14:textId="77777777" w:rsidR="00937FC4" w:rsidRPr="006D0838" w:rsidRDefault="00937FC4" w:rsidP="00937FC4">
      <w:pPr>
        <w:pStyle w:val="Bodytext30"/>
        <w:numPr>
          <w:ilvl w:val="1"/>
          <w:numId w:val="29"/>
        </w:numPr>
        <w:spacing w:after="0" w:line="360" w:lineRule="auto"/>
        <w:ind w:left="1506" w:right="300"/>
        <w:rPr>
          <w:rFonts w:eastAsia="MS Mincho"/>
          <w:sz w:val="28"/>
          <w:szCs w:val="28"/>
        </w:rPr>
      </w:pPr>
      <w:r w:rsidRPr="006D0838">
        <w:rPr>
          <w:rFonts w:eastAsia="MS Mincho"/>
          <w:sz w:val="28"/>
          <w:szCs w:val="28"/>
        </w:rPr>
        <w:t>Xem lịch sử tìm kiếm: Xem lại lịch sử tìm kiếm của mình, bao gồm thông tin về sản phẩm, giá, thời gian tìm kiếm.</w:t>
      </w:r>
    </w:p>
    <w:p w14:paraId="7FEA040D" w14:textId="77777777" w:rsidR="00937FC4" w:rsidRPr="00AE0C5F" w:rsidRDefault="00937FC4" w:rsidP="00937FC4">
      <w:pPr>
        <w:pStyle w:val="Bodytext30"/>
        <w:numPr>
          <w:ilvl w:val="1"/>
          <w:numId w:val="29"/>
        </w:numPr>
        <w:spacing w:after="0" w:line="360" w:lineRule="auto"/>
        <w:ind w:left="1506" w:right="300"/>
        <w:rPr>
          <w:rFonts w:eastAsia="MS Mincho"/>
          <w:sz w:val="28"/>
          <w:szCs w:val="28"/>
        </w:rPr>
      </w:pPr>
      <w:r w:rsidRPr="006D0838">
        <w:rPr>
          <w:rFonts w:eastAsia="MS Mincho"/>
          <w:sz w:val="28"/>
          <w:szCs w:val="28"/>
        </w:rPr>
        <w:t>Xem chi tiết lịch sử tìm kiếm: Xem thông tin chi tiết về lịch sử tìm kiếm, bao gồm danh sách sản phẩm, giá, link web.</w:t>
      </w:r>
    </w:p>
    <w:p w14:paraId="4FAA66D9" w14:textId="77777777" w:rsidR="00937FC4" w:rsidRDefault="00937FC4" w:rsidP="00937FC4">
      <w:pPr>
        <w:pStyle w:val="Bodytext30"/>
        <w:numPr>
          <w:ilvl w:val="0"/>
          <w:numId w:val="29"/>
        </w:numPr>
        <w:spacing w:after="0" w:line="360" w:lineRule="auto"/>
        <w:ind w:left="786" w:right="300"/>
        <w:rPr>
          <w:rFonts w:eastAsia="MS Mincho"/>
          <w:sz w:val="28"/>
          <w:szCs w:val="28"/>
        </w:rPr>
      </w:pPr>
      <w:r w:rsidRPr="00261BCD">
        <w:rPr>
          <w:rFonts w:eastAsia="MS Mincho"/>
          <w:sz w:val="28"/>
          <w:szCs w:val="28"/>
        </w:rPr>
        <w:t>Quản trị viên:</w:t>
      </w:r>
    </w:p>
    <w:p w14:paraId="5738840C" w14:textId="77777777" w:rsidR="00937FC4" w:rsidRPr="00D20A23" w:rsidRDefault="00937FC4" w:rsidP="00937FC4">
      <w:pPr>
        <w:pStyle w:val="Bodytext30"/>
        <w:numPr>
          <w:ilvl w:val="1"/>
          <w:numId w:val="29"/>
        </w:numPr>
        <w:spacing w:after="0" w:line="360" w:lineRule="auto"/>
        <w:ind w:left="1506" w:right="300"/>
        <w:rPr>
          <w:rFonts w:eastAsia="MS Mincho"/>
          <w:sz w:val="28"/>
          <w:szCs w:val="28"/>
        </w:rPr>
      </w:pPr>
      <w:r w:rsidRPr="00D20A23">
        <w:rPr>
          <w:rFonts w:eastAsia="MS Mincho"/>
          <w:sz w:val="28"/>
          <w:szCs w:val="28"/>
        </w:rPr>
        <w:t>Quản lý người dùng:</w:t>
      </w:r>
    </w:p>
    <w:p w14:paraId="2E2EABCF"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Xem danh sách người dùng: Xem thông tin của tất cả người dùng trong hệ thống.</w:t>
      </w:r>
    </w:p>
    <w:p w14:paraId="4F81E9CF"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Thêm người dùng: Tạo tài khoản người dùng mới.</w:t>
      </w:r>
    </w:p>
    <w:p w14:paraId="45F37A39"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Sửa người dùng: Chỉnh sửa thông tin của người dùng.</w:t>
      </w:r>
    </w:p>
    <w:p w14:paraId="28A4B640"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Xóa người dùng: Xóa tài khoản người dùng khỏi hệ thống.</w:t>
      </w:r>
    </w:p>
    <w:p w14:paraId="51F06B0C" w14:textId="77777777" w:rsidR="00937FC4" w:rsidRPr="00D20A23" w:rsidRDefault="00937FC4" w:rsidP="00937FC4">
      <w:pPr>
        <w:pStyle w:val="Bodytext30"/>
        <w:numPr>
          <w:ilvl w:val="1"/>
          <w:numId w:val="29"/>
        </w:numPr>
        <w:spacing w:after="0" w:line="360" w:lineRule="auto"/>
        <w:ind w:left="1506" w:right="300"/>
        <w:rPr>
          <w:rFonts w:eastAsia="MS Mincho"/>
          <w:sz w:val="28"/>
          <w:szCs w:val="28"/>
        </w:rPr>
      </w:pPr>
      <w:r w:rsidRPr="00D20A23">
        <w:rPr>
          <w:rFonts w:eastAsia="MS Mincho"/>
          <w:sz w:val="28"/>
          <w:szCs w:val="28"/>
        </w:rPr>
        <w:t>Quản lý lịch sử tìm kiếm:</w:t>
      </w:r>
    </w:p>
    <w:p w14:paraId="0F47953D"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Xem lịch sử tìm kiếm: Xem lịch sử tìm kiếm của tất cả người dùng.</w:t>
      </w:r>
    </w:p>
    <w:p w14:paraId="4834EB86"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 xml:space="preserve">Xóa lịch sử tìm kiếm: Xóa lịch sử tìm kiếm của người </w:t>
      </w:r>
      <w:r w:rsidRPr="00D20A23">
        <w:rPr>
          <w:rFonts w:eastAsia="MS Mincho"/>
          <w:sz w:val="28"/>
          <w:szCs w:val="28"/>
        </w:rPr>
        <w:lastRenderedPageBreak/>
        <w:t>dùng.</w:t>
      </w:r>
    </w:p>
    <w:p w14:paraId="313C4D85" w14:textId="77777777" w:rsidR="00937FC4" w:rsidRPr="00D20A23" w:rsidRDefault="00937FC4" w:rsidP="00937FC4">
      <w:pPr>
        <w:pStyle w:val="Bodytext30"/>
        <w:numPr>
          <w:ilvl w:val="1"/>
          <w:numId w:val="29"/>
        </w:numPr>
        <w:spacing w:after="0" w:line="360" w:lineRule="auto"/>
        <w:ind w:left="1506" w:right="300"/>
        <w:rPr>
          <w:rFonts w:eastAsia="MS Mincho"/>
          <w:sz w:val="28"/>
          <w:szCs w:val="28"/>
        </w:rPr>
      </w:pPr>
      <w:r w:rsidRPr="00D20A23">
        <w:rPr>
          <w:rFonts w:eastAsia="MS Mincho"/>
          <w:sz w:val="28"/>
          <w:szCs w:val="28"/>
        </w:rPr>
        <w:t>Quản lý nguồn dữ liệu:</w:t>
      </w:r>
    </w:p>
    <w:p w14:paraId="7176B8FC"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Thêm trang web: Thêm trang web thương mại điện tử mới vào danh sách trang web được hỗ trợ.</w:t>
      </w:r>
    </w:p>
    <w:p w14:paraId="72A39B4C"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Sửa trang web: Chỉnh sửa thông tin của trang web.</w:t>
      </w:r>
    </w:p>
    <w:p w14:paraId="0989A747"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Xóa trang web: Xóa trang web khỏi danh sách trang web được hỗ trợ.</w:t>
      </w:r>
    </w:p>
    <w:p w14:paraId="00E2FB3B" w14:textId="77777777" w:rsidR="00937FC4" w:rsidRPr="00D20A23" w:rsidRDefault="00937FC4" w:rsidP="00937FC4">
      <w:pPr>
        <w:pStyle w:val="Bodytext30"/>
        <w:numPr>
          <w:ilvl w:val="2"/>
          <w:numId w:val="29"/>
        </w:numPr>
        <w:spacing w:after="0" w:line="360" w:lineRule="auto"/>
        <w:ind w:left="2226" w:right="300"/>
        <w:rPr>
          <w:rFonts w:eastAsia="MS Mincho"/>
          <w:sz w:val="28"/>
          <w:szCs w:val="28"/>
        </w:rPr>
      </w:pPr>
      <w:r w:rsidRPr="00D20A23">
        <w:rPr>
          <w:rFonts w:eastAsia="MS Mincho"/>
          <w:sz w:val="28"/>
          <w:szCs w:val="28"/>
        </w:rPr>
        <w:t>Thiết lập quy tắc crawl: Cấu hình các quy tắc thu thập dữ liệu cho từng trang web.</w:t>
      </w:r>
    </w:p>
    <w:p w14:paraId="616F635C" w14:textId="1ECCAEE6" w:rsidR="00283508" w:rsidRPr="0018421D" w:rsidRDefault="00937FC4" w:rsidP="00937FC4">
      <w:pPr>
        <w:pStyle w:val="Bodytext30"/>
        <w:numPr>
          <w:ilvl w:val="2"/>
          <w:numId w:val="29"/>
        </w:numPr>
        <w:spacing w:after="0" w:line="360" w:lineRule="auto"/>
        <w:ind w:right="300"/>
        <w:rPr>
          <w:rFonts w:eastAsia="MS Mincho"/>
          <w:sz w:val="28"/>
          <w:szCs w:val="28"/>
        </w:rPr>
      </w:pPr>
      <w:r w:rsidRPr="00D20A23">
        <w:rPr>
          <w:rFonts w:eastAsia="MS Mincho"/>
          <w:sz w:val="28"/>
          <w:szCs w:val="28"/>
        </w:rPr>
        <w:t>Theo dõi và tối ưu hóa quá trình crawl: Theo dõi hiệu quả thu thập dữ liệu và cải thiện hiệu năng của quá trình crawl</w:t>
      </w:r>
      <w:r w:rsidR="00283508" w:rsidRPr="00283508">
        <w:rPr>
          <w:rFonts w:eastAsia="MS Mincho"/>
          <w:sz w:val="28"/>
          <w:szCs w:val="28"/>
        </w:rPr>
        <w:t>.</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2" w:name="_Toc166718853"/>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2"/>
    </w:p>
    <w:p w14:paraId="549AFE3F" w14:textId="77777777" w:rsidR="007A48C6" w:rsidRDefault="003B0030" w:rsidP="007A48C6">
      <w:pPr>
        <w:pStyle w:val="NormalWeb"/>
        <w:keepNext/>
      </w:pPr>
      <w:r>
        <w:rPr>
          <w:noProof/>
        </w:rPr>
        <w:drawing>
          <wp:inline distT="0" distB="0" distL="0" distR="0" wp14:anchorId="52F18C6A" wp14:editId="038FEAC4">
            <wp:extent cx="6103176" cy="3448050"/>
            <wp:effectExtent l="0" t="0" r="0" b="0"/>
            <wp:docPr id="1735058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58954" name="Picture 1"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7443" cy="3450461"/>
                    </a:xfrm>
                    <a:prstGeom prst="rect">
                      <a:avLst/>
                    </a:prstGeom>
                    <a:noFill/>
                    <a:ln>
                      <a:noFill/>
                    </a:ln>
                  </pic:spPr>
                </pic:pic>
              </a:graphicData>
            </a:graphic>
          </wp:inline>
        </w:drawing>
      </w:r>
    </w:p>
    <w:p w14:paraId="5567E354" w14:textId="548750AE" w:rsidR="005C5F8E" w:rsidRPr="0088393C" w:rsidRDefault="007A48C6" w:rsidP="00FD11C2">
      <w:pPr>
        <w:pStyle w:val="Caption"/>
      </w:pPr>
      <w:bookmarkStart w:id="23" w:name="_Toc166719019"/>
      <w:r>
        <w:t>Hình 1.3.</w:t>
      </w:r>
      <w:r>
        <w:fldChar w:fldCharType="begin"/>
      </w:r>
      <w:r>
        <w:instrText xml:space="preserve"> SEQ Hình_1.3. \* ARABIC </w:instrText>
      </w:r>
      <w:r>
        <w:fldChar w:fldCharType="separate"/>
      </w:r>
      <w:r>
        <w:rPr>
          <w:noProof/>
        </w:rPr>
        <w:t>3</w:t>
      </w:r>
      <w:r>
        <w:fldChar w:fldCharType="end"/>
      </w:r>
      <w:r>
        <w:t xml:space="preserve"> </w:t>
      </w:r>
      <w:r w:rsidR="00BF7B40">
        <w:t>Biểu đồ Use</w:t>
      </w:r>
      <w:r w:rsidR="00845C1F">
        <w:t xml:space="preserve"> </w:t>
      </w:r>
      <w:r w:rsidR="00BF7B40">
        <w:t>Case Tổng Quát</w:t>
      </w:r>
      <w:bookmarkEnd w:id="23"/>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4" w:name="_Toc166718854"/>
      <w:r w:rsidRPr="00261BCD">
        <w:rPr>
          <w:rFonts w:eastAsia="MS Mincho"/>
          <w:i/>
          <w:iCs/>
          <w:sz w:val="28"/>
          <w:szCs w:val="28"/>
        </w:rPr>
        <w:lastRenderedPageBreak/>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4"/>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bookmarkStart w:id="25" w:name="_Toc166718855"/>
      <w:r w:rsidRPr="00261BCD">
        <w:rPr>
          <w:rFonts w:eastAsia="MS Mincho"/>
          <w:i/>
          <w:iCs/>
          <w:sz w:val="28"/>
          <w:szCs w:val="28"/>
        </w:rPr>
        <w:t xml:space="preserve">1.3.4.1. Phân rã Use case </w:t>
      </w:r>
      <w:r w:rsidR="001A269E">
        <w:rPr>
          <w:rFonts w:eastAsia="MS Mincho"/>
          <w:i/>
          <w:iCs/>
          <w:sz w:val="28"/>
          <w:szCs w:val="28"/>
        </w:rPr>
        <w:t>Cập nhật thông tin cá nhân</w:t>
      </w:r>
      <w:bookmarkEnd w:id="25"/>
    </w:p>
    <w:p w14:paraId="5DF2A30B" w14:textId="77777777" w:rsidR="00A269A1" w:rsidRDefault="00DC0560" w:rsidP="00A269A1">
      <w:pPr>
        <w:pStyle w:val="Bodytext30"/>
        <w:keepNext/>
        <w:spacing w:after="0" w:line="360" w:lineRule="auto"/>
        <w:ind w:left="720" w:right="300"/>
        <w:jc w:val="center"/>
      </w:pPr>
      <w:r w:rsidRPr="0067252B">
        <w:rPr>
          <w:noProof/>
        </w:rPr>
        <w:drawing>
          <wp:inline distT="0" distB="0" distL="0" distR="0" wp14:anchorId="299282F8" wp14:editId="74B71FCF">
            <wp:extent cx="5268060" cy="3496163"/>
            <wp:effectExtent l="0" t="0" r="8890" b="9525"/>
            <wp:docPr id="14715935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93589" name="Picture 1" descr="A diagram of a diagram&#10;&#10;Description automatically generated"/>
                    <pic:cNvPicPr/>
                  </pic:nvPicPr>
                  <pic:blipFill>
                    <a:blip r:embed="rId16"/>
                    <a:stretch>
                      <a:fillRect/>
                    </a:stretch>
                  </pic:blipFill>
                  <pic:spPr>
                    <a:xfrm>
                      <a:off x="0" y="0"/>
                      <a:ext cx="5268060" cy="3496163"/>
                    </a:xfrm>
                    <a:prstGeom prst="rect">
                      <a:avLst/>
                    </a:prstGeom>
                  </pic:spPr>
                </pic:pic>
              </a:graphicData>
            </a:graphic>
          </wp:inline>
        </w:drawing>
      </w:r>
    </w:p>
    <w:p w14:paraId="6CCA92A8" w14:textId="4248F315" w:rsidR="0079173B" w:rsidRDefault="00A269A1" w:rsidP="00FD11C2">
      <w:pPr>
        <w:pStyle w:val="Caption"/>
      </w:pPr>
      <w:bookmarkStart w:id="26" w:name="_Toc166719025"/>
      <w:r>
        <w:t xml:space="preserve">Hình 1.3.4. </w:t>
      </w:r>
      <w:r>
        <w:fldChar w:fldCharType="begin"/>
      </w:r>
      <w:r>
        <w:instrText xml:space="preserve"> SEQ Hình_1.3.4. \* ARABIC </w:instrText>
      </w:r>
      <w:r>
        <w:fldChar w:fldCharType="separate"/>
      </w:r>
      <w:r w:rsidR="00C95B18">
        <w:rPr>
          <w:noProof/>
        </w:rPr>
        <w:t>1</w:t>
      </w:r>
      <w:r>
        <w:fldChar w:fldCharType="end"/>
      </w:r>
      <w:r>
        <w:t xml:space="preserve"> </w:t>
      </w:r>
      <w:r w:rsidRPr="004B46F7">
        <w:rPr>
          <w:rFonts w:eastAsia="MS Mincho"/>
        </w:rPr>
        <w:t>Use case Cập nhật thông tin cá nhân</w:t>
      </w:r>
      <w:bookmarkEnd w:id="26"/>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bookmarkStart w:id="27" w:name="_Toc166718856"/>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bookmarkEnd w:id="27"/>
    </w:p>
    <w:p w14:paraId="7DA44AF1" w14:textId="77777777" w:rsidR="00E25035" w:rsidRDefault="005D17E1" w:rsidP="00E25035">
      <w:pPr>
        <w:keepNext/>
        <w:spacing w:after="200" w:line="276" w:lineRule="auto"/>
        <w:jc w:val="center"/>
      </w:pPr>
      <w:r w:rsidRPr="00177FFB">
        <w:rPr>
          <w:noProof/>
        </w:rPr>
        <w:drawing>
          <wp:inline distT="0" distB="0" distL="0" distR="0" wp14:anchorId="5CDA8D34" wp14:editId="1579FFE5">
            <wp:extent cx="2507929" cy="2324100"/>
            <wp:effectExtent l="0" t="0" r="6985" b="0"/>
            <wp:docPr id="9331707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7075" name="Picture 1" descr="A diagram of a person&#10;&#10;Description automatically generated"/>
                    <pic:cNvPicPr/>
                  </pic:nvPicPr>
                  <pic:blipFill>
                    <a:blip r:embed="rId17"/>
                    <a:stretch>
                      <a:fillRect/>
                    </a:stretch>
                  </pic:blipFill>
                  <pic:spPr>
                    <a:xfrm>
                      <a:off x="0" y="0"/>
                      <a:ext cx="2525013" cy="2339932"/>
                    </a:xfrm>
                    <a:prstGeom prst="rect">
                      <a:avLst/>
                    </a:prstGeom>
                  </pic:spPr>
                </pic:pic>
              </a:graphicData>
            </a:graphic>
          </wp:inline>
        </w:drawing>
      </w:r>
    </w:p>
    <w:p w14:paraId="2F413360" w14:textId="50847ABA" w:rsidR="00562FA6" w:rsidRDefault="00E25035" w:rsidP="00FD11C2">
      <w:pPr>
        <w:pStyle w:val="Caption"/>
      </w:pPr>
      <w:bookmarkStart w:id="28" w:name="_Toc166719026"/>
      <w:r>
        <w:t xml:space="preserve">Hình 1.3.4. </w:t>
      </w:r>
      <w:r>
        <w:fldChar w:fldCharType="begin"/>
      </w:r>
      <w:r>
        <w:instrText xml:space="preserve"> SEQ Hình_1.3.4. \* ARABIC </w:instrText>
      </w:r>
      <w:r>
        <w:fldChar w:fldCharType="separate"/>
      </w:r>
      <w:r w:rsidR="00C95B18">
        <w:rPr>
          <w:noProof/>
        </w:rPr>
        <w:t>2</w:t>
      </w:r>
      <w:r>
        <w:fldChar w:fldCharType="end"/>
      </w:r>
      <w:r>
        <w:t xml:space="preserve"> Use case Tìm kiếm sản phẩm</w:t>
      </w:r>
      <w:bookmarkEnd w:id="28"/>
    </w:p>
    <w:p w14:paraId="3811E1F3" w14:textId="4C780F66" w:rsidR="00F22D82" w:rsidRDefault="00F22D82" w:rsidP="009E29A1">
      <w:pPr>
        <w:pStyle w:val="Bodytext30"/>
        <w:spacing w:after="0" w:line="360" w:lineRule="auto"/>
        <w:ind w:left="720" w:right="300"/>
        <w:outlineLvl w:val="3"/>
        <w:rPr>
          <w:rFonts w:eastAsia="MS Mincho"/>
          <w:i/>
          <w:iCs/>
          <w:sz w:val="28"/>
          <w:szCs w:val="28"/>
        </w:rPr>
      </w:pPr>
      <w:bookmarkStart w:id="29" w:name="_Toc166718857"/>
      <w:r w:rsidRPr="00261BCD">
        <w:rPr>
          <w:rFonts w:eastAsia="MS Mincho"/>
          <w:i/>
          <w:iCs/>
          <w:sz w:val="28"/>
          <w:szCs w:val="28"/>
        </w:rPr>
        <w:lastRenderedPageBreak/>
        <w:t>1.3.4.</w:t>
      </w:r>
      <w:r w:rsidR="00266C65">
        <w:rPr>
          <w:rFonts w:eastAsia="MS Mincho"/>
          <w:i/>
          <w:iCs/>
          <w:sz w:val="28"/>
          <w:szCs w:val="28"/>
        </w:rPr>
        <w:t>3</w:t>
      </w:r>
      <w:r w:rsidRPr="00261BCD">
        <w:rPr>
          <w:rFonts w:eastAsia="MS Mincho"/>
          <w:i/>
          <w:iCs/>
          <w:sz w:val="28"/>
          <w:szCs w:val="28"/>
        </w:rPr>
        <w:t xml:space="preserve">. Phân rã Use case </w:t>
      </w:r>
      <w:r>
        <w:rPr>
          <w:rFonts w:eastAsia="MS Mincho"/>
          <w:i/>
          <w:iCs/>
          <w:sz w:val="28"/>
          <w:szCs w:val="28"/>
        </w:rPr>
        <w:t xml:space="preserve">Xem </w:t>
      </w:r>
      <w:r w:rsidR="0006275B">
        <w:rPr>
          <w:rFonts w:eastAsia="MS Mincho"/>
          <w:i/>
          <w:iCs/>
          <w:sz w:val="28"/>
          <w:szCs w:val="28"/>
        </w:rPr>
        <w:t>lịch sử tìm kiếm</w:t>
      </w:r>
      <w:bookmarkEnd w:id="29"/>
    </w:p>
    <w:p w14:paraId="022B4A5E" w14:textId="77777777" w:rsidR="00772A23" w:rsidRDefault="00927E6C" w:rsidP="00772A23">
      <w:pPr>
        <w:pStyle w:val="Bodytext30"/>
        <w:keepNext/>
        <w:spacing w:after="0" w:line="360" w:lineRule="auto"/>
        <w:ind w:left="720" w:right="300"/>
        <w:jc w:val="center"/>
      </w:pPr>
      <w:r w:rsidRPr="000B6C7F">
        <w:rPr>
          <w:noProof/>
        </w:rPr>
        <w:drawing>
          <wp:inline distT="0" distB="0" distL="0" distR="0" wp14:anchorId="0786C049" wp14:editId="578B6DCF">
            <wp:extent cx="4944165" cy="3629532"/>
            <wp:effectExtent l="0" t="0" r="0" b="9525"/>
            <wp:docPr id="53125106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1068" name="Picture 1" descr="A diagram of a person with text&#10;&#10;Description automatically generated"/>
                    <pic:cNvPicPr/>
                  </pic:nvPicPr>
                  <pic:blipFill>
                    <a:blip r:embed="rId18"/>
                    <a:stretch>
                      <a:fillRect/>
                    </a:stretch>
                  </pic:blipFill>
                  <pic:spPr>
                    <a:xfrm>
                      <a:off x="0" y="0"/>
                      <a:ext cx="4944165" cy="3629532"/>
                    </a:xfrm>
                    <a:prstGeom prst="rect">
                      <a:avLst/>
                    </a:prstGeom>
                  </pic:spPr>
                </pic:pic>
              </a:graphicData>
            </a:graphic>
          </wp:inline>
        </w:drawing>
      </w:r>
    </w:p>
    <w:p w14:paraId="001FF720" w14:textId="6BA0EFB5" w:rsidR="001E732C" w:rsidRDefault="00772A23" w:rsidP="00FD11C2">
      <w:pPr>
        <w:pStyle w:val="Caption"/>
      </w:pPr>
      <w:bookmarkStart w:id="30" w:name="_Toc166719027"/>
      <w:r>
        <w:t xml:space="preserve">Hình 1.3.4. </w:t>
      </w:r>
      <w:r>
        <w:fldChar w:fldCharType="begin"/>
      </w:r>
      <w:r>
        <w:instrText xml:space="preserve"> SEQ Hình_1.3.4. \* ARABIC </w:instrText>
      </w:r>
      <w:r>
        <w:fldChar w:fldCharType="separate"/>
      </w:r>
      <w:r w:rsidR="00C95B18">
        <w:rPr>
          <w:noProof/>
        </w:rPr>
        <w:t>3</w:t>
      </w:r>
      <w:r>
        <w:fldChar w:fldCharType="end"/>
      </w:r>
      <w:r w:rsidRPr="00772A23">
        <w:t xml:space="preserve"> </w:t>
      </w:r>
      <w:r>
        <w:t>Usecase xem lịch sử tìm kiếm</w:t>
      </w:r>
      <w:bookmarkEnd w:id="30"/>
    </w:p>
    <w:p w14:paraId="11CBD30A" w14:textId="70F03C7D" w:rsidR="009E29A1" w:rsidRDefault="009E29A1" w:rsidP="009E29A1">
      <w:pPr>
        <w:pStyle w:val="Bodytext30"/>
        <w:spacing w:after="0" w:line="360" w:lineRule="auto"/>
        <w:ind w:left="720" w:right="300"/>
        <w:outlineLvl w:val="3"/>
        <w:rPr>
          <w:rFonts w:eastAsia="MS Mincho"/>
          <w:i/>
          <w:iCs/>
          <w:sz w:val="28"/>
          <w:szCs w:val="28"/>
        </w:rPr>
      </w:pPr>
      <w:bookmarkStart w:id="31" w:name="_Toc166718858"/>
      <w:r w:rsidRPr="00261BCD">
        <w:rPr>
          <w:rFonts w:eastAsia="MS Mincho"/>
          <w:i/>
          <w:iCs/>
          <w:sz w:val="28"/>
          <w:szCs w:val="28"/>
        </w:rPr>
        <w:t>1.3.4.</w:t>
      </w:r>
      <w:r w:rsidR="00222374">
        <w:rPr>
          <w:rFonts w:eastAsia="MS Mincho"/>
          <w:i/>
          <w:iCs/>
          <w:sz w:val="28"/>
          <w:szCs w:val="28"/>
        </w:rPr>
        <w:t>3</w:t>
      </w:r>
      <w:r w:rsidRPr="00261BCD">
        <w:rPr>
          <w:rFonts w:eastAsia="MS Mincho"/>
          <w:i/>
          <w:iCs/>
          <w:sz w:val="28"/>
          <w:szCs w:val="28"/>
        </w:rPr>
        <w:t xml:space="preserve">. Phân rã Use case </w:t>
      </w:r>
      <w:r w:rsidR="0095423C">
        <w:rPr>
          <w:rFonts w:eastAsia="MS Mincho"/>
          <w:i/>
          <w:iCs/>
          <w:sz w:val="28"/>
          <w:szCs w:val="28"/>
        </w:rPr>
        <w:t>Xem chi tiết lịch sử tìm kiếm</w:t>
      </w:r>
      <w:bookmarkEnd w:id="31"/>
    </w:p>
    <w:p w14:paraId="56311CE5" w14:textId="77777777" w:rsidR="00BB0658" w:rsidRDefault="00635FA8" w:rsidP="00BB0658">
      <w:pPr>
        <w:pStyle w:val="Bodytext30"/>
        <w:keepNext/>
        <w:spacing w:after="0" w:line="360" w:lineRule="auto"/>
        <w:ind w:left="720" w:right="300"/>
        <w:jc w:val="center"/>
      </w:pPr>
      <w:r w:rsidRPr="00DB242C">
        <w:rPr>
          <w:rFonts w:eastAsia="MS Mincho"/>
          <w:i/>
          <w:iCs/>
          <w:noProof/>
          <w:sz w:val="28"/>
          <w:szCs w:val="28"/>
        </w:rPr>
        <w:drawing>
          <wp:inline distT="0" distB="0" distL="0" distR="0" wp14:anchorId="5EF04F09" wp14:editId="4414E6DC">
            <wp:extent cx="2500438" cy="2333744"/>
            <wp:effectExtent l="0" t="0" r="0" b="0"/>
            <wp:docPr id="1516860282"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60282" name="Picture 1" descr="A diagram of a person&#10;&#10;Description automatically generated"/>
                    <pic:cNvPicPr/>
                  </pic:nvPicPr>
                  <pic:blipFill>
                    <a:blip r:embed="rId19"/>
                    <a:stretch>
                      <a:fillRect/>
                    </a:stretch>
                  </pic:blipFill>
                  <pic:spPr>
                    <a:xfrm>
                      <a:off x="0" y="0"/>
                      <a:ext cx="2503566" cy="2336663"/>
                    </a:xfrm>
                    <a:prstGeom prst="rect">
                      <a:avLst/>
                    </a:prstGeom>
                  </pic:spPr>
                </pic:pic>
              </a:graphicData>
            </a:graphic>
          </wp:inline>
        </w:drawing>
      </w:r>
    </w:p>
    <w:p w14:paraId="203835A0" w14:textId="7D476CAE" w:rsidR="006A2E2C" w:rsidRDefault="00BB0658" w:rsidP="00FD11C2">
      <w:pPr>
        <w:pStyle w:val="Caption"/>
      </w:pPr>
      <w:bookmarkStart w:id="32" w:name="_Toc166719028"/>
      <w:r>
        <w:t xml:space="preserve">Hình 1.3.4. </w:t>
      </w:r>
      <w:r>
        <w:fldChar w:fldCharType="begin"/>
      </w:r>
      <w:r>
        <w:instrText xml:space="preserve"> SEQ Hình_1.3.4. \* ARABIC </w:instrText>
      </w:r>
      <w:r>
        <w:fldChar w:fldCharType="separate"/>
      </w:r>
      <w:r w:rsidR="00C95B18">
        <w:rPr>
          <w:noProof/>
        </w:rPr>
        <w:t>4</w:t>
      </w:r>
      <w:r>
        <w:fldChar w:fldCharType="end"/>
      </w:r>
      <w:r>
        <w:t xml:space="preserve"> </w:t>
      </w:r>
      <w:r w:rsidR="00126163">
        <w:t xml:space="preserve">Use Case </w:t>
      </w:r>
      <w:r>
        <w:t>Xem chi tiết lịch sử tìm kiếm</w:t>
      </w:r>
      <w:bookmarkEnd w:id="32"/>
    </w:p>
    <w:p w14:paraId="3AC2A833" w14:textId="77777777" w:rsidR="00B44BDF" w:rsidRDefault="00B44BDF" w:rsidP="00FD11C2">
      <w:pPr>
        <w:pStyle w:val="Caption"/>
      </w:pPr>
    </w:p>
    <w:p w14:paraId="611C0D00" w14:textId="7A590BD6" w:rsidR="00EB0E01" w:rsidRDefault="00EB0E01" w:rsidP="00EB0E01">
      <w:pPr>
        <w:pStyle w:val="Bodytext30"/>
        <w:spacing w:after="0" w:line="360" w:lineRule="auto"/>
        <w:ind w:left="720" w:right="300"/>
        <w:outlineLvl w:val="3"/>
        <w:rPr>
          <w:rFonts w:eastAsia="MS Mincho"/>
          <w:i/>
          <w:iCs/>
          <w:sz w:val="28"/>
          <w:szCs w:val="28"/>
        </w:rPr>
      </w:pPr>
      <w:bookmarkStart w:id="33" w:name="_Toc166718859"/>
      <w:r w:rsidRPr="00261BCD">
        <w:rPr>
          <w:rFonts w:eastAsia="MS Mincho"/>
          <w:i/>
          <w:iCs/>
          <w:sz w:val="28"/>
          <w:szCs w:val="28"/>
        </w:rPr>
        <w:lastRenderedPageBreak/>
        <w:t>1.3.4.</w:t>
      </w:r>
      <w:r w:rsidR="00217F08">
        <w:rPr>
          <w:rFonts w:eastAsia="MS Mincho"/>
          <w:i/>
          <w:iCs/>
          <w:sz w:val="28"/>
          <w:szCs w:val="28"/>
        </w:rPr>
        <w:t>5</w:t>
      </w:r>
      <w:r w:rsidRPr="00261BCD">
        <w:rPr>
          <w:rFonts w:eastAsia="MS Mincho"/>
          <w:i/>
          <w:iCs/>
          <w:sz w:val="28"/>
          <w:szCs w:val="28"/>
        </w:rPr>
        <w:t xml:space="preserve">. Phân rã Use case </w:t>
      </w:r>
      <w:r w:rsidR="00606578">
        <w:rPr>
          <w:rFonts w:eastAsia="MS Mincho"/>
          <w:i/>
          <w:iCs/>
          <w:sz w:val="28"/>
          <w:szCs w:val="28"/>
        </w:rPr>
        <w:t>Quản lý người dùng</w:t>
      </w:r>
      <w:bookmarkEnd w:id="33"/>
    </w:p>
    <w:p w14:paraId="34EC3D5E" w14:textId="77777777" w:rsidR="00CA4643" w:rsidRDefault="00A13865" w:rsidP="00CA4643">
      <w:pPr>
        <w:pStyle w:val="Bodytext30"/>
        <w:keepNext/>
        <w:spacing w:after="0" w:line="360" w:lineRule="auto"/>
        <w:ind w:left="720" w:right="300"/>
        <w:jc w:val="center"/>
      </w:pPr>
      <w:r w:rsidRPr="00D13B35">
        <w:rPr>
          <w:noProof/>
        </w:rPr>
        <w:drawing>
          <wp:inline distT="0" distB="0" distL="0" distR="0" wp14:anchorId="41ECCFBF" wp14:editId="06C0A50F">
            <wp:extent cx="5791835" cy="3761105"/>
            <wp:effectExtent l="0" t="0" r="0" b="0"/>
            <wp:docPr id="16438216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1615" name="Picture 1" descr="A diagram of a diagram&#10;&#10;Description automatically generated"/>
                    <pic:cNvPicPr/>
                  </pic:nvPicPr>
                  <pic:blipFill>
                    <a:blip r:embed="rId20"/>
                    <a:stretch>
                      <a:fillRect/>
                    </a:stretch>
                  </pic:blipFill>
                  <pic:spPr>
                    <a:xfrm>
                      <a:off x="0" y="0"/>
                      <a:ext cx="5791835" cy="3761105"/>
                    </a:xfrm>
                    <a:prstGeom prst="rect">
                      <a:avLst/>
                    </a:prstGeom>
                  </pic:spPr>
                </pic:pic>
              </a:graphicData>
            </a:graphic>
          </wp:inline>
        </w:drawing>
      </w:r>
    </w:p>
    <w:p w14:paraId="13CEA462" w14:textId="2C36A470" w:rsidR="00294EED" w:rsidRDefault="00CA4643" w:rsidP="00FD11C2">
      <w:pPr>
        <w:pStyle w:val="Caption"/>
      </w:pPr>
      <w:bookmarkStart w:id="34" w:name="_Toc166719029"/>
      <w:r>
        <w:t xml:space="preserve">Hình 1.3.4. </w:t>
      </w:r>
      <w:r>
        <w:fldChar w:fldCharType="begin"/>
      </w:r>
      <w:r>
        <w:instrText xml:space="preserve"> SEQ Hình_1.3.4. \* ARABIC </w:instrText>
      </w:r>
      <w:r>
        <w:fldChar w:fldCharType="separate"/>
      </w:r>
      <w:r w:rsidR="00C95B18">
        <w:rPr>
          <w:noProof/>
        </w:rPr>
        <w:t>5</w:t>
      </w:r>
      <w:r>
        <w:fldChar w:fldCharType="end"/>
      </w:r>
      <w:r>
        <w:t xml:space="preserve"> Usecase Quản lý người dùng</w:t>
      </w:r>
      <w:bookmarkEnd w:id="34"/>
    </w:p>
    <w:p w14:paraId="47623771" w14:textId="543A23BC" w:rsidR="008940F2" w:rsidRDefault="008940F2" w:rsidP="008B0A6F">
      <w:pPr>
        <w:pStyle w:val="Bodytext30"/>
        <w:spacing w:after="0" w:line="360" w:lineRule="auto"/>
        <w:ind w:right="300" w:firstLine="720"/>
        <w:outlineLvl w:val="3"/>
        <w:rPr>
          <w:rFonts w:eastAsia="MS Mincho"/>
          <w:i/>
          <w:iCs/>
          <w:sz w:val="28"/>
          <w:szCs w:val="28"/>
        </w:rPr>
      </w:pPr>
      <w:bookmarkStart w:id="35" w:name="_Toc166718860"/>
      <w:r w:rsidRPr="00261BCD">
        <w:rPr>
          <w:rFonts w:eastAsia="MS Mincho"/>
          <w:i/>
          <w:iCs/>
          <w:sz w:val="28"/>
          <w:szCs w:val="28"/>
        </w:rPr>
        <w:t>1.3.4.</w:t>
      </w:r>
      <w:r w:rsidR="0079496A">
        <w:rPr>
          <w:rFonts w:eastAsia="MS Mincho"/>
          <w:i/>
          <w:iCs/>
          <w:sz w:val="28"/>
          <w:szCs w:val="28"/>
        </w:rPr>
        <w:t>6</w:t>
      </w:r>
      <w:r w:rsidRPr="00261BCD">
        <w:rPr>
          <w:rFonts w:eastAsia="MS Mincho"/>
          <w:i/>
          <w:iCs/>
          <w:sz w:val="28"/>
          <w:szCs w:val="28"/>
        </w:rPr>
        <w:t xml:space="preserve">. Phân rã Use case </w:t>
      </w:r>
      <w:r>
        <w:rPr>
          <w:rFonts w:eastAsia="MS Mincho"/>
          <w:i/>
          <w:iCs/>
          <w:sz w:val="28"/>
          <w:szCs w:val="28"/>
        </w:rPr>
        <w:t xml:space="preserve">Quản lý </w:t>
      </w:r>
      <w:r w:rsidR="00E47A89">
        <w:rPr>
          <w:rFonts w:eastAsia="MS Mincho"/>
          <w:i/>
          <w:iCs/>
          <w:sz w:val="28"/>
          <w:szCs w:val="28"/>
        </w:rPr>
        <w:t>lịch sử tìm kiếm</w:t>
      </w:r>
      <w:bookmarkEnd w:id="35"/>
    </w:p>
    <w:p w14:paraId="3EA5B3F2" w14:textId="77777777" w:rsidR="00C95B18" w:rsidRDefault="00D01E96" w:rsidP="00C95B18">
      <w:pPr>
        <w:pStyle w:val="Bodytext30"/>
        <w:keepNext/>
        <w:spacing w:after="0" w:line="360" w:lineRule="auto"/>
        <w:ind w:right="300" w:firstLine="720"/>
        <w:jc w:val="center"/>
      </w:pPr>
      <w:r>
        <w:rPr>
          <w:noProof/>
        </w:rPr>
        <w:drawing>
          <wp:inline distT="0" distB="0" distL="0" distR="0" wp14:anchorId="6AB81CCC" wp14:editId="3435A762">
            <wp:extent cx="3245476" cy="2534233"/>
            <wp:effectExtent l="0" t="0" r="0" b="0"/>
            <wp:docPr id="44392963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9631" name="Picture 1" descr="A diagram of a person with text&#10;&#10;Description automatically generated"/>
                    <pic:cNvPicPr/>
                  </pic:nvPicPr>
                  <pic:blipFill>
                    <a:blip r:embed="rId21"/>
                    <a:stretch>
                      <a:fillRect/>
                    </a:stretch>
                  </pic:blipFill>
                  <pic:spPr>
                    <a:xfrm>
                      <a:off x="0" y="0"/>
                      <a:ext cx="3254324" cy="2541142"/>
                    </a:xfrm>
                    <a:prstGeom prst="rect">
                      <a:avLst/>
                    </a:prstGeom>
                  </pic:spPr>
                </pic:pic>
              </a:graphicData>
            </a:graphic>
          </wp:inline>
        </w:drawing>
      </w:r>
    </w:p>
    <w:p w14:paraId="252D3BCA" w14:textId="11C761D3" w:rsidR="00BE15CA" w:rsidRPr="00804755" w:rsidRDefault="00C95B18" w:rsidP="00FD11C2">
      <w:pPr>
        <w:pStyle w:val="Caption"/>
        <w:rPr>
          <w:rFonts w:eastAsia="MS Mincho"/>
          <w:iCs/>
          <w:sz w:val="28"/>
          <w:szCs w:val="28"/>
        </w:rPr>
      </w:pPr>
      <w:bookmarkStart w:id="36" w:name="_Toc166719030"/>
      <w:r>
        <w:t xml:space="preserve">Hình 1.3.4. </w:t>
      </w:r>
      <w:r>
        <w:fldChar w:fldCharType="begin"/>
      </w:r>
      <w:r>
        <w:instrText xml:space="preserve"> SEQ Hình_1.3.4. \* ARABIC </w:instrText>
      </w:r>
      <w:r>
        <w:fldChar w:fldCharType="separate"/>
      </w:r>
      <w:r>
        <w:rPr>
          <w:noProof/>
        </w:rPr>
        <w:t>6</w:t>
      </w:r>
      <w:r>
        <w:fldChar w:fldCharType="end"/>
      </w:r>
      <w:r w:rsidR="00162DA8">
        <w:t xml:space="preserve"> Usecase Quản lý lịch sử tìm kiếm</w:t>
      </w:r>
      <w:bookmarkEnd w:id="36"/>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37" w:name="_Toc166718861"/>
      <w:r w:rsidRPr="00261BCD">
        <w:rPr>
          <w:rFonts w:eastAsia="MS Mincho"/>
          <w:b/>
          <w:bCs/>
          <w:sz w:val="28"/>
          <w:szCs w:val="28"/>
        </w:rPr>
        <w:lastRenderedPageBreak/>
        <w:t>Biểu đồ hoạt động</w:t>
      </w:r>
      <w:bookmarkEnd w:id="37"/>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38" w:name="_Toc166718862"/>
      <w:r>
        <w:rPr>
          <w:rFonts w:eastAsia="MS Mincho"/>
          <w:b/>
          <w:bCs/>
          <w:sz w:val="28"/>
          <w:szCs w:val="28"/>
        </w:rPr>
        <w:t>1.4.1. Đăng ký</w:t>
      </w:r>
      <w:bookmarkEnd w:id="38"/>
    </w:p>
    <w:p w14:paraId="1A3CA19C" w14:textId="10A6E405" w:rsidR="008B1632" w:rsidRDefault="008B1632" w:rsidP="00713DF3">
      <w:pPr>
        <w:pStyle w:val="Bodytext30"/>
        <w:spacing w:after="0" w:line="360" w:lineRule="auto"/>
        <w:ind w:left="90" w:right="300"/>
        <w:outlineLvl w:val="3"/>
        <w:rPr>
          <w:rFonts w:eastAsia="MS Mincho"/>
          <w:b/>
          <w:bCs/>
          <w:sz w:val="28"/>
          <w:szCs w:val="28"/>
        </w:rPr>
      </w:pPr>
      <w:bookmarkStart w:id="39" w:name="_Toc166718863"/>
      <w:r>
        <w:rPr>
          <w:rFonts w:eastAsia="MS Mincho"/>
          <w:b/>
          <w:bCs/>
          <w:sz w:val="28"/>
          <w:szCs w:val="28"/>
        </w:rPr>
        <w:t xml:space="preserve">1.4.1.1 Đặc tả </w:t>
      </w:r>
      <w:r w:rsidR="00956822">
        <w:rPr>
          <w:rFonts w:eastAsia="MS Mincho"/>
          <w:b/>
          <w:bCs/>
          <w:sz w:val="28"/>
          <w:szCs w:val="28"/>
        </w:rPr>
        <w:t>U</w:t>
      </w:r>
      <w:r>
        <w:rPr>
          <w:rFonts w:eastAsia="MS Mincho"/>
          <w:b/>
          <w:bCs/>
          <w:sz w:val="28"/>
          <w:szCs w:val="28"/>
        </w:rPr>
        <w:t>se</w:t>
      </w:r>
      <w:r w:rsidR="00956822">
        <w:rPr>
          <w:rFonts w:eastAsia="MS Mincho"/>
          <w:b/>
          <w:bCs/>
          <w:sz w:val="28"/>
          <w:szCs w:val="28"/>
        </w:rPr>
        <w:t xml:space="preserve"> </w:t>
      </w:r>
      <w:r w:rsidR="00B70942">
        <w:rPr>
          <w:rFonts w:eastAsia="MS Mincho"/>
          <w:b/>
          <w:bCs/>
          <w:sz w:val="28"/>
          <w:szCs w:val="28"/>
        </w:rPr>
        <w:t>C</w:t>
      </w:r>
      <w:r>
        <w:rPr>
          <w:rFonts w:eastAsia="MS Mincho"/>
          <w:b/>
          <w:bCs/>
          <w:sz w:val="28"/>
          <w:szCs w:val="28"/>
        </w:rPr>
        <w:t>ase Đăng ký</w:t>
      </w:r>
      <w:bookmarkEnd w:id="39"/>
    </w:p>
    <w:tbl>
      <w:tblPr>
        <w:tblW w:w="8813" w:type="dxa"/>
        <w:tblInd w:w="293" w:type="dxa"/>
        <w:tblCellMar>
          <w:left w:w="0" w:type="dxa"/>
          <w:right w:w="0" w:type="dxa"/>
        </w:tblCellMar>
        <w:tblLook w:val="04A0" w:firstRow="1" w:lastRow="0" w:firstColumn="1" w:lastColumn="0" w:noHBand="0" w:noVBand="1"/>
      </w:tblPr>
      <w:tblGrid>
        <w:gridCol w:w="2344"/>
        <w:gridCol w:w="1779"/>
        <w:gridCol w:w="70"/>
        <w:gridCol w:w="4620"/>
      </w:tblGrid>
      <w:tr w:rsidR="008B1632" w:rsidRPr="00B930E3" w14:paraId="66EDAD70" w14:textId="77777777" w:rsidTr="005F48F5">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BCB02E1" w14:textId="77777777" w:rsidR="008B1632" w:rsidRPr="00B930E3" w:rsidRDefault="008B1632"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663A5577" w14:textId="126BFD77" w:rsidR="008B1632" w:rsidRPr="00B930E3" w:rsidRDefault="008B1632" w:rsidP="002A5806">
            <w:pPr>
              <w:rPr>
                <w:sz w:val="27"/>
                <w:szCs w:val="27"/>
              </w:rPr>
            </w:pPr>
            <w:r w:rsidRPr="00B930E3">
              <w:rPr>
                <w:sz w:val="27"/>
                <w:szCs w:val="27"/>
              </w:rPr>
              <w:t>UC0</w:t>
            </w:r>
            <w:r>
              <w:rPr>
                <w:sz w:val="27"/>
                <w:szCs w:val="27"/>
              </w:rPr>
              <w:t>1</w:t>
            </w:r>
            <w:r w:rsidRPr="00B930E3">
              <w:rPr>
                <w:sz w:val="27"/>
                <w:szCs w:val="27"/>
              </w:rPr>
              <w:t>_</w:t>
            </w:r>
            <w:r>
              <w:rPr>
                <w:sz w:val="27"/>
                <w:szCs w:val="27"/>
              </w:rPr>
              <w:t>Đăng ký</w:t>
            </w:r>
          </w:p>
        </w:tc>
      </w:tr>
      <w:tr w:rsidR="008B1632" w:rsidRPr="00B930E3" w14:paraId="150FEB70" w14:textId="77777777" w:rsidTr="005F48F5">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723A184" w14:textId="77777777" w:rsidR="008B1632" w:rsidRPr="00B930E3" w:rsidRDefault="008B1632"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3CF81A26" w14:textId="06B17B35" w:rsidR="008B1632" w:rsidRPr="00B930E3" w:rsidRDefault="008B1632" w:rsidP="002A5806">
            <w:pPr>
              <w:rPr>
                <w:sz w:val="27"/>
                <w:szCs w:val="27"/>
              </w:rPr>
            </w:pPr>
            <w:r w:rsidRPr="00B930E3">
              <w:rPr>
                <w:sz w:val="27"/>
                <w:szCs w:val="27"/>
              </w:rPr>
              <w:t xml:space="preserve">Chức năng </w:t>
            </w:r>
            <w:r>
              <w:rPr>
                <w:sz w:val="27"/>
                <w:szCs w:val="27"/>
              </w:rPr>
              <w:t>đăng ký giúp người dùng tạo tài khoản mới</w:t>
            </w:r>
          </w:p>
        </w:tc>
      </w:tr>
      <w:tr w:rsidR="008B1632" w:rsidRPr="00B930E3" w14:paraId="6734F68C" w14:textId="77777777" w:rsidTr="005F48F5">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EC7F40B" w14:textId="77777777" w:rsidR="008B1632" w:rsidRPr="00B930E3" w:rsidRDefault="008B1632"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7EA00FE" w14:textId="77777777" w:rsidR="008B1632" w:rsidRPr="00B930E3" w:rsidRDefault="008B1632" w:rsidP="002A5806">
            <w:pPr>
              <w:rPr>
                <w:sz w:val="27"/>
                <w:szCs w:val="27"/>
              </w:rPr>
            </w:pPr>
            <w:r w:rsidRPr="00B930E3">
              <w:rPr>
                <w:sz w:val="27"/>
                <w:szCs w:val="27"/>
              </w:rPr>
              <w:t>Người dùng</w:t>
            </w:r>
          </w:p>
        </w:tc>
      </w:tr>
      <w:tr w:rsidR="008B1632" w:rsidRPr="00B930E3" w14:paraId="14C5E1B8" w14:textId="77777777" w:rsidTr="005F48F5">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5E356D0" w14:textId="77777777" w:rsidR="008B1632" w:rsidRPr="00B930E3" w:rsidRDefault="008B1632"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2D86505E" w14:textId="61D04557" w:rsidR="008B1632" w:rsidRPr="00B930E3" w:rsidRDefault="008B1632" w:rsidP="002A5806">
            <w:pPr>
              <w:rPr>
                <w:sz w:val="27"/>
                <w:szCs w:val="27"/>
              </w:rPr>
            </w:pPr>
          </w:p>
        </w:tc>
      </w:tr>
      <w:tr w:rsidR="008B1632" w:rsidRPr="00B930E3" w14:paraId="132151A1" w14:textId="77777777" w:rsidTr="005F48F5">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067112D5" w14:textId="77777777" w:rsidR="008B1632" w:rsidRPr="00B930E3" w:rsidRDefault="008B1632" w:rsidP="002A5806">
            <w:pPr>
              <w:rPr>
                <w:b/>
                <w:sz w:val="27"/>
                <w:szCs w:val="27"/>
              </w:rPr>
            </w:pPr>
            <w:r w:rsidRPr="00B930E3">
              <w:rPr>
                <w:b/>
                <w:sz w:val="27"/>
                <w:szCs w:val="27"/>
              </w:rPr>
              <w:t xml:space="preserve">Điều kiện kiện 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AEC37B1" w14:textId="197D0540" w:rsidR="008B1632" w:rsidRPr="00B930E3" w:rsidRDefault="008B1632" w:rsidP="002A5806">
            <w:pPr>
              <w:rPr>
                <w:sz w:val="27"/>
                <w:szCs w:val="27"/>
              </w:rPr>
            </w:pPr>
            <w:r>
              <w:rPr>
                <w:sz w:val="27"/>
                <w:szCs w:val="27"/>
              </w:rPr>
              <w:t>Tài khoản mới</w:t>
            </w:r>
          </w:p>
        </w:tc>
      </w:tr>
      <w:tr w:rsidR="008B1632" w:rsidRPr="00B930E3" w14:paraId="7A3C2806" w14:textId="77777777" w:rsidTr="005F48F5">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045362E" w14:textId="77777777" w:rsidR="008B1632" w:rsidRPr="00B930E3" w:rsidRDefault="008B1632"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8B1632" w:rsidRPr="00B930E3" w14:paraId="40135B55"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70D8598D" w14:textId="77777777" w:rsidR="008B1632" w:rsidRPr="00B930E3" w:rsidRDefault="008B1632"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6F069B0" w14:textId="77777777" w:rsidR="008B1632" w:rsidRPr="00B930E3" w:rsidRDefault="008B1632" w:rsidP="002A5806">
            <w:pPr>
              <w:ind w:left="360"/>
              <w:jc w:val="center"/>
              <w:rPr>
                <w:b/>
                <w:sz w:val="27"/>
                <w:szCs w:val="27"/>
              </w:rPr>
            </w:pPr>
            <w:r w:rsidRPr="00B930E3">
              <w:rPr>
                <w:b/>
                <w:sz w:val="27"/>
                <w:szCs w:val="27"/>
              </w:rPr>
              <w:t>System</w:t>
            </w:r>
          </w:p>
        </w:tc>
      </w:tr>
      <w:tr w:rsidR="008B1632" w:rsidRPr="00B930E3" w14:paraId="12E8242A"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1A38FEA" w14:textId="5B5CDF5F" w:rsidR="008B1632" w:rsidRPr="00B930E3" w:rsidRDefault="008B1632" w:rsidP="008B1632">
            <w:pPr>
              <w:pStyle w:val="ListParagraph"/>
              <w:numPr>
                <w:ilvl w:val="0"/>
                <w:numId w:val="47"/>
              </w:numPr>
              <w:spacing w:line="259" w:lineRule="auto"/>
              <w:rPr>
                <w:sz w:val="27"/>
                <w:szCs w:val="27"/>
              </w:rPr>
            </w:pPr>
            <w:r w:rsidRPr="00B930E3">
              <w:rPr>
                <w:sz w:val="27"/>
                <w:szCs w:val="27"/>
              </w:rPr>
              <w:t xml:space="preserve"> </w:t>
            </w:r>
            <w:r>
              <w:rPr>
                <w:sz w:val="27"/>
                <w:szCs w:val="27"/>
              </w:rPr>
              <w:t>Chọn chức năng đăng ký</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3AD4DB26" w14:textId="1400A8D6" w:rsidR="008B1632" w:rsidRPr="008B1632" w:rsidRDefault="008B1632" w:rsidP="008B1632">
            <w:pPr>
              <w:pStyle w:val="ListParagraph"/>
              <w:numPr>
                <w:ilvl w:val="0"/>
                <w:numId w:val="47"/>
              </w:numPr>
              <w:rPr>
                <w:sz w:val="27"/>
                <w:szCs w:val="27"/>
              </w:rPr>
            </w:pPr>
            <w:r>
              <w:rPr>
                <w:sz w:val="27"/>
                <w:szCs w:val="27"/>
              </w:rPr>
              <w:t>Hiển thị màn hình đăng ký tài khoản</w:t>
            </w:r>
          </w:p>
        </w:tc>
      </w:tr>
      <w:tr w:rsidR="008B1632" w:rsidRPr="00B930E3" w14:paraId="7D2805F9"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B754A44" w14:textId="039E7DFE" w:rsidR="008B1632" w:rsidRPr="00B930E3" w:rsidRDefault="008B1632" w:rsidP="008B1632">
            <w:pPr>
              <w:pStyle w:val="ListParagraph"/>
              <w:numPr>
                <w:ilvl w:val="0"/>
                <w:numId w:val="47"/>
              </w:numPr>
              <w:spacing w:line="259" w:lineRule="auto"/>
              <w:rPr>
                <w:sz w:val="27"/>
                <w:szCs w:val="27"/>
              </w:rPr>
            </w:pPr>
            <w:r w:rsidRPr="00B930E3">
              <w:rPr>
                <w:sz w:val="27"/>
                <w:szCs w:val="27"/>
              </w:rPr>
              <w:t xml:space="preserve">Nhập </w:t>
            </w:r>
            <w:r>
              <w:rPr>
                <w:sz w:val="27"/>
                <w:szCs w:val="27"/>
              </w:rPr>
              <w:t>thông tin đăng ký</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3DAEFCE1" w14:textId="0D9DAD07" w:rsidR="008B1632" w:rsidRPr="00B930E3" w:rsidRDefault="008B1632" w:rsidP="008B1632">
            <w:pPr>
              <w:pStyle w:val="ListParagraph"/>
              <w:numPr>
                <w:ilvl w:val="0"/>
                <w:numId w:val="47"/>
              </w:numPr>
              <w:rPr>
                <w:sz w:val="27"/>
                <w:szCs w:val="27"/>
              </w:rPr>
            </w:pPr>
            <w:r>
              <w:rPr>
                <w:sz w:val="27"/>
                <w:szCs w:val="27"/>
              </w:rPr>
              <w:t>Kiểm tra thông tin đăng ký</w:t>
            </w:r>
          </w:p>
        </w:tc>
      </w:tr>
      <w:tr w:rsidR="008B1632" w:rsidRPr="00B930E3" w14:paraId="5383230E"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D30436E" w14:textId="3FE7D8C0" w:rsidR="008B1632" w:rsidRPr="00B930E3" w:rsidRDefault="008B1632" w:rsidP="008B1632">
            <w:pPr>
              <w:pStyle w:val="ListParagraph"/>
              <w:numPr>
                <w:ilvl w:val="0"/>
                <w:numId w:val="47"/>
              </w:numPr>
              <w:spacing w:line="259" w:lineRule="auto"/>
              <w:rPr>
                <w:sz w:val="27"/>
                <w:szCs w:val="27"/>
              </w:rPr>
            </w:pPr>
            <w:r>
              <w:rPr>
                <w:sz w:val="27"/>
                <w:szCs w:val="27"/>
              </w:rPr>
              <w:t>Chọn đăng ký</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F978982" w14:textId="39985A81" w:rsidR="008B1632" w:rsidRDefault="008B1632" w:rsidP="008B1632">
            <w:pPr>
              <w:pStyle w:val="ListParagraph"/>
              <w:numPr>
                <w:ilvl w:val="0"/>
                <w:numId w:val="47"/>
              </w:numPr>
              <w:rPr>
                <w:sz w:val="27"/>
                <w:szCs w:val="27"/>
              </w:rPr>
            </w:pPr>
            <w:r>
              <w:rPr>
                <w:sz w:val="27"/>
                <w:szCs w:val="27"/>
              </w:rPr>
              <w:t>Đăng ký tài khoản cho người dùng và gửi thông báo đăng ký thành công</w:t>
            </w:r>
          </w:p>
        </w:tc>
      </w:tr>
      <w:tr w:rsidR="008B1632" w:rsidRPr="00B930E3" w14:paraId="2FF1820D" w14:textId="77777777" w:rsidTr="005F48F5">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D38B416" w14:textId="6FA63F0F" w:rsidR="008B1632" w:rsidRDefault="008B1632" w:rsidP="008B1632">
            <w:pPr>
              <w:pStyle w:val="ListParagraph"/>
              <w:numPr>
                <w:ilvl w:val="0"/>
                <w:numId w:val="47"/>
              </w:numPr>
              <w:spacing w:line="259" w:lineRule="auto"/>
              <w:rPr>
                <w:sz w:val="27"/>
                <w:szCs w:val="27"/>
              </w:rPr>
            </w:pPr>
            <w:r>
              <w:rPr>
                <w:sz w:val="27"/>
                <w:szCs w:val="27"/>
              </w:rPr>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36189D4" w14:textId="77777777" w:rsidR="008B1632" w:rsidRPr="008B1632" w:rsidRDefault="008B1632" w:rsidP="008B1632">
            <w:pPr>
              <w:rPr>
                <w:sz w:val="27"/>
                <w:szCs w:val="27"/>
              </w:rPr>
            </w:pPr>
          </w:p>
        </w:tc>
      </w:tr>
      <w:tr w:rsidR="008B1632" w:rsidRPr="00B930E3" w14:paraId="3FB5EB14" w14:textId="77777777" w:rsidTr="005F48F5">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70106314" w14:textId="77777777" w:rsidR="008B1632" w:rsidRPr="00B930E3" w:rsidRDefault="008B1632"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8B1632" w:rsidRPr="00B930E3" w14:paraId="7B279703" w14:textId="77777777" w:rsidTr="005F48F5">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1083F00" w14:textId="77777777" w:rsidR="008B1632" w:rsidRPr="00B930E3" w:rsidRDefault="008B1632"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465A994" w14:textId="0ECA9190" w:rsidR="008B1632" w:rsidRPr="00B930E3" w:rsidRDefault="008B1632" w:rsidP="002A5806">
            <w:pPr>
              <w:rPr>
                <w:sz w:val="27"/>
                <w:szCs w:val="27"/>
              </w:rPr>
            </w:pPr>
            <w:r>
              <w:rPr>
                <w:sz w:val="27"/>
                <w:szCs w:val="27"/>
              </w:rPr>
              <w:t xml:space="preserve">6.1 Không thể đăng ký tài khoản, hiển thị lỗi </w:t>
            </w:r>
          </w:p>
        </w:tc>
      </w:tr>
      <w:tr w:rsidR="008B1632" w:rsidRPr="00B930E3" w14:paraId="77FF8E0B" w14:textId="77777777" w:rsidTr="005F48F5">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E8A8898" w14:textId="480F565C" w:rsidR="008B1632" w:rsidRPr="00B930E3" w:rsidRDefault="008B1632" w:rsidP="002A5806">
            <w:pPr>
              <w:pStyle w:val="ListParagraph"/>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3A6FB32" w14:textId="77777777" w:rsidR="008B1632" w:rsidRDefault="008B1632" w:rsidP="002A5806">
            <w:pPr>
              <w:rPr>
                <w:sz w:val="27"/>
                <w:szCs w:val="27"/>
              </w:rPr>
            </w:pPr>
          </w:p>
        </w:tc>
      </w:tr>
    </w:tbl>
    <w:p w14:paraId="0375AEC8" w14:textId="77777777" w:rsidR="000066AB" w:rsidRDefault="006115B5" w:rsidP="00C61B88">
      <w:pPr>
        <w:pStyle w:val="Caption"/>
      </w:pPr>
      <w:r>
        <w:t xml:space="preserve">Bảng 1.4.1. </w:t>
      </w:r>
      <w:r>
        <w:fldChar w:fldCharType="begin"/>
      </w:r>
      <w:r>
        <w:instrText xml:space="preserve"> SEQ Bảng_1.4.1. \* ARABIC </w:instrText>
      </w:r>
      <w:r>
        <w:fldChar w:fldCharType="separate"/>
      </w:r>
      <w:r>
        <w:rPr>
          <w:noProof/>
        </w:rPr>
        <w:t>1</w:t>
      </w:r>
      <w:r>
        <w:fldChar w:fldCharType="end"/>
      </w:r>
      <w:r w:rsidR="00EA23AC">
        <w:t xml:space="preserve">  Đặc tả Use Case Đăng ký</w:t>
      </w:r>
      <w:bookmarkStart w:id="40" w:name="_Toc166718864"/>
    </w:p>
    <w:p w14:paraId="3C0CABF8" w14:textId="77777777" w:rsidR="000066AB" w:rsidRDefault="000066AB" w:rsidP="00C61B88">
      <w:pPr>
        <w:pStyle w:val="Caption"/>
      </w:pPr>
    </w:p>
    <w:p w14:paraId="7E0A7BFA" w14:textId="77777777" w:rsidR="000066AB" w:rsidRDefault="000066AB" w:rsidP="00C61B88">
      <w:pPr>
        <w:pStyle w:val="Caption"/>
      </w:pPr>
    </w:p>
    <w:p w14:paraId="6F8CE327" w14:textId="77777777" w:rsidR="000066AB" w:rsidRDefault="000066AB" w:rsidP="00C61B88">
      <w:pPr>
        <w:pStyle w:val="Caption"/>
      </w:pPr>
    </w:p>
    <w:p w14:paraId="300E25BB" w14:textId="77777777" w:rsidR="000066AB" w:rsidRDefault="000066AB" w:rsidP="00C61B88">
      <w:pPr>
        <w:pStyle w:val="Caption"/>
      </w:pPr>
    </w:p>
    <w:p w14:paraId="4E73112A" w14:textId="77777777" w:rsidR="000066AB" w:rsidRDefault="000066AB" w:rsidP="00C61B88">
      <w:pPr>
        <w:pStyle w:val="Caption"/>
      </w:pPr>
    </w:p>
    <w:p w14:paraId="067357B6" w14:textId="77777777" w:rsidR="000066AB" w:rsidRDefault="000066AB" w:rsidP="00C61B88">
      <w:pPr>
        <w:pStyle w:val="Caption"/>
      </w:pPr>
    </w:p>
    <w:p w14:paraId="07B4450B" w14:textId="77777777" w:rsidR="000066AB" w:rsidRDefault="000066AB" w:rsidP="00C61B88">
      <w:pPr>
        <w:pStyle w:val="Caption"/>
      </w:pPr>
    </w:p>
    <w:p w14:paraId="2D9F25CC" w14:textId="77777777" w:rsidR="000066AB" w:rsidRDefault="000066AB" w:rsidP="00C61B88">
      <w:pPr>
        <w:pStyle w:val="Caption"/>
      </w:pPr>
    </w:p>
    <w:p w14:paraId="47FBCA10" w14:textId="29C9611C" w:rsidR="008B1632" w:rsidRDefault="00BF751B" w:rsidP="00BD2C82">
      <w:pPr>
        <w:pStyle w:val="Caption"/>
        <w:jc w:val="left"/>
        <w:outlineLvl w:val="3"/>
        <w:rPr>
          <w:rFonts w:eastAsia="MS Mincho"/>
          <w:b/>
          <w:bCs w:val="0"/>
          <w:sz w:val="28"/>
          <w:szCs w:val="28"/>
        </w:rPr>
      </w:pPr>
      <w:r>
        <w:rPr>
          <w:rFonts w:eastAsia="MS Mincho"/>
          <w:b/>
          <w:sz w:val="28"/>
          <w:szCs w:val="28"/>
        </w:rPr>
        <w:lastRenderedPageBreak/>
        <w:t>1.</w:t>
      </w:r>
      <w:r w:rsidR="00DE598E">
        <w:rPr>
          <w:rFonts w:eastAsia="MS Mincho"/>
          <w:b/>
          <w:sz w:val="28"/>
          <w:szCs w:val="28"/>
        </w:rPr>
        <w:t>4</w:t>
      </w:r>
      <w:r>
        <w:rPr>
          <w:rFonts w:eastAsia="MS Mincho"/>
          <w:b/>
          <w:sz w:val="28"/>
          <w:szCs w:val="28"/>
        </w:rPr>
        <w:t>.</w:t>
      </w:r>
      <w:r w:rsidR="00DE598E">
        <w:rPr>
          <w:rFonts w:eastAsia="MS Mincho"/>
          <w:b/>
          <w:sz w:val="28"/>
          <w:szCs w:val="28"/>
        </w:rPr>
        <w:t>1</w:t>
      </w:r>
      <w:r>
        <w:rPr>
          <w:rFonts w:eastAsia="MS Mincho"/>
          <w:b/>
          <w:sz w:val="28"/>
          <w:szCs w:val="28"/>
        </w:rPr>
        <w:t>.2 Acti</w:t>
      </w:r>
      <w:r w:rsidR="009C5B1C">
        <w:rPr>
          <w:rFonts w:eastAsia="MS Mincho"/>
          <w:b/>
          <w:sz w:val="28"/>
          <w:szCs w:val="28"/>
        </w:rPr>
        <w:t>v</w:t>
      </w:r>
      <w:r>
        <w:rPr>
          <w:rFonts w:eastAsia="MS Mincho"/>
          <w:b/>
          <w:sz w:val="28"/>
          <w:szCs w:val="28"/>
        </w:rPr>
        <w:t>ity Diagram</w:t>
      </w:r>
      <w:r w:rsidR="0036088F">
        <w:rPr>
          <w:rFonts w:eastAsia="MS Mincho"/>
          <w:b/>
          <w:sz w:val="28"/>
          <w:szCs w:val="28"/>
        </w:rPr>
        <w:t xml:space="preserve"> Đăng </w:t>
      </w:r>
      <w:r w:rsidR="00671A44">
        <w:rPr>
          <w:rFonts w:eastAsia="MS Mincho"/>
          <w:b/>
          <w:sz w:val="28"/>
          <w:szCs w:val="28"/>
        </w:rPr>
        <w:t>k</w:t>
      </w:r>
      <w:r w:rsidR="0036088F">
        <w:rPr>
          <w:rFonts w:eastAsia="MS Mincho"/>
          <w:b/>
          <w:sz w:val="28"/>
          <w:szCs w:val="28"/>
        </w:rPr>
        <w:t>ý</w:t>
      </w:r>
      <w:bookmarkEnd w:id="40"/>
    </w:p>
    <w:p w14:paraId="5871B50A" w14:textId="77777777" w:rsidR="009C5B1C" w:rsidRDefault="00BF751B" w:rsidP="009C5B1C">
      <w:pPr>
        <w:pStyle w:val="NormalWeb"/>
        <w:keepNext/>
      </w:pPr>
      <w:r>
        <w:rPr>
          <w:noProof/>
        </w:rPr>
        <w:drawing>
          <wp:inline distT="0" distB="0" distL="0" distR="0" wp14:anchorId="638F939E" wp14:editId="23AF3581">
            <wp:extent cx="5791835" cy="3870325"/>
            <wp:effectExtent l="0" t="0" r="0" b="0"/>
            <wp:docPr id="1783972157"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157" name="Picture 2" descr="A diagram of a dia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870325"/>
                    </a:xfrm>
                    <a:prstGeom prst="rect">
                      <a:avLst/>
                    </a:prstGeom>
                    <a:noFill/>
                    <a:ln>
                      <a:noFill/>
                    </a:ln>
                  </pic:spPr>
                </pic:pic>
              </a:graphicData>
            </a:graphic>
          </wp:inline>
        </w:drawing>
      </w:r>
    </w:p>
    <w:p w14:paraId="166396EA" w14:textId="1311C288" w:rsidR="009C5B1C" w:rsidRPr="009C5B1C" w:rsidRDefault="009C5B1C" w:rsidP="00FD11C2">
      <w:pPr>
        <w:pStyle w:val="Caption"/>
      </w:pPr>
      <w:bookmarkStart w:id="41" w:name="_Toc166719032"/>
      <w:r>
        <w:t>Hình 1.4.1.</w:t>
      </w:r>
      <w:r>
        <w:fldChar w:fldCharType="begin"/>
      </w:r>
      <w:r>
        <w:instrText xml:space="preserve"> SEQ Hình_1.4.1. \* ARABIC </w:instrText>
      </w:r>
      <w:r>
        <w:fldChar w:fldCharType="separate"/>
      </w:r>
      <w:r>
        <w:rPr>
          <w:noProof/>
        </w:rPr>
        <w:t>2</w:t>
      </w:r>
      <w:r>
        <w:fldChar w:fldCharType="end"/>
      </w:r>
      <w:r>
        <w:t xml:space="preserve"> Activity Diagram Đăng ký</w:t>
      </w:r>
      <w:bookmarkEnd w:id="41"/>
    </w:p>
    <w:p w14:paraId="35A7C5C2" w14:textId="77777777" w:rsidR="00BF751B" w:rsidRDefault="00BF751B" w:rsidP="006B2C9E">
      <w:pPr>
        <w:pStyle w:val="Bodytext30"/>
        <w:spacing w:after="0" w:line="360" w:lineRule="auto"/>
        <w:ind w:right="300"/>
        <w:rPr>
          <w:rFonts w:eastAsia="MS Mincho"/>
          <w:b/>
          <w:bCs/>
          <w:sz w:val="28"/>
          <w:szCs w:val="28"/>
        </w:rPr>
      </w:pPr>
    </w:p>
    <w:p w14:paraId="51AB9B15" w14:textId="2E203A57" w:rsidR="00EF3291" w:rsidRPr="00D45B72" w:rsidRDefault="00EF3291" w:rsidP="00FD11C2">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42" w:name="_Toc166718865"/>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42"/>
    </w:p>
    <w:p w14:paraId="56B3901D" w14:textId="01B7A8BD" w:rsidR="004847C0" w:rsidRDefault="004847C0" w:rsidP="00244E09">
      <w:pPr>
        <w:pStyle w:val="Bodytext30"/>
        <w:spacing w:after="0" w:line="360" w:lineRule="auto"/>
        <w:ind w:left="90" w:right="300"/>
        <w:outlineLvl w:val="3"/>
        <w:rPr>
          <w:rFonts w:eastAsia="MS Mincho"/>
          <w:b/>
          <w:bCs/>
          <w:sz w:val="28"/>
          <w:szCs w:val="28"/>
        </w:rPr>
      </w:pPr>
      <w:bookmarkStart w:id="43" w:name="_Toc166718866"/>
      <w:r>
        <w:rPr>
          <w:rFonts w:eastAsia="MS Mincho"/>
          <w:b/>
          <w:bCs/>
          <w:sz w:val="28"/>
          <w:szCs w:val="28"/>
        </w:rPr>
        <w:t>1.4.</w:t>
      </w:r>
      <w:r w:rsidR="00B325A9">
        <w:rPr>
          <w:rFonts w:eastAsia="MS Mincho"/>
          <w:b/>
          <w:bCs/>
          <w:sz w:val="28"/>
          <w:szCs w:val="28"/>
        </w:rPr>
        <w:t>2</w:t>
      </w:r>
      <w:r>
        <w:rPr>
          <w:rFonts w:eastAsia="MS Mincho"/>
          <w:b/>
          <w:bCs/>
          <w:sz w:val="28"/>
          <w:szCs w:val="28"/>
        </w:rPr>
        <w:t xml:space="preserve">.1 Đặc tả </w:t>
      </w:r>
      <w:r w:rsidR="004E3E63">
        <w:rPr>
          <w:rFonts w:eastAsia="MS Mincho"/>
          <w:b/>
          <w:bCs/>
          <w:sz w:val="28"/>
          <w:szCs w:val="28"/>
        </w:rPr>
        <w:t>U</w:t>
      </w:r>
      <w:r>
        <w:rPr>
          <w:rFonts w:eastAsia="MS Mincho"/>
          <w:b/>
          <w:bCs/>
          <w:sz w:val="28"/>
          <w:szCs w:val="28"/>
        </w:rPr>
        <w:t>se</w:t>
      </w:r>
      <w:r w:rsidR="00D07B06">
        <w:rPr>
          <w:rFonts w:eastAsia="MS Mincho"/>
          <w:b/>
          <w:bCs/>
          <w:sz w:val="28"/>
          <w:szCs w:val="28"/>
        </w:rPr>
        <w:t xml:space="preserve"> C</w:t>
      </w:r>
      <w:r>
        <w:rPr>
          <w:rFonts w:eastAsia="MS Mincho"/>
          <w:b/>
          <w:bCs/>
          <w:sz w:val="28"/>
          <w:szCs w:val="28"/>
        </w:rPr>
        <w:t xml:space="preserve">ase Đăng </w:t>
      </w:r>
      <w:r w:rsidR="007B547A">
        <w:rPr>
          <w:rFonts w:eastAsia="MS Mincho"/>
          <w:b/>
          <w:bCs/>
          <w:sz w:val="28"/>
          <w:szCs w:val="28"/>
        </w:rPr>
        <w:t>nhập</w:t>
      </w:r>
      <w:bookmarkEnd w:id="43"/>
    </w:p>
    <w:tbl>
      <w:tblPr>
        <w:tblW w:w="8813" w:type="dxa"/>
        <w:tblCellMar>
          <w:left w:w="0" w:type="dxa"/>
          <w:right w:w="0" w:type="dxa"/>
        </w:tblCellMar>
        <w:tblLook w:val="04A0" w:firstRow="1" w:lastRow="0" w:firstColumn="1" w:lastColumn="0" w:noHBand="0" w:noVBand="1"/>
      </w:tblPr>
      <w:tblGrid>
        <w:gridCol w:w="2344"/>
        <w:gridCol w:w="1779"/>
        <w:gridCol w:w="70"/>
        <w:gridCol w:w="4620"/>
      </w:tblGrid>
      <w:tr w:rsidR="004847C0" w:rsidRPr="00B930E3" w14:paraId="524314B1"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1AC8BAA" w14:textId="77777777" w:rsidR="004847C0" w:rsidRPr="00B930E3" w:rsidRDefault="004847C0"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1376DE83" w14:textId="3311B883" w:rsidR="004847C0" w:rsidRPr="00B930E3" w:rsidRDefault="004847C0" w:rsidP="002A5806">
            <w:pPr>
              <w:rPr>
                <w:sz w:val="27"/>
                <w:szCs w:val="27"/>
              </w:rPr>
            </w:pPr>
            <w:r w:rsidRPr="00B930E3">
              <w:rPr>
                <w:sz w:val="27"/>
                <w:szCs w:val="27"/>
              </w:rPr>
              <w:t>UC0</w:t>
            </w:r>
            <w:r w:rsidR="00244E09">
              <w:rPr>
                <w:sz w:val="27"/>
                <w:szCs w:val="27"/>
              </w:rPr>
              <w:t>2</w:t>
            </w:r>
            <w:r w:rsidRPr="00B930E3">
              <w:rPr>
                <w:sz w:val="27"/>
                <w:szCs w:val="27"/>
              </w:rPr>
              <w:t>_</w:t>
            </w:r>
            <w:r>
              <w:rPr>
                <w:sz w:val="27"/>
                <w:szCs w:val="27"/>
              </w:rPr>
              <w:t xml:space="preserve">Đăng </w:t>
            </w:r>
            <w:r w:rsidR="00244E09">
              <w:rPr>
                <w:sz w:val="27"/>
                <w:szCs w:val="27"/>
              </w:rPr>
              <w:t>nhập</w:t>
            </w:r>
          </w:p>
        </w:tc>
      </w:tr>
      <w:tr w:rsidR="004847C0" w:rsidRPr="00B930E3" w14:paraId="6897905A"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27DA09E" w14:textId="77777777" w:rsidR="004847C0" w:rsidRPr="00B930E3" w:rsidRDefault="004847C0"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887B0D4" w14:textId="3E1085AF" w:rsidR="004847C0" w:rsidRPr="00B930E3" w:rsidRDefault="004847C0" w:rsidP="002A5806">
            <w:pPr>
              <w:rPr>
                <w:sz w:val="27"/>
                <w:szCs w:val="27"/>
              </w:rPr>
            </w:pPr>
            <w:r w:rsidRPr="00B930E3">
              <w:rPr>
                <w:sz w:val="27"/>
                <w:szCs w:val="27"/>
              </w:rPr>
              <w:t xml:space="preserve">Chức năng </w:t>
            </w:r>
            <w:r>
              <w:rPr>
                <w:sz w:val="27"/>
                <w:szCs w:val="27"/>
              </w:rPr>
              <w:t xml:space="preserve">đăng </w:t>
            </w:r>
            <w:r w:rsidR="00244E09">
              <w:rPr>
                <w:sz w:val="27"/>
                <w:szCs w:val="27"/>
              </w:rPr>
              <w:t>nhập</w:t>
            </w:r>
            <w:r>
              <w:rPr>
                <w:sz w:val="27"/>
                <w:szCs w:val="27"/>
              </w:rPr>
              <w:t xml:space="preserve"> </w:t>
            </w:r>
            <w:r w:rsidR="009A69B1">
              <w:rPr>
                <w:sz w:val="27"/>
                <w:szCs w:val="27"/>
              </w:rPr>
              <w:t>giúp người dùng đăng nhập vào tài khoản</w:t>
            </w:r>
          </w:p>
        </w:tc>
      </w:tr>
      <w:tr w:rsidR="004847C0" w:rsidRPr="00B930E3" w14:paraId="0D3561F0"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989B6A6" w14:textId="77777777" w:rsidR="004847C0" w:rsidRPr="00B930E3" w:rsidRDefault="004847C0"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330ABA3" w14:textId="77777777" w:rsidR="004847C0" w:rsidRPr="00B930E3" w:rsidRDefault="004847C0" w:rsidP="002A5806">
            <w:pPr>
              <w:rPr>
                <w:sz w:val="27"/>
                <w:szCs w:val="27"/>
              </w:rPr>
            </w:pPr>
            <w:r w:rsidRPr="00B930E3">
              <w:rPr>
                <w:sz w:val="27"/>
                <w:szCs w:val="27"/>
              </w:rPr>
              <w:t>Người dùng</w:t>
            </w:r>
          </w:p>
        </w:tc>
      </w:tr>
      <w:tr w:rsidR="004847C0" w:rsidRPr="00B930E3" w14:paraId="6017EEB8" w14:textId="77777777" w:rsidTr="002A5806">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3FADFDF" w14:textId="77777777" w:rsidR="004847C0" w:rsidRPr="00B930E3" w:rsidRDefault="004847C0"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A6B43E1" w14:textId="25EF10D0" w:rsidR="004847C0" w:rsidRPr="00B930E3" w:rsidRDefault="00716585" w:rsidP="002A5806">
            <w:pPr>
              <w:rPr>
                <w:sz w:val="27"/>
                <w:szCs w:val="27"/>
              </w:rPr>
            </w:pPr>
            <w:r>
              <w:rPr>
                <w:sz w:val="27"/>
                <w:szCs w:val="27"/>
              </w:rPr>
              <w:t>Đã có tài khoản</w:t>
            </w:r>
          </w:p>
        </w:tc>
      </w:tr>
      <w:tr w:rsidR="004847C0" w:rsidRPr="00B930E3" w14:paraId="14C6171F" w14:textId="77777777" w:rsidTr="002A5806">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12DFCD6" w14:textId="77777777" w:rsidR="004847C0" w:rsidRPr="00B930E3" w:rsidRDefault="004847C0" w:rsidP="002A5806">
            <w:pPr>
              <w:rPr>
                <w:b/>
                <w:sz w:val="27"/>
                <w:szCs w:val="27"/>
              </w:rPr>
            </w:pPr>
            <w:r w:rsidRPr="00B930E3">
              <w:rPr>
                <w:b/>
                <w:sz w:val="27"/>
                <w:szCs w:val="27"/>
              </w:rPr>
              <w:t xml:space="preserve">Điều kiện kiện 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C49581D" w14:textId="11732FEC" w:rsidR="004847C0" w:rsidRPr="00B930E3" w:rsidRDefault="005327B2" w:rsidP="002A5806">
            <w:pPr>
              <w:rPr>
                <w:sz w:val="27"/>
                <w:szCs w:val="27"/>
              </w:rPr>
            </w:pPr>
            <w:r>
              <w:rPr>
                <w:sz w:val="27"/>
                <w:szCs w:val="27"/>
              </w:rPr>
              <w:t>Đăng nhập thành công</w:t>
            </w:r>
          </w:p>
        </w:tc>
      </w:tr>
      <w:tr w:rsidR="004847C0" w:rsidRPr="00B930E3" w14:paraId="3BA46459" w14:textId="77777777" w:rsidTr="002A5806">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0E71B7C9" w14:textId="77777777" w:rsidR="004847C0" w:rsidRPr="00B930E3" w:rsidRDefault="004847C0"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4847C0" w:rsidRPr="00B930E3" w14:paraId="1E8684ED"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CAA8B5E" w14:textId="77777777" w:rsidR="004847C0" w:rsidRPr="00B930E3" w:rsidRDefault="004847C0"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5B1513E" w14:textId="77777777" w:rsidR="004847C0" w:rsidRPr="00B930E3" w:rsidRDefault="004847C0" w:rsidP="002A5806">
            <w:pPr>
              <w:ind w:left="360"/>
              <w:jc w:val="center"/>
              <w:rPr>
                <w:b/>
                <w:sz w:val="27"/>
                <w:szCs w:val="27"/>
              </w:rPr>
            </w:pPr>
            <w:r w:rsidRPr="00B930E3">
              <w:rPr>
                <w:b/>
                <w:sz w:val="27"/>
                <w:szCs w:val="27"/>
              </w:rPr>
              <w:t>System</w:t>
            </w:r>
          </w:p>
        </w:tc>
      </w:tr>
      <w:tr w:rsidR="004847C0" w:rsidRPr="00B930E3" w14:paraId="1889B8C3"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9A643ED" w14:textId="7375C512" w:rsidR="004847C0" w:rsidRPr="00EB2D49" w:rsidRDefault="004847C0" w:rsidP="00EB2D49">
            <w:pPr>
              <w:pStyle w:val="ListParagraph"/>
              <w:numPr>
                <w:ilvl w:val="0"/>
                <w:numId w:val="48"/>
              </w:numPr>
              <w:spacing w:line="259" w:lineRule="auto"/>
              <w:rPr>
                <w:sz w:val="27"/>
                <w:szCs w:val="27"/>
              </w:rPr>
            </w:pPr>
            <w:r w:rsidRPr="00EB2D49">
              <w:rPr>
                <w:sz w:val="27"/>
                <w:szCs w:val="27"/>
              </w:rPr>
              <w:t xml:space="preserve">Chọn chức năng đăng </w:t>
            </w:r>
            <w:r w:rsidR="00170B77">
              <w:rPr>
                <w:sz w:val="27"/>
                <w:szCs w:val="27"/>
              </w:rPr>
              <w:t>nhậ</w:t>
            </w:r>
            <w:r w:rsidR="008B572C">
              <w:rPr>
                <w:sz w:val="27"/>
                <w:szCs w:val="27"/>
              </w:rPr>
              <w:t>p</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A88AE0A" w14:textId="16300DFD" w:rsidR="004847C0" w:rsidRPr="00EB2D49" w:rsidRDefault="004847C0" w:rsidP="00EB2D49">
            <w:pPr>
              <w:pStyle w:val="ListParagraph"/>
              <w:numPr>
                <w:ilvl w:val="0"/>
                <w:numId w:val="48"/>
              </w:numPr>
              <w:rPr>
                <w:sz w:val="27"/>
                <w:szCs w:val="27"/>
              </w:rPr>
            </w:pPr>
            <w:r w:rsidRPr="00EB2D49">
              <w:rPr>
                <w:sz w:val="27"/>
                <w:szCs w:val="27"/>
              </w:rPr>
              <w:t xml:space="preserve">Hiển thị màn hình đăng </w:t>
            </w:r>
            <w:r w:rsidR="006E2FB8">
              <w:rPr>
                <w:sz w:val="27"/>
                <w:szCs w:val="27"/>
              </w:rPr>
              <w:t>nhập</w:t>
            </w:r>
            <w:r w:rsidRPr="00EB2D49">
              <w:rPr>
                <w:sz w:val="27"/>
                <w:szCs w:val="27"/>
              </w:rPr>
              <w:t xml:space="preserve"> tài khoản</w:t>
            </w:r>
          </w:p>
        </w:tc>
      </w:tr>
      <w:tr w:rsidR="004847C0" w:rsidRPr="00B930E3" w14:paraId="4EEF30B0"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681BF5E" w14:textId="1F5BB55F" w:rsidR="004847C0" w:rsidRPr="00EB2D49" w:rsidRDefault="004847C0" w:rsidP="00EB2D49">
            <w:pPr>
              <w:pStyle w:val="ListParagraph"/>
              <w:numPr>
                <w:ilvl w:val="0"/>
                <w:numId w:val="48"/>
              </w:numPr>
              <w:spacing w:line="259" w:lineRule="auto"/>
              <w:rPr>
                <w:sz w:val="27"/>
                <w:szCs w:val="27"/>
              </w:rPr>
            </w:pPr>
            <w:r w:rsidRPr="00EB2D49">
              <w:rPr>
                <w:sz w:val="27"/>
                <w:szCs w:val="27"/>
              </w:rPr>
              <w:t xml:space="preserve">Nhập thông tin đăng </w:t>
            </w:r>
            <w:r w:rsidR="006D4B97">
              <w:rPr>
                <w:sz w:val="27"/>
                <w:szCs w:val="27"/>
              </w:rPr>
              <w:t>nhập</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A9771A1" w14:textId="459F6DE7" w:rsidR="004847C0" w:rsidRPr="00EB2D49" w:rsidRDefault="004847C0" w:rsidP="00EB2D49">
            <w:pPr>
              <w:pStyle w:val="ListParagraph"/>
              <w:numPr>
                <w:ilvl w:val="0"/>
                <w:numId w:val="48"/>
              </w:numPr>
              <w:rPr>
                <w:sz w:val="27"/>
                <w:szCs w:val="27"/>
              </w:rPr>
            </w:pPr>
            <w:r w:rsidRPr="00EB2D49">
              <w:rPr>
                <w:sz w:val="27"/>
                <w:szCs w:val="27"/>
              </w:rPr>
              <w:t xml:space="preserve">Kiểm tra thông tin đăng </w:t>
            </w:r>
            <w:r w:rsidR="006D4B97">
              <w:rPr>
                <w:sz w:val="27"/>
                <w:szCs w:val="27"/>
              </w:rPr>
              <w:t>nhập</w:t>
            </w:r>
          </w:p>
        </w:tc>
      </w:tr>
      <w:tr w:rsidR="004847C0" w:rsidRPr="00B930E3" w14:paraId="355AF02B"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92BABCD" w14:textId="0405CEB3" w:rsidR="004847C0" w:rsidRPr="00EB2D49" w:rsidRDefault="004847C0" w:rsidP="00EB2D49">
            <w:pPr>
              <w:pStyle w:val="ListParagraph"/>
              <w:numPr>
                <w:ilvl w:val="0"/>
                <w:numId w:val="48"/>
              </w:numPr>
              <w:spacing w:line="259" w:lineRule="auto"/>
              <w:rPr>
                <w:sz w:val="27"/>
                <w:szCs w:val="27"/>
              </w:rPr>
            </w:pPr>
            <w:r w:rsidRPr="00EB2D49">
              <w:rPr>
                <w:sz w:val="27"/>
                <w:szCs w:val="27"/>
              </w:rPr>
              <w:t xml:space="preserve">Chọn đăng </w:t>
            </w:r>
            <w:r w:rsidR="005D2BF2">
              <w:rPr>
                <w:sz w:val="27"/>
                <w:szCs w:val="27"/>
              </w:rPr>
              <w:t>nhập</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B6AA579" w14:textId="7F2EA4E9" w:rsidR="004847C0" w:rsidRPr="00EB2D49" w:rsidRDefault="00AB2D59" w:rsidP="00EB2D49">
            <w:pPr>
              <w:pStyle w:val="ListParagraph"/>
              <w:numPr>
                <w:ilvl w:val="0"/>
                <w:numId w:val="48"/>
              </w:numPr>
              <w:rPr>
                <w:sz w:val="27"/>
                <w:szCs w:val="27"/>
              </w:rPr>
            </w:pPr>
            <w:r>
              <w:rPr>
                <w:sz w:val="27"/>
                <w:szCs w:val="27"/>
              </w:rPr>
              <w:t>G</w:t>
            </w:r>
            <w:r w:rsidR="004847C0" w:rsidRPr="00EB2D49">
              <w:rPr>
                <w:sz w:val="27"/>
                <w:szCs w:val="27"/>
              </w:rPr>
              <w:t xml:space="preserve">ửi thông báo đăng </w:t>
            </w:r>
            <w:r w:rsidR="00D44E17">
              <w:rPr>
                <w:sz w:val="27"/>
                <w:szCs w:val="27"/>
              </w:rPr>
              <w:t>nhập</w:t>
            </w:r>
            <w:r w:rsidR="004847C0" w:rsidRPr="00EB2D49">
              <w:rPr>
                <w:sz w:val="27"/>
                <w:szCs w:val="27"/>
              </w:rPr>
              <w:t xml:space="preserve"> thành công</w:t>
            </w:r>
          </w:p>
        </w:tc>
      </w:tr>
      <w:tr w:rsidR="004847C0" w:rsidRPr="00B930E3" w14:paraId="3A8154DC"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CBC79F5" w14:textId="77777777" w:rsidR="004847C0" w:rsidRPr="00EB2D49" w:rsidRDefault="004847C0" w:rsidP="00EB2D49">
            <w:pPr>
              <w:pStyle w:val="ListParagraph"/>
              <w:numPr>
                <w:ilvl w:val="0"/>
                <w:numId w:val="48"/>
              </w:numPr>
              <w:spacing w:line="259" w:lineRule="auto"/>
              <w:rPr>
                <w:sz w:val="27"/>
                <w:szCs w:val="27"/>
              </w:rPr>
            </w:pPr>
            <w:r w:rsidRPr="00EB2D49">
              <w:rPr>
                <w:sz w:val="27"/>
                <w:szCs w:val="27"/>
              </w:rPr>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59FB220" w14:textId="77777777" w:rsidR="004847C0" w:rsidRPr="003664B2" w:rsidRDefault="004847C0" w:rsidP="00D67A3A">
            <w:pPr>
              <w:rPr>
                <w:sz w:val="27"/>
                <w:szCs w:val="27"/>
              </w:rPr>
            </w:pPr>
          </w:p>
        </w:tc>
      </w:tr>
      <w:tr w:rsidR="004847C0" w:rsidRPr="00B930E3" w14:paraId="5D9D946F" w14:textId="77777777" w:rsidTr="002A5806">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0EA15098" w14:textId="77777777" w:rsidR="004847C0" w:rsidRPr="00B930E3" w:rsidRDefault="004847C0"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4847C0" w:rsidRPr="00B930E3" w14:paraId="1412BB71"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1544F87" w14:textId="77777777" w:rsidR="004847C0" w:rsidRPr="00B930E3" w:rsidRDefault="004847C0"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A7BA26C" w14:textId="3EBD2210" w:rsidR="004847C0" w:rsidRPr="00B930E3" w:rsidRDefault="004847C0" w:rsidP="002A5806">
            <w:pPr>
              <w:rPr>
                <w:sz w:val="27"/>
                <w:szCs w:val="27"/>
              </w:rPr>
            </w:pPr>
            <w:r>
              <w:rPr>
                <w:sz w:val="27"/>
                <w:szCs w:val="27"/>
              </w:rPr>
              <w:t xml:space="preserve">6.1 Không thể đăng </w:t>
            </w:r>
            <w:r w:rsidR="00C20D29">
              <w:rPr>
                <w:sz w:val="27"/>
                <w:szCs w:val="27"/>
              </w:rPr>
              <w:t>nhập</w:t>
            </w:r>
            <w:r>
              <w:rPr>
                <w:sz w:val="27"/>
                <w:szCs w:val="27"/>
              </w:rPr>
              <w:t xml:space="preserve"> tài khoản, hiển thị lỗi </w:t>
            </w:r>
          </w:p>
        </w:tc>
      </w:tr>
      <w:tr w:rsidR="004847C0" w:rsidRPr="00B930E3" w14:paraId="572245EC"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DAD917E" w14:textId="77777777" w:rsidR="004847C0" w:rsidRPr="00B930E3" w:rsidRDefault="004847C0" w:rsidP="002A5806">
            <w:pPr>
              <w:pStyle w:val="ListParagraph"/>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6B349C7" w14:textId="77777777" w:rsidR="004847C0" w:rsidRDefault="004847C0" w:rsidP="00662F83">
            <w:pPr>
              <w:keepNext/>
              <w:rPr>
                <w:sz w:val="27"/>
                <w:szCs w:val="27"/>
              </w:rPr>
            </w:pPr>
          </w:p>
        </w:tc>
      </w:tr>
    </w:tbl>
    <w:p w14:paraId="00253846" w14:textId="77777777" w:rsidR="009E7A8C" w:rsidRDefault="00662F83" w:rsidP="00E12F10">
      <w:pPr>
        <w:pStyle w:val="Caption"/>
      </w:pPr>
      <w:r>
        <w:t xml:space="preserve">Bảng 1.4.2. </w:t>
      </w:r>
      <w:r>
        <w:fldChar w:fldCharType="begin"/>
      </w:r>
      <w:r>
        <w:instrText xml:space="preserve"> SEQ Bảng_1.4.2. \* ARABIC </w:instrText>
      </w:r>
      <w:r>
        <w:fldChar w:fldCharType="separate"/>
      </w:r>
      <w:r>
        <w:rPr>
          <w:noProof/>
        </w:rPr>
        <w:t>1</w:t>
      </w:r>
      <w:r>
        <w:fldChar w:fldCharType="end"/>
      </w:r>
      <w:r>
        <w:t xml:space="preserve"> Đặc tả Use Case Đăng nhập</w:t>
      </w:r>
      <w:bookmarkStart w:id="44" w:name="_Toc166718867"/>
    </w:p>
    <w:p w14:paraId="43D417E0" w14:textId="77777777" w:rsidR="009E7A8C" w:rsidRDefault="009E7A8C" w:rsidP="00E12F10">
      <w:pPr>
        <w:pStyle w:val="Caption"/>
      </w:pPr>
    </w:p>
    <w:p w14:paraId="6023C8D4" w14:textId="77777777" w:rsidR="009E7A8C" w:rsidRDefault="009E7A8C" w:rsidP="00E12F10">
      <w:pPr>
        <w:pStyle w:val="Caption"/>
      </w:pPr>
    </w:p>
    <w:p w14:paraId="3C938352" w14:textId="77777777" w:rsidR="009E7A8C" w:rsidRDefault="009E7A8C" w:rsidP="00E12F10">
      <w:pPr>
        <w:pStyle w:val="Caption"/>
      </w:pPr>
    </w:p>
    <w:p w14:paraId="6229EDDC" w14:textId="77777777" w:rsidR="009E7A8C" w:rsidRDefault="009E7A8C" w:rsidP="00E12F10">
      <w:pPr>
        <w:pStyle w:val="Caption"/>
      </w:pPr>
    </w:p>
    <w:p w14:paraId="21FB408B" w14:textId="77777777" w:rsidR="009E7A8C" w:rsidRDefault="009E7A8C" w:rsidP="00E12F10">
      <w:pPr>
        <w:pStyle w:val="Caption"/>
      </w:pPr>
    </w:p>
    <w:p w14:paraId="5E8D5A81" w14:textId="77777777" w:rsidR="009E7A8C" w:rsidRDefault="009E7A8C" w:rsidP="00E12F10">
      <w:pPr>
        <w:pStyle w:val="Caption"/>
      </w:pPr>
    </w:p>
    <w:p w14:paraId="7E16C8A9" w14:textId="77777777" w:rsidR="009E7A8C" w:rsidRDefault="009E7A8C" w:rsidP="00E12F10">
      <w:pPr>
        <w:pStyle w:val="Caption"/>
      </w:pPr>
    </w:p>
    <w:p w14:paraId="2E8E9521" w14:textId="77777777" w:rsidR="009E7A8C" w:rsidRDefault="009E7A8C" w:rsidP="00E12F10">
      <w:pPr>
        <w:pStyle w:val="Caption"/>
      </w:pPr>
    </w:p>
    <w:p w14:paraId="0E411AA7" w14:textId="77777777" w:rsidR="009E7A8C" w:rsidRDefault="009E7A8C" w:rsidP="00E12F10">
      <w:pPr>
        <w:pStyle w:val="Caption"/>
      </w:pPr>
    </w:p>
    <w:p w14:paraId="5A7BE669" w14:textId="72A8331C" w:rsidR="00EF0F6C" w:rsidRDefault="00EF0F6C" w:rsidP="00687BA1">
      <w:pPr>
        <w:pStyle w:val="Caption"/>
        <w:jc w:val="left"/>
        <w:outlineLvl w:val="3"/>
        <w:rPr>
          <w:rFonts w:eastAsia="MS Mincho"/>
          <w:b/>
          <w:bCs w:val="0"/>
          <w:sz w:val="28"/>
          <w:szCs w:val="28"/>
        </w:rPr>
      </w:pPr>
      <w:r>
        <w:rPr>
          <w:rFonts w:eastAsia="MS Mincho"/>
          <w:b/>
          <w:sz w:val="28"/>
          <w:szCs w:val="28"/>
        </w:rPr>
        <w:lastRenderedPageBreak/>
        <w:t>1.4.</w:t>
      </w:r>
      <w:r w:rsidR="00946F4A">
        <w:rPr>
          <w:rFonts w:eastAsia="MS Mincho"/>
          <w:b/>
          <w:sz w:val="28"/>
          <w:szCs w:val="28"/>
        </w:rPr>
        <w:t>2</w:t>
      </w:r>
      <w:r>
        <w:rPr>
          <w:rFonts w:eastAsia="MS Mincho"/>
          <w:b/>
          <w:sz w:val="28"/>
          <w:szCs w:val="28"/>
        </w:rPr>
        <w:t>.</w:t>
      </w:r>
      <w:r w:rsidR="00264555">
        <w:rPr>
          <w:rFonts w:eastAsia="MS Mincho"/>
          <w:b/>
          <w:sz w:val="28"/>
          <w:szCs w:val="28"/>
        </w:rPr>
        <w:t>2</w:t>
      </w:r>
      <w:r>
        <w:rPr>
          <w:rFonts w:eastAsia="MS Mincho"/>
          <w:b/>
          <w:sz w:val="28"/>
          <w:szCs w:val="28"/>
        </w:rPr>
        <w:t xml:space="preserve"> </w:t>
      </w:r>
      <w:r w:rsidR="000323F3">
        <w:rPr>
          <w:rFonts w:eastAsia="MS Mincho"/>
          <w:b/>
          <w:sz w:val="28"/>
          <w:szCs w:val="28"/>
        </w:rPr>
        <w:t xml:space="preserve">Activity Diagram Đăng </w:t>
      </w:r>
      <w:r w:rsidR="006F1396">
        <w:rPr>
          <w:rFonts w:eastAsia="MS Mincho"/>
          <w:b/>
          <w:sz w:val="28"/>
          <w:szCs w:val="28"/>
        </w:rPr>
        <w:t>nhập</w:t>
      </w:r>
      <w:bookmarkEnd w:id="44"/>
    </w:p>
    <w:p w14:paraId="161CCB03" w14:textId="77777777" w:rsidR="00C33BF5" w:rsidRDefault="00616344" w:rsidP="00C33BF5">
      <w:pPr>
        <w:pStyle w:val="NormalWeb"/>
        <w:keepNext/>
      </w:pPr>
      <w:r>
        <w:rPr>
          <w:noProof/>
        </w:rPr>
        <w:drawing>
          <wp:inline distT="0" distB="0" distL="0" distR="0" wp14:anchorId="62503722" wp14:editId="7691E455">
            <wp:extent cx="5791835" cy="3406140"/>
            <wp:effectExtent l="0" t="0" r="0" b="3810"/>
            <wp:docPr id="1985820823"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0823" name="Picture 3" descr="A diagram of a 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3406140"/>
                    </a:xfrm>
                    <a:prstGeom prst="rect">
                      <a:avLst/>
                    </a:prstGeom>
                    <a:noFill/>
                    <a:ln>
                      <a:noFill/>
                    </a:ln>
                  </pic:spPr>
                </pic:pic>
              </a:graphicData>
            </a:graphic>
          </wp:inline>
        </w:drawing>
      </w:r>
    </w:p>
    <w:p w14:paraId="1A932F2B" w14:textId="2D0FE2DE" w:rsidR="00C33BF5" w:rsidRPr="00C33BF5" w:rsidRDefault="00C33BF5" w:rsidP="00FD11C2">
      <w:pPr>
        <w:pStyle w:val="Caption"/>
      </w:pPr>
      <w:bookmarkStart w:id="45" w:name="_Toc166719051"/>
      <w:r>
        <w:t xml:space="preserve">Hình 1.4.2. </w:t>
      </w:r>
      <w:r>
        <w:fldChar w:fldCharType="begin"/>
      </w:r>
      <w:r>
        <w:instrText xml:space="preserve"> SEQ Hình_1.4.2. \* ARABIC </w:instrText>
      </w:r>
      <w:r>
        <w:fldChar w:fldCharType="separate"/>
      </w:r>
      <w:r>
        <w:rPr>
          <w:noProof/>
        </w:rPr>
        <w:t>2</w:t>
      </w:r>
      <w:r>
        <w:fldChar w:fldCharType="end"/>
      </w:r>
      <w:r>
        <w:t xml:space="preserve"> Activity Diagram Đăng nhập</w:t>
      </w:r>
      <w:bookmarkEnd w:id="45"/>
    </w:p>
    <w:p w14:paraId="0DEDF63E" w14:textId="0B71C6A0" w:rsidR="001448B0" w:rsidRDefault="001448B0" w:rsidP="00B05E27">
      <w:pPr>
        <w:pStyle w:val="Bodytext30"/>
        <w:tabs>
          <w:tab w:val="left" w:pos="3828"/>
        </w:tabs>
        <w:spacing w:after="0" w:line="360" w:lineRule="auto"/>
        <w:ind w:left="90" w:right="300"/>
        <w:outlineLvl w:val="2"/>
        <w:rPr>
          <w:rFonts w:eastAsia="MS Mincho"/>
          <w:b/>
          <w:bCs/>
          <w:sz w:val="28"/>
          <w:szCs w:val="28"/>
        </w:rPr>
      </w:pPr>
      <w:bookmarkStart w:id="46" w:name="_Toc166718868"/>
      <w:r>
        <w:rPr>
          <w:rFonts w:eastAsia="MS Mincho"/>
          <w:b/>
          <w:bCs/>
          <w:sz w:val="28"/>
          <w:szCs w:val="28"/>
        </w:rPr>
        <w:t>1.4.3. Tìm kiếm sản phẩm</w:t>
      </w:r>
      <w:bookmarkEnd w:id="46"/>
    </w:p>
    <w:p w14:paraId="681A3992" w14:textId="431F34DF" w:rsidR="001E6E54" w:rsidRDefault="001E6E54" w:rsidP="00B05E27">
      <w:pPr>
        <w:pStyle w:val="Bodytext30"/>
        <w:tabs>
          <w:tab w:val="left" w:pos="3828"/>
        </w:tabs>
        <w:spacing w:after="0" w:line="360" w:lineRule="auto"/>
        <w:ind w:left="90" w:right="300"/>
        <w:outlineLvl w:val="3"/>
        <w:rPr>
          <w:rFonts w:eastAsia="MS Mincho"/>
          <w:b/>
          <w:bCs/>
          <w:sz w:val="28"/>
          <w:szCs w:val="28"/>
        </w:rPr>
      </w:pPr>
      <w:bookmarkStart w:id="47" w:name="_Toc166718869"/>
      <w:r>
        <w:rPr>
          <w:rFonts w:eastAsia="MS Mincho"/>
          <w:b/>
          <w:bCs/>
          <w:sz w:val="28"/>
          <w:szCs w:val="28"/>
        </w:rPr>
        <w:t>1.4.</w:t>
      </w:r>
      <w:r w:rsidR="004163E1">
        <w:rPr>
          <w:rFonts w:eastAsia="MS Mincho"/>
          <w:b/>
          <w:bCs/>
          <w:sz w:val="28"/>
          <w:szCs w:val="28"/>
        </w:rPr>
        <w:t>3</w:t>
      </w:r>
      <w:r>
        <w:rPr>
          <w:rFonts w:eastAsia="MS Mincho"/>
          <w:b/>
          <w:bCs/>
          <w:sz w:val="28"/>
          <w:szCs w:val="28"/>
        </w:rPr>
        <w:t xml:space="preserve">.1 Đặc tả Use Case </w:t>
      </w:r>
      <w:r w:rsidR="00F575DB">
        <w:rPr>
          <w:rFonts w:eastAsia="MS Mincho"/>
          <w:b/>
          <w:bCs/>
          <w:sz w:val="28"/>
          <w:szCs w:val="28"/>
        </w:rPr>
        <w:t>Tìm kiếm sản phẩm</w:t>
      </w:r>
      <w:bookmarkEnd w:id="47"/>
    </w:p>
    <w:tbl>
      <w:tblPr>
        <w:tblW w:w="8813" w:type="dxa"/>
        <w:tblCellMar>
          <w:left w:w="0" w:type="dxa"/>
          <w:right w:w="0" w:type="dxa"/>
        </w:tblCellMar>
        <w:tblLook w:val="04A0" w:firstRow="1" w:lastRow="0" w:firstColumn="1" w:lastColumn="0" w:noHBand="0" w:noVBand="1"/>
      </w:tblPr>
      <w:tblGrid>
        <w:gridCol w:w="2344"/>
        <w:gridCol w:w="1779"/>
        <w:gridCol w:w="70"/>
        <w:gridCol w:w="4620"/>
      </w:tblGrid>
      <w:tr w:rsidR="001E6E54" w:rsidRPr="00B930E3" w14:paraId="460A3E02"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11F7A84" w14:textId="77777777" w:rsidR="001E6E54" w:rsidRPr="00B930E3" w:rsidRDefault="001E6E54"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FAC0A0C" w14:textId="0019FCB3" w:rsidR="001E6E54" w:rsidRPr="00B930E3" w:rsidRDefault="001E6E54" w:rsidP="002A5806">
            <w:pPr>
              <w:rPr>
                <w:sz w:val="27"/>
                <w:szCs w:val="27"/>
              </w:rPr>
            </w:pPr>
            <w:r w:rsidRPr="00B930E3">
              <w:rPr>
                <w:sz w:val="27"/>
                <w:szCs w:val="27"/>
              </w:rPr>
              <w:t>UC0</w:t>
            </w:r>
            <w:r w:rsidR="00E95DD2">
              <w:rPr>
                <w:sz w:val="27"/>
                <w:szCs w:val="27"/>
              </w:rPr>
              <w:t>3</w:t>
            </w:r>
            <w:r w:rsidRPr="00B930E3">
              <w:rPr>
                <w:sz w:val="27"/>
                <w:szCs w:val="27"/>
              </w:rPr>
              <w:t>_</w:t>
            </w:r>
            <w:r w:rsidR="00AD7FB2">
              <w:rPr>
                <w:sz w:val="27"/>
                <w:szCs w:val="27"/>
              </w:rPr>
              <w:t>Tìm kiếm sản phẩm</w:t>
            </w:r>
          </w:p>
        </w:tc>
      </w:tr>
      <w:tr w:rsidR="001E6E54" w:rsidRPr="00B930E3" w14:paraId="6246E105"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1F9AFCA" w14:textId="77777777" w:rsidR="001E6E54" w:rsidRPr="00B930E3" w:rsidRDefault="001E6E54"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32D9A2CA" w14:textId="6FE76DAB" w:rsidR="001E6E54" w:rsidRPr="00B930E3" w:rsidRDefault="001E6E54" w:rsidP="002A5806">
            <w:pPr>
              <w:rPr>
                <w:sz w:val="27"/>
                <w:szCs w:val="27"/>
              </w:rPr>
            </w:pPr>
            <w:r w:rsidRPr="00B930E3">
              <w:rPr>
                <w:sz w:val="27"/>
                <w:szCs w:val="27"/>
              </w:rPr>
              <w:t xml:space="preserve">Chức năng </w:t>
            </w:r>
            <w:r w:rsidR="00305946">
              <w:rPr>
                <w:sz w:val="27"/>
                <w:szCs w:val="27"/>
              </w:rPr>
              <w:t>tìm kiếm</w:t>
            </w:r>
            <w:r w:rsidR="00092EF2">
              <w:rPr>
                <w:sz w:val="27"/>
                <w:szCs w:val="27"/>
              </w:rPr>
              <w:t xml:space="preserve"> sản phẩm</w:t>
            </w:r>
            <w:r>
              <w:rPr>
                <w:sz w:val="27"/>
                <w:szCs w:val="27"/>
              </w:rPr>
              <w:t xml:space="preserve"> giúp người dùng </w:t>
            </w:r>
            <w:r w:rsidR="00601625">
              <w:rPr>
                <w:sz w:val="27"/>
                <w:szCs w:val="27"/>
              </w:rPr>
              <w:t>tìm sản phẩm</w:t>
            </w:r>
          </w:p>
        </w:tc>
      </w:tr>
      <w:tr w:rsidR="001E6E54" w:rsidRPr="00B930E3" w14:paraId="20F67039"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4335B26" w14:textId="77777777" w:rsidR="001E6E54" w:rsidRPr="00B930E3" w:rsidRDefault="001E6E54"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13CB4F1" w14:textId="77777777" w:rsidR="001E6E54" w:rsidRPr="00B930E3" w:rsidRDefault="001E6E54" w:rsidP="002A5806">
            <w:pPr>
              <w:rPr>
                <w:sz w:val="27"/>
                <w:szCs w:val="27"/>
              </w:rPr>
            </w:pPr>
            <w:r w:rsidRPr="00B930E3">
              <w:rPr>
                <w:sz w:val="27"/>
                <w:szCs w:val="27"/>
              </w:rPr>
              <w:t>Người dùng</w:t>
            </w:r>
          </w:p>
        </w:tc>
      </w:tr>
      <w:tr w:rsidR="001E6E54" w:rsidRPr="00B930E3" w14:paraId="0AAE3CED" w14:textId="77777777" w:rsidTr="002A5806">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293BF90D" w14:textId="77777777" w:rsidR="001E6E54" w:rsidRPr="00B930E3" w:rsidRDefault="001E6E54"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7CCE1FFE" w14:textId="5DBD343D" w:rsidR="001E6E54" w:rsidRPr="00B930E3" w:rsidRDefault="007627C6" w:rsidP="002A5806">
            <w:pPr>
              <w:rPr>
                <w:sz w:val="27"/>
                <w:szCs w:val="27"/>
              </w:rPr>
            </w:pPr>
            <w:r>
              <w:rPr>
                <w:sz w:val="27"/>
                <w:szCs w:val="27"/>
              </w:rPr>
              <w:t>Đăng nhập thành công</w:t>
            </w:r>
          </w:p>
        </w:tc>
      </w:tr>
      <w:tr w:rsidR="001E6E54" w:rsidRPr="00B930E3" w14:paraId="3E2CB3BB" w14:textId="77777777" w:rsidTr="002A5806">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59640811" w14:textId="77777777" w:rsidR="001E6E54" w:rsidRPr="00B930E3" w:rsidRDefault="001E6E54" w:rsidP="002A5806">
            <w:pPr>
              <w:rPr>
                <w:b/>
                <w:sz w:val="27"/>
                <w:szCs w:val="27"/>
              </w:rPr>
            </w:pPr>
            <w:r w:rsidRPr="00B930E3">
              <w:rPr>
                <w:b/>
                <w:sz w:val="27"/>
                <w:szCs w:val="27"/>
              </w:rPr>
              <w:t xml:space="preserve">Điều kiện kiện 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6D966850" w14:textId="17C7FF73" w:rsidR="001E6E54" w:rsidRPr="00B930E3" w:rsidRDefault="00DA4698" w:rsidP="002A5806">
            <w:pPr>
              <w:rPr>
                <w:sz w:val="27"/>
                <w:szCs w:val="27"/>
              </w:rPr>
            </w:pPr>
            <w:r>
              <w:rPr>
                <w:sz w:val="27"/>
                <w:szCs w:val="27"/>
              </w:rPr>
              <w:t>Hiển thị sản phẩm cần tìm</w:t>
            </w:r>
          </w:p>
        </w:tc>
      </w:tr>
      <w:tr w:rsidR="001E6E54" w:rsidRPr="00B930E3" w14:paraId="6A00B8B8" w14:textId="77777777" w:rsidTr="002A5806">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53F7F1B6" w14:textId="77777777" w:rsidR="001E6E54" w:rsidRPr="00B930E3" w:rsidRDefault="001E6E54"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1E6E54" w:rsidRPr="00B930E3" w14:paraId="7F0C3437"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38BB505F" w14:textId="77777777" w:rsidR="001E6E54" w:rsidRPr="00B930E3" w:rsidRDefault="001E6E54"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05072B13" w14:textId="77777777" w:rsidR="001E6E54" w:rsidRPr="00B930E3" w:rsidRDefault="001E6E54" w:rsidP="002A5806">
            <w:pPr>
              <w:ind w:left="360"/>
              <w:jc w:val="center"/>
              <w:rPr>
                <w:b/>
                <w:sz w:val="27"/>
                <w:szCs w:val="27"/>
              </w:rPr>
            </w:pPr>
            <w:r w:rsidRPr="00B930E3">
              <w:rPr>
                <w:b/>
                <w:sz w:val="27"/>
                <w:szCs w:val="27"/>
              </w:rPr>
              <w:t>System</w:t>
            </w:r>
          </w:p>
        </w:tc>
      </w:tr>
      <w:tr w:rsidR="001E6E54" w:rsidRPr="00B930E3" w14:paraId="256DD46C"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23C2AA7" w14:textId="6FE364DE" w:rsidR="001E6E54" w:rsidRPr="00572DEF" w:rsidRDefault="001E6E54" w:rsidP="00572DEF">
            <w:pPr>
              <w:pStyle w:val="ListParagraph"/>
              <w:numPr>
                <w:ilvl w:val="0"/>
                <w:numId w:val="49"/>
              </w:numPr>
              <w:spacing w:line="259" w:lineRule="auto"/>
              <w:rPr>
                <w:sz w:val="27"/>
                <w:szCs w:val="27"/>
              </w:rPr>
            </w:pPr>
            <w:r w:rsidRPr="00572DEF">
              <w:rPr>
                <w:sz w:val="27"/>
                <w:szCs w:val="27"/>
              </w:rPr>
              <w:t xml:space="preserve">Chọn chức năng </w:t>
            </w:r>
            <w:r w:rsidR="00466E46">
              <w:rPr>
                <w:sz w:val="27"/>
                <w:szCs w:val="27"/>
              </w:rPr>
              <w:t>tìm kiếm</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93D0822" w14:textId="4AAC18DC" w:rsidR="001E6E54" w:rsidRPr="00572DEF" w:rsidRDefault="001E6E54" w:rsidP="00572DEF">
            <w:pPr>
              <w:pStyle w:val="ListParagraph"/>
              <w:numPr>
                <w:ilvl w:val="0"/>
                <w:numId w:val="49"/>
              </w:numPr>
              <w:rPr>
                <w:sz w:val="27"/>
                <w:szCs w:val="27"/>
              </w:rPr>
            </w:pPr>
            <w:r w:rsidRPr="00572DEF">
              <w:rPr>
                <w:sz w:val="27"/>
                <w:szCs w:val="27"/>
              </w:rPr>
              <w:t xml:space="preserve">Hiển thị màn hình </w:t>
            </w:r>
            <w:r w:rsidR="003C732C">
              <w:rPr>
                <w:sz w:val="27"/>
                <w:szCs w:val="27"/>
              </w:rPr>
              <w:t>tìm kiếm</w:t>
            </w:r>
          </w:p>
        </w:tc>
      </w:tr>
      <w:tr w:rsidR="001E6E54" w:rsidRPr="00B930E3" w14:paraId="0837A6F3"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17B056F" w14:textId="637EE69D" w:rsidR="001E6E54" w:rsidRPr="00572DEF" w:rsidRDefault="001E6E54" w:rsidP="00572DEF">
            <w:pPr>
              <w:pStyle w:val="ListParagraph"/>
              <w:numPr>
                <w:ilvl w:val="0"/>
                <w:numId w:val="49"/>
              </w:numPr>
              <w:spacing w:line="259" w:lineRule="auto"/>
              <w:rPr>
                <w:sz w:val="27"/>
                <w:szCs w:val="27"/>
              </w:rPr>
            </w:pPr>
            <w:r w:rsidRPr="00572DEF">
              <w:rPr>
                <w:sz w:val="27"/>
                <w:szCs w:val="27"/>
              </w:rPr>
              <w:t xml:space="preserve">Nhập </w:t>
            </w:r>
            <w:r w:rsidR="004444B5">
              <w:rPr>
                <w:sz w:val="27"/>
                <w:szCs w:val="27"/>
              </w:rPr>
              <w:t>tên sản phẩm</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78C30C3" w14:textId="3D70F3AC" w:rsidR="001E6E54" w:rsidRPr="00572DEF" w:rsidRDefault="001E6E54" w:rsidP="00572DEF">
            <w:pPr>
              <w:pStyle w:val="ListParagraph"/>
              <w:numPr>
                <w:ilvl w:val="0"/>
                <w:numId w:val="49"/>
              </w:numPr>
              <w:rPr>
                <w:sz w:val="27"/>
                <w:szCs w:val="27"/>
              </w:rPr>
            </w:pPr>
            <w:r w:rsidRPr="00572DEF">
              <w:rPr>
                <w:sz w:val="27"/>
                <w:szCs w:val="27"/>
              </w:rPr>
              <w:t>Kiểm tra thông tin</w:t>
            </w:r>
            <w:r w:rsidR="00161040">
              <w:rPr>
                <w:sz w:val="27"/>
                <w:szCs w:val="27"/>
              </w:rPr>
              <w:t xml:space="preserve"> nhập</w:t>
            </w:r>
          </w:p>
        </w:tc>
      </w:tr>
      <w:tr w:rsidR="001E6E54" w:rsidRPr="00B930E3" w14:paraId="5F21A468"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A0C6BC0" w14:textId="566382E5" w:rsidR="001E6E54" w:rsidRPr="00572DEF" w:rsidRDefault="001E6E54" w:rsidP="00572DEF">
            <w:pPr>
              <w:pStyle w:val="ListParagraph"/>
              <w:numPr>
                <w:ilvl w:val="0"/>
                <w:numId w:val="49"/>
              </w:numPr>
              <w:spacing w:line="259" w:lineRule="auto"/>
              <w:rPr>
                <w:sz w:val="27"/>
                <w:szCs w:val="27"/>
              </w:rPr>
            </w:pPr>
            <w:r w:rsidRPr="00572DEF">
              <w:rPr>
                <w:sz w:val="27"/>
                <w:szCs w:val="27"/>
              </w:rPr>
              <w:t xml:space="preserve">Chọn </w:t>
            </w:r>
            <w:r w:rsidR="00AF4A0C">
              <w:rPr>
                <w:sz w:val="27"/>
                <w:szCs w:val="27"/>
              </w:rPr>
              <w:t>tìm kiếm</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98E9CC9" w14:textId="4FD3A697" w:rsidR="001E6E54" w:rsidRPr="00572DEF" w:rsidRDefault="005F4E8D" w:rsidP="00572DEF">
            <w:pPr>
              <w:pStyle w:val="ListParagraph"/>
              <w:numPr>
                <w:ilvl w:val="0"/>
                <w:numId w:val="49"/>
              </w:numPr>
              <w:rPr>
                <w:sz w:val="27"/>
                <w:szCs w:val="27"/>
              </w:rPr>
            </w:pPr>
            <w:r>
              <w:rPr>
                <w:sz w:val="27"/>
                <w:szCs w:val="27"/>
              </w:rPr>
              <w:t>Hiển thị sản phẩm tìm kiếm</w:t>
            </w:r>
          </w:p>
        </w:tc>
      </w:tr>
      <w:tr w:rsidR="001E6E54" w:rsidRPr="00B930E3" w14:paraId="182B72AF"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8AD1E5F" w14:textId="77777777" w:rsidR="001E6E54" w:rsidRPr="00572DEF" w:rsidRDefault="001E6E54" w:rsidP="00572DEF">
            <w:pPr>
              <w:pStyle w:val="ListParagraph"/>
              <w:numPr>
                <w:ilvl w:val="0"/>
                <w:numId w:val="49"/>
              </w:numPr>
              <w:spacing w:line="259" w:lineRule="auto"/>
              <w:rPr>
                <w:sz w:val="27"/>
                <w:szCs w:val="27"/>
              </w:rPr>
            </w:pPr>
            <w:r w:rsidRPr="00572DEF">
              <w:rPr>
                <w:sz w:val="27"/>
                <w:szCs w:val="27"/>
              </w:rPr>
              <w:lastRenderedPageBreak/>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472EE44" w14:textId="77777777" w:rsidR="001E6E54" w:rsidRPr="00572DEF" w:rsidRDefault="001E6E54" w:rsidP="00C40CE4">
            <w:pPr>
              <w:pStyle w:val="ListParagraph"/>
              <w:ind w:left="717"/>
              <w:rPr>
                <w:sz w:val="27"/>
                <w:szCs w:val="27"/>
              </w:rPr>
            </w:pPr>
          </w:p>
        </w:tc>
      </w:tr>
      <w:tr w:rsidR="001E6E54" w:rsidRPr="00B930E3" w14:paraId="5BB5933D" w14:textId="77777777" w:rsidTr="002A5806">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5DB5E18" w14:textId="77777777" w:rsidR="001E6E54" w:rsidRPr="00B930E3" w:rsidRDefault="001E6E54"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1E6E54" w:rsidRPr="00B930E3" w14:paraId="079BB000"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5FDE60CD" w14:textId="77777777" w:rsidR="001E6E54" w:rsidRPr="00B930E3" w:rsidRDefault="001E6E54"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13489E9" w14:textId="523F5A8B" w:rsidR="001E6E54" w:rsidRPr="00B930E3" w:rsidRDefault="001E6E54" w:rsidP="002A5806">
            <w:pPr>
              <w:rPr>
                <w:sz w:val="27"/>
                <w:szCs w:val="27"/>
              </w:rPr>
            </w:pPr>
            <w:r>
              <w:rPr>
                <w:sz w:val="27"/>
                <w:szCs w:val="27"/>
              </w:rPr>
              <w:t xml:space="preserve">6.1 Không thể </w:t>
            </w:r>
            <w:r w:rsidR="00C40CE4">
              <w:rPr>
                <w:sz w:val="27"/>
                <w:szCs w:val="27"/>
              </w:rPr>
              <w:t>tìm kiếm</w:t>
            </w:r>
            <w:r>
              <w:rPr>
                <w:sz w:val="27"/>
                <w:szCs w:val="27"/>
              </w:rPr>
              <w:t xml:space="preserve">, hiển thị lỗi </w:t>
            </w:r>
          </w:p>
        </w:tc>
      </w:tr>
      <w:tr w:rsidR="001E6E54" w:rsidRPr="00B930E3" w14:paraId="2E533D23"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ABBA951" w14:textId="77777777" w:rsidR="001E6E54" w:rsidRPr="00B930E3" w:rsidRDefault="001E6E54" w:rsidP="00482664">
            <w:pPr>
              <w:pStyle w:val="ListParagraph"/>
              <w:spacing w:line="360" w:lineRule="auto"/>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C5B86E9" w14:textId="77777777" w:rsidR="001E6E54" w:rsidRDefault="001E6E54" w:rsidP="00756B79">
            <w:pPr>
              <w:keepNext/>
              <w:spacing w:line="360" w:lineRule="auto"/>
              <w:rPr>
                <w:sz w:val="27"/>
                <w:szCs w:val="27"/>
              </w:rPr>
            </w:pPr>
          </w:p>
        </w:tc>
      </w:tr>
    </w:tbl>
    <w:p w14:paraId="7B2922F9" w14:textId="56B826BC" w:rsidR="002178D3" w:rsidRDefault="00756B79" w:rsidP="00FD11C2">
      <w:pPr>
        <w:pStyle w:val="Caption"/>
        <w:rPr>
          <w:rFonts w:eastAsia="MS Mincho"/>
          <w:b/>
          <w:sz w:val="28"/>
          <w:szCs w:val="28"/>
        </w:rPr>
      </w:pPr>
      <w:r>
        <w:t xml:space="preserve">Bảng 1.4.3. </w:t>
      </w:r>
      <w:r>
        <w:fldChar w:fldCharType="begin"/>
      </w:r>
      <w:r>
        <w:instrText xml:space="preserve"> SEQ Bảng_1.4.3. \* ARABIC </w:instrText>
      </w:r>
      <w:r>
        <w:fldChar w:fldCharType="separate"/>
      </w:r>
      <w:r>
        <w:rPr>
          <w:noProof/>
        </w:rPr>
        <w:t>1</w:t>
      </w:r>
      <w:r>
        <w:fldChar w:fldCharType="end"/>
      </w:r>
      <w:r w:rsidR="00985036">
        <w:t xml:space="preserve"> Đặc tả Use Case Tìm kiếm sản phẩm</w:t>
      </w:r>
    </w:p>
    <w:p w14:paraId="3B0B67BC" w14:textId="58824461" w:rsidR="001A4628" w:rsidRDefault="001A4628" w:rsidP="00482664">
      <w:pPr>
        <w:pStyle w:val="Bodytext30"/>
        <w:spacing w:after="0" w:line="360" w:lineRule="auto"/>
        <w:ind w:left="90" w:right="300"/>
        <w:outlineLvl w:val="3"/>
        <w:rPr>
          <w:rFonts w:eastAsia="MS Mincho"/>
          <w:b/>
          <w:bCs/>
          <w:sz w:val="28"/>
          <w:szCs w:val="28"/>
        </w:rPr>
      </w:pPr>
      <w:bookmarkStart w:id="48" w:name="_Toc166718870"/>
      <w:r>
        <w:rPr>
          <w:rFonts w:eastAsia="MS Mincho"/>
          <w:b/>
          <w:bCs/>
          <w:sz w:val="28"/>
          <w:szCs w:val="28"/>
        </w:rPr>
        <w:t>1.4.3.</w:t>
      </w:r>
      <w:r w:rsidR="00D07366">
        <w:rPr>
          <w:rFonts w:eastAsia="MS Mincho"/>
          <w:b/>
          <w:bCs/>
          <w:sz w:val="28"/>
          <w:szCs w:val="28"/>
        </w:rPr>
        <w:t>2</w:t>
      </w:r>
      <w:r>
        <w:rPr>
          <w:rFonts w:eastAsia="MS Mincho"/>
          <w:b/>
          <w:bCs/>
          <w:sz w:val="28"/>
          <w:szCs w:val="28"/>
        </w:rPr>
        <w:t xml:space="preserve"> </w:t>
      </w:r>
      <w:r w:rsidR="00E66526">
        <w:rPr>
          <w:rFonts w:eastAsia="MS Mincho"/>
          <w:b/>
          <w:bCs/>
          <w:sz w:val="28"/>
          <w:szCs w:val="28"/>
        </w:rPr>
        <w:t>Activity</w:t>
      </w:r>
      <w:r>
        <w:rPr>
          <w:rFonts w:eastAsia="MS Mincho"/>
          <w:b/>
          <w:bCs/>
          <w:sz w:val="28"/>
          <w:szCs w:val="28"/>
        </w:rPr>
        <w:t xml:space="preserve"> </w:t>
      </w:r>
      <w:r w:rsidR="00966550">
        <w:rPr>
          <w:rFonts w:eastAsia="MS Mincho"/>
          <w:b/>
          <w:bCs/>
          <w:sz w:val="28"/>
          <w:szCs w:val="28"/>
        </w:rPr>
        <w:t xml:space="preserve">Diagram </w:t>
      </w:r>
      <w:r>
        <w:rPr>
          <w:rFonts w:eastAsia="MS Mincho"/>
          <w:b/>
          <w:bCs/>
          <w:sz w:val="28"/>
          <w:szCs w:val="28"/>
        </w:rPr>
        <w:t>Tìm kiếm sản phẩm</w:t>
      </w:r>
      <w:bookmarkEnd w:id="48"/>
    </w:p>
    <w:p w14:paraId="3CFD6438" w14:textId="55A58B29" w:rsidR="00FC4561" w:rsidRDefault="00FC4561" w:rsidP="00FC4561">
      <w:pPr>
        <w:pStyle w:val="NormalWeb"/>
      </w:pPr>
      <w:r>
        <w:rPr>
          <w:noProof/>
        </w:rPr>
        <w:drawing>
          <wp:inline distT="0" distB="0" distL="0" distR="0" wp14:anchorId="79FB6923" wp14:editId="5377DA90">
            <wp:extent cx="5791835" cy="3463925"/>
            <wp:effectExtent l="0" t="0" r="0" b="3175"/>
            <wp:docPr id="716190881"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0881" name="Picture 5"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3463925"/>
                    </a:xfrm>
                    <a:prstGeom prst="rect">
                      <a:avLst/>
                    </a:prstGeom>
                    <a:noFill/>
                    <a:ln>
                      <a:noFill/>
                    </a:ln>
                  </pic:spPr>
                </pic:pic>
              </a:graphicData>
            </a:graphic>
          </wp:inline>
        </w:drawing>
      </w:r>
    </w:p>
    <w:p w14:paraId="0A07DDA4" w14:textId="1AA4C9BA" w:rsidR="00FA0C3B" w:rsidRDefault="00582228" w:rsidP="00FD11C2">
      <w:pPr>
        <w:pStyle w:val="Caption"/>
        <w:rPr>
          <w:szCs w:val="24"/>
        </w:rPr>
      </w:pPr>
      <w:bookmarkStart w:id="49" w:name="_Toc166719052"/>
      <w:r>
        <w:t xml:space="preserve">Hình 1.4.3. </w:t>
      </w:r>
      <w:r>
        <w:fldChar w:fldCharType="begin"/>
      </w:r>
      <w:r>
        <w:instrText xml:space="preserve"> SEQ Hình_1.4.3. \* ARABIC </w:instrText>
      </w:r>
      <w:r>
        <w:fldChar w:fldCharType="separate"/>
      </w:r>
      <w:r>
        <w:rPr>
          <w:noProof/>
        </w:rPr>
        <w:t>2</w:t>
      </w:r>
      <w:r>
        <w:fldChar w:fldCharType="end"/>
      </w:r>
      <w:r w:rsidR="00966550">
        <w:t xml:space="preserve"> </w:t>
      </w:r>
      <w:r w:rsidR="00EF1656">
        <w:t>Activity Diagram Tìm kiếm sản phẩm</w:t>
      </w:r>
      <w:bookmarkEnd w:id="49"/>
    </w:p>
    <w:p w14:paraId="356BF1C7" w14:textId="1C044502" w:rsidR="00CE0084" w:rsidRDefault="00CE0084" w:rsidP="00CE0084">
      <w:pPr>
        <w:pStyle w:val="Bodytext30"/>
        <w:spacing w:after="0" w:line="360" w:lineRule="auto"/>
        <w:ind w:left="90" w:right="300"/>
        <w:outlineLvl w:val="2"/>
        <w:rPr>
          <w:rFonts w:eastAsia="MS Mincho"/>
          <w:b/>
          <w:bCs/>
          <w:sz w:val="28"/>
          <w:szCs w:val="28"/>
        </w:rPr>
      </w:pPr>
      <w:bookmarkStart w:id="50" w:name="_Toc166718871"/>
      <w:r>
        <w:rPr>
          <w:rFonts w:eastAsia="MS Mincho"/>
          <w:b/>
          <w:bCs/>
          <w:sz w:val="28"/>
          <w:szCs w:val="28"/>
        </w:rPr>
        <w:t>1.4.</w:t>
      </w:r>
      <w:r w:rsidR="007A0B59">
        <w:rPr>
          <w:rFonts w:eastAsia="MS Mincho"/>
          <w:b/>
          <w:bCs/>
          <w:sz w:val="28"/>
          <w:szCs w:val="28"/>
        </w:rPr>
        <w:t>4</w:t>
      </w:r>
      <w:r>
        <w:rPr>
          <w:rFonts w:eastAsia="MS Mincho"/>
          <w:b/>
          <w:bCs/>
          <w:sz w:val="28"/>
          <w:szCs w:val="28"/>
        </w:rPr>
        <w:t xml:space="preserve">. </w:t>
      </w:r>
      <w:r w:rsidR="00B05E27">
        <w:rPr>
          <w:rFonts w:eastAsia="MS Mincho"/>
          <w:b/>
          <w:bCs/>
          <w:sz w:val="28"/>
          <w:szCs w:val="28"/>
        </w:rPr>
        <w:t>Cập nhật thông tin cá nhân</w:t>
      </w:r>
      <w:bookmarkEnd w:id="50"/>
    </w:p>
    <w:p w14:paraId="47F293C3" w14:textId="4ACDB0C7" w:rsidR="00C318F8" w:rsidRDefault="00C318F8" w:rsidP="00C318F8">
      <w:pPr>
        <w:pStyle w:val="Bodytext30"/>
        <w:tabs>
          <w:tab w:val="left" w:pos="3828"/>
        </w:tabs>
        <w:spacing w:after="0" w:line="360" w:lineRule="auto"/>
        <w:ind w:left="90" w:right="300"/>
        <w:outlineLvl w:val="3"/>
        <w:rPr>
          <w:rFonts w:eastAsia="MS Mincho"/>
          <w:b/>
          <w:bCs/>
          <w:sz w:val="28"/>
          <w:szCs w:val="28"/>
        </w:rPr>
      </w:pPr>
      <w:bookmarkStart w:id="51" w:name="_Toc166718872"/>
      <w:r>
        <w:rPr>
          <w:rFonts w:eastAsia="MS Mincho"/>
          <w:b/>
          <w:bCs/>
          <w:sz w:val="28"/>
          <w:szCs w:val="28"/>
        </w:rPr>
        <w:t>1.4.</w:t>
      </w:r>
      <w:r w:rsidR="00B307BD">
        <w:rPr>
          <w:rFonts w:eastAsia="MS Mincho"/>
          <w:b/>
          <w:bCs/>
          <w:sz w:val="28"/>
          <w:szCs w:val="28"/>
        </w:rPr>
        <w:t>4</w:t>
      </w:r>
      <w:r>
        <w:rPr>
          <w:rFonts w:eastAsia="MS Mincho"/>
          <w:b/>
          <w:bCs/>
          <w:sz w:val="28"/>
          <w:szCs w:val="28"/>
        </w:rPr>
        <w:t xml:space="preserve">.1 Đặc tả Use Case </w:t>
      </w:r>
      <w:r w:rsidR="00BB7860">
        <w:rPr>
          <w:rFonts w:eastAsia="MS Mincho"/>
          <w:b/>
          <w:bCs/>
          <w:sz w:val="28"/>
          <w:szCs w:val="28"/>
        </w:rPr>
        <w:t>Cập nhật thông tin cá nhân</w:t>
      </w:r>
      <w:bookmarkEnd w:id="51"/>
    </w:p>
    <w:tbl>
      <w:tblPr>
        <w:tblW w:w="8813" w:type="dxa"/>
        <w:tblCellMar>
          <w:left w:w="0" w:type="dxa"/>
          <w:right w:w="0" w:type="dxa"/>
        </w:tblCellMar>
        <w:tblLook w:val="04A0" w:firstRow="1" w:lastRow="0" w:firstColumn="1" w:lastColumn="0" w:noHBand="0" w:noVBand="1"/>
      </w:tblPr>
      <w:tblGrid>
        <w:gridCol w:w="2344"/>
        <w:gridCol w:w="1779"/>
        <w:gridCol w:w="70"/>
        <w:gridCol w:w="4620"/>
      </w:tblGrid>
      <w:tr w:rsidR="00C318F8" w:rsidRPr="00B930E3" w14:paraId="0FAC4C89"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01B6D51" w14:textId="77777777" w:rsidR="00C318F8" w:rsidRPr="00B930E3" w:rsidRDefault="00C318F8" w:rsidP="002A5806">
            <w:pPr>
              <w:rPr>
                <w:b/>
                <w:sz w:val="27"/>
                <w:szCs w:val="27"/>
              </w:rPr>
            </w:pPr>
            <w:r w:rsidRPr="00B930E3">
              <w:rPr>
                <w:b/>
                <w:sz w:val="27"/>
                <w:szCs w:val="27"/>
              </w:rPr>
              <w:t xml:space="preserve">Use case: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773D8F38" w14:textId="2AFDEA5C" w:rsidR="00C318F8" w:rsidRPr="00B930E3" w:rsidRDefault="00C318F8" w:rsidP="002A5806">
            <w:pPr>
              <w:rPr>
                <w:sz w:val="27"/>
                <w:szCs w:val="27"/>
              </w:rPr>
            </w:pPr>
            <w:r w:rsidRPr="00B930E3">
              <w:rPr>
                <w:sz w:val="27"/>
                <w:szCs w:val="27"/>
              </w:rPr>
              <w:t>UC0</w:t>
            </w:r>
            <w:r w:rsidR="00610B74">
              <w:rPr>
                <w:sz w:val="27"/>
                <w:szCs w:val="27"/>
              </w:rPr>
              <w:t>4</w:t>
            </w:r>
            <w:r w:rsidRPr="00B930E3">
              <w:rPr>
                <w:sz w:val="27"/>
                <w:szCs w:val="27"/>
              </w:rPr>
              <w:t>_</w:t>
            </w:r>
            <w:r w:rsidR="00610B74">
              <w:rPr>
                <w:sz w:val="27"/>
                <w:szCs w:val="27"/>
              </w:rPr>
              <w:t>Cập nhật thông tin cá nhân</w:t>
            </w:r>
          </w:p>
        </w:tc>
      </w:tr>
      <w:tr w:rsidR="00C318F8" w:rsidRPr="00B930E3" w14:paraId="1C824388"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000DA8A" w14:textId="77777777" w:rsidR="00C318F8" w:rsidRPr="00B930E3" w:rsidRDefault="00C318F8" w:rsidP="002A5806">
            <w:pPr>
              <w:rPr>
                <w:b/>
                <w:sz w:val="27"/>
                <w:szCs w:val="27"/>
              </w:rPr>
            </w:pPr>
            <w:r w:rsidRPr="00B930E3">
              <w:rPr>
                <w:b/>
                <w:sz w:val="27"/>
                <w:szCs w:val="27"/>
              </w:rPr>
              <w:t xml:space="preserve">Mô tả: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BCCD7DF" w14:textId="4DA31E7F" w:rsidR="00C318F8" w:rsidRPr="00B930E3" w:rsidRDefault="00C318F8" w:rsidP="002A5806">
            <w:pPr>
              <w:rPr>
                <w:sz w:val="27"/>
                <w:szCs w:val="27"/>
              </w:rPr>
            </w:pPr>
            <w:r w:rsidRPr="00B930E3">
              <w:rPr>
                <w:sz w:val="27"/>
                <w:szCs w:val="27"/>
              </w:rPr>
              <w:t xml:space="preserve">Chức năng </w:t>
            </w:r>
            <w:r w:rsidR="007809E2">
              <w:rPr>
                <w:sz w:val="27"/>
                <w:szCs w:val="27"/>
              </w:rPr>
              <w:t>cập nhật thông tin cá nhân</w:t>
            </w:r>
            <w:r>
              <w:rPr>
                <w:sz w:val="27"/>
                <w:szCs w:val="27"/>
              </w:rPr>
              <w:t xml:space="preserve"> giúp người dùng </w:t>
            </w:r>
            <w:r w:rsidR="005E4FEB">
              <w:rPr>
                <w:sz w:val="27"/>
                <w:szCs w:val="27"/>
              </w:rPr>
              <w:t>chỉnh sửa thông tin của mình</w:t>
            </w:r>
          </w:p>
        </w:tc>
      </w:tr>
      <w:tr w:rsidR="00C318F8" w:rsidRPr="00B930E3" w14:paraId="199AFE37" w14:textId="77777777" w:rsidTr="002A5806">
        <w:trPr>
          <w:trHeight w:val="287"/>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4C6570C0" w14:textId="77777777" w:rsidR="00C318F8" w:rsidRPr="00B930E3" w:rsidRDefault="00C318F8" w:rsidP="002A5806">
            <w:pPr>
              <w:rPr>
                <w:b/>
                <w:sz w:val="27"/>
                <w:szCs w:val="27"/>
              </w:rPr>
            </w:pPr>
            <w:r w:rsidRPr="00B930E3">
              <w:rPr>
                <w:b/>
                <w:sz w:val="27"/>
                <w:szCs w:val="27"/>
              </w:rPr>
              <w:t xml:space="preserve">Tác nhân: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AA3665D" w14:textId="77777777" w:rsidR="00C318F8" w:rsidRPr="00B930E3" w:rsidRDefault="00C318F8" w:rsidP="002A5806">
            <w:pPr>
              <w:rPr>
                <w:sz w:val="27"/>
                <w:szCs w:val="27"/>
              </w:rPr>
            </w:pPr>
            <w:r w:rsidRPr="00B930E3">
              <w:rPr>
                <w:sz w:val="27"/>
                <w:szCs w:val="27"/>
              </w:rPr>
              <w:t>Người dùng</w:t>
            </w:r>
          </w:p>
        </w:tc>
      </w:tr>
      <w:tr w:rsidR="00C318F8" w:rsidRPr="00B930E3" w14:paraId="2A0DCA27" w14:textId="77777777" w:rsidTr="002A5806">
        <w:trPr>
          <w:trHeight w:val="313"/>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A174431" w14:textId="77777777" w:rsidR="00C318F8" w:rsidRPr="00B930E3" w:rsidRDefault="00C318F8" w:rsidP="002A5806">
            <w:pPr>
              <w:rPr>
                <w:b/>
                <w:sz w:val="27"/>
                <w:szCs w:val="27"/>
              </w:rPr>
            </w:pPr>
            <w:r w:rsidRPr="00B930E3">
              <w:rPr>
                <w:b/>
                <w:sz w:val="27"/>
                <w:szCs w:val="27"/>
              </w:rPr>
              <w:t xml:space="preserve">Điều kiện trước: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199FFF31" w14:textId="77777777" w:rsidR="00C318F8" w:rsidRPr="00B930E3" w:rsidRDefault="00C318F8" w:rsidP="002A5806">
            <w:pPr>
              <w:rPr>
                <w:sz w:val="27"/>
                <w:szCs w:val="27"/>
              </w:rPr>
            </w:pPr>
            <w:r>
              <w:rPr>
                <w:sz w:val="27"/>
                <w:szCs w:val="27"/>
              </w:rPr>
              <w:t>Đăng nhập thành công</w:t>
            </w:r>
          </w:p>
        </w:tc>
      </w:tr>
      <w:tr w:rsidR="00C318F8" w:rsidRPr="00B930E3" w14:paraId="1C02A67E" w14:textId="77777777" w:rsidTr="002A5806">
        <w:trPr>
          <w:trHeight w:val="371"/>
        </w:trPr>
        <w:tc>
          <w:tcPr>
            <w:tcW w:w="2344"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vAlign w:val="center"/>
            <w:hideMark/>
          </w:tcPr>
          <w:p w14:paraId="6E10FB5A" w14:textId="77777777" w:rsidR="00C318F8" w:rsidRPr="00B930E3" w:rsidRDefault="00C318F8" w:rsidP="002A5806">
            <w:pPr>
              <w:rPr>
                <w:b/>
                <w:sz w:val="27"/>
                <w:szCs w:val="27"/>
              </w:rPr>
            </w:pPr>
            <w:r w:rsidRPr="00B930E3">
              <w:rPr>
                <w:b/>
                <w:sz w:val="27"/>
                <w:szCs w:val="27"/>
              </w:rPr>
              <w:t xml:space="preserve">Điều kiện kiện </w:t>
            </w:r>
            <w:r w:rsidRPr="00B930E3">
              <w:rPr>
                <w:b/>
                <w:sz w:val="27"/>
                <w:szCs w:val="27"/>
              </w:rPr>
              <w:lastRenderedPageBreak/>
              <w:t xml:space="preserve">sau: </w:t>
            </w:r>
          </w:p>
        </w:tc>
        <w:tc>
          <w:tcPr>
            <w:tcW w:w="64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1C87ACF3" w14:textId="5E510511" w:rsidR="00C318F8" w:rsidRPr="00B930E3" w:rsidRDefault="00B07DA8" w:rsidP="002A5806">
            <w:pPr>
              <w:rPr>
                <w:sz w:val="27"/>
                <w:szCs w:val="27"/>
              </w:rPr>
            </w:pPr>
            <w:r>
              <w:rPr>
                <w:sz w:val="27"/>
                <w:szCs w:val="27"/>
              </w:rPr>
              <w:lastRenderedPageBreak/>
              <w:t>Cập nhật thông tin của người dùng</w:t>
            </w:r>
          </w:p>
        </w:tc>
      </w:tr>
      <w:tr w:rsidR="00C318F8" w:rsidRPr="00B930E3" w14:paraId="762413D2" w14:textId="77777777" w:rsidTr="002A5806">
        <w:trPr>
          <w:trHeight w:val="287"/>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2CB9FCCD" w14:textId="77777777" w:rsidR="00C318F8" w:rsidRPr="00B930E3" w:rsidRDefault="00C318F8" w:rsidP="002A5806">
            <w:pPr>
              <w:ind w:left="360"/>
              <w:rPr>
                <w:b/>
                <w:sz w:val="27"/>
                <w:szCs w:val="27"/>
              </w:rPr>
            </w:pPr>
            <w:r w:rsidRPr="00B930E3">
              <w:rPr>
                <w:b/>
                <w:sz w:val="27"/>
                <w:szCs w:val="27"/>
              </w:rPr>
              <w:t>Luồng sự kiện chính</w:t>
            </w:r>
            <w:r w:rsidRPr="00B930E3">
              <w:rPr>
                <w:sz w:val="27"/>
                <w:szCs w:val="27"/>
              </w:rPr>
              <w:t xml:space="preserve"> (Basic flows)</w:t>
            </w:r>
          </w:p>
        </w:tc>
      </w:tr>
      <w:tr w:rsidR="00C318F8" w:rsidRPr="00B930E3" w14:paraId="4ACA3684"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611946D7" w14:textId="77777777" w:rsidR="00C318F8" w:rsidRPr="00B930E3" w:rsidRDefault="00C318F8" w:rsidP="002A5806">
            <w:pPr>
              <w:ind w:left="360"/>
              <w:jc w:val="center"/>
              <w:rPr>
                <w:b/>
                <w:sz w:val="27"/>
                <w:szCs w:val="27"/>
              </w:rPr>
            </w:pPr>
            <w:r w:rsidRPr="00B930E3">
              <w:rPr>
                <w:b/>
                <w:sz w:val="27"/>
                <w:szCs w:val="27"/>
              </w:rPr>
              <w:t>Actor</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hideMark/>
          </w:tcPr>
          <w:p w14:paraId="21BF8125" w14:textId="77777777" w:rsidR="00C318F8" w:rsidRPr="00B930E3" w:rsidRDefault="00C318F8" w:rsidP="002A5806">
            <w:pPr>
              <w:ind w:left="360"/>
              <w:jc w:val="center"/>
              <w:rPr>
                <w:b/>
                <w:sz w:val="27"/>
                <w:szCs w:val="27"/>
              </w:rPr>
            </w:pPr>
            <w:r w:rsidRPr="00B930E3">
              <w:rPr>
                <w:b/>
                <w:sz w:val="27"/>
                <w:szCs w:val="27"/>
              </w:rPr>
              <w:t>System</w:t>
            </w:r>
          </w:p>
        </w:tc>
      </w:tr>
      <w:tr w:rsidR="00C318F8" w:rsidRPr="00B930E3" w14:paraId="4B73972C"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A9A4A22" w14:textId="107DFF7D" w:rsidR="00C318F8" w:rsidRPr="00AA08E3" w:rsidRDefault="00C318F8" w:rsidP="00AA08E3">
            <w:pPr>
              <w:pStyle w:val="ListParagraph"/>
              <w:numPr>
                <w:ilvl w:val="0"/>
                <w:numId w:val="50"/>
              </w:numPr>
              <w:spacing w:line="259" w:lineRule="auto"/>
              <w:rPr>
                <w:sz w:val="27"/>
                <w:szCs w:val="27"/>
              </w:rPr>
            </w:pPr>
            <w:r w:rsidRPr="00AA08E3">
              <w:rPr>
                <w:sz w:val="27"/>
                <w:szCs w:val="27"/>
              </w:rPr>
              <w:t xml:space="preserve">Chọn chức năng </w:t>
            </w:r>
            <w:r w:rsidR="00444847">
              <w:rPr>
                <w:sz w:val="27"/>
                <w:szCs w:val="27"/>
              </w:rPr>
              <w:t>cập nhật thông tin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C1ACE93" w14:textId="19549134" w:rsidR="00C318F8" w:rsidRPr="00AA08E3" w:rsidRDefault="00C318F8" w:rsidP="00AA08E3">
            <w:pPr>
              <w:pStyle w:val="ListParagraph"/>
              <w:numPr>
                <w:ilvl w:val="0"/>
                <w:numId w:val="50"/>
              </w:numPr>
              <w:rPr>
                <w:sz w:val="27"/>
                <w:szCs w:val="27"/>
              </w:rPr>
            </w:pPr>
            <w:r w:rsidRPr="00AA08E3">
              <w:rPr>
                <w:sz w:val="27"/>
                <w:szCs w:val="27"/>
              </w:rPr>
              <w:t xml:space="preserve">Hiển thị màn hình </w:t>
            </w:r>
            <w:r w:rsidR="006C0161">
              <w:rPr>
                <w:sz w:val="27"/>
                <w:szCs w:val="27"/>
              </w:rPr>
              <w:t>cập nhật thông tin</w:t>
            </w:r>
          </w:p>
        </w:tc>
      </w:tr>
      <w:tr w:rsidR="00C318F8" w:rsidRPr="00B930E3" w14:paraId="231C2907"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2C7B4E8C" w14:textId="13EE764C" w:rsidR="00C318F8" w:rsidRPr="00AA08E3" w:rsidRDefault="00FB00D4" w:rsidP="00AA08E3">
            <w:pPr>
              <w:pStyle w:val="ListParagraph"/>
              <w:numPr>
                <w:ilvl w:val="0"/>
                <w:numId w:val="50"/>
              </w:numPr>
              <w:spacing w:line="259" w:lineRule="auto"/>
              <w:rPr>
                <w:sz w:val="27"/>
                <w:szCs w:val="27"/>
              </w:rPr>
            </w:pPr>
            <w:r>
              <w:rPr>
                <w:sz w:val="27"/>
                <w:szCs w:val="27"/>
              </w:rPr>
              <w:t>Cập nhật thông tin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1181295A" w14:textId="77777777" w:rsidR="00C318F8" w:rsidRPr="00AA08E3" w:rsidRDefault="00C318F8" w:rsidP="00AA08E3">
            <w:pPr>
              <w:pStyle w:val="ListParagraph"/>
              <w:numPr>
                <w:ilvl w:val="0"/>
                <w:numId w:val="50"/>
              </w:numPr>
              <w:rPr>
                <w:sz w:val="27"/>
                <w:szCs w:val="27"/>
              </w:rPr>
            </w:pPr>
            <w:r w:rsidRPr="00AA08E3">
              <w:rPr>
                <w:sz w:val="27"/>
                <w:szCs w:val="27"/>
              </w:rPr>
              <w:t>Kiểm tra thông tin nhập</w:t>
            </w:r>
          </w:p>
        </w:tc>
      </w:tr>
      <w:tr w:rsidR="00C318F8" w:rsidRPr="00B930E3" w14:paraId="63870B31"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A5EC863" w14:textId="7F746D8C" w:rsidR="00C318F8" w:rsidRPr="00AA08E3" w:rsidRDefault="00C318F8" w:rsidP="00AA08E3">
            <w:pPr>
              <w:pStyle w:val="ListParagraph"/>
              <w:numPr>
                <w:ilvl w:val="0"/>
                <w:numId w:val="50"/>
              </w:numPr>
              <w:spacing w:line="259" w:lineRule="auto"/>
              <w:rPr>
                <w:sz w:val="27"/>
                <w:szCs w:val="27"/>
              </w:rPr>
            </w:pPr>
            <w:r w:rsidRPr="00AA08E3">
              <w:rPr>
                <w:sz w:val="27"/>
                <w:szCs w:val="27"/>
              </w:rPr>
              <w:t xml:space="preserve">Chọn </w:t>
            </w:r>
            <w:r w:rsidR="002B6964">
              <w:rPr>
                <w:sz w:val="27"/>
                <w:szCs w:val="27"/>
              </w:rPr>
              <w:t>cập nhật</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13A4572" w14:textId="09DC98D2" w:rsidR="00C318F8" w:rsidRPr="00AA08E3" w:rsidRDefault="00C318F8" w:rsidP="00AA08E3">
            <w:pPr>
              <w:pStyle w:val="ListParagraph"/>
              <w:numPr>
                <w:ilvl w:val="0"/>
                <w:numId w:val="50"/>
              </w:numPr>
              <w:rPr>
                <w:sz w:val="27"/>
                <w:szCs w:val="27"/>
              </w:rPr>
            </w:pPr>
            <w:r w:rsidRPr="00AA08E3">
              <w:rPr>
                <w:sz w:val="27"/>
                <w:szCs w:val="27"/>
              </w:rPr>
              <w:t xml:space="preserve">Hiển thị </w:t>
            </w:r>
            <w:r w:rsidR="007E15CA">
              <w:rPr>
                <w:sz w:val="27"/>
                <w:szCs w:val="27"/>
              </w:rPr>
              <w:t xml:space="preserve">thông báo cập </w:t>
            </w:r>
            <w:r w:rsidR="00DD5B5B">
              <w:rPr>
                <w:sz w:val="27"/>
                <w:szCs w:val="27"/>
              </w:rPr>
              <w:t>n</w:t>
            </w:r>
            <w:r w:rsidR="007E15CA">
              <w:rPr>
                <w:sz w:val="27"/>
                <w:szCs w:val="27"/>
              </w:rPr>
              <w:t>hậ</w:t>
            </w:r>
            <w:r w:rsidR="00DD5B5B">
              <w:rPr>
                <w:sz w:val="27"/>
                <w:szCs w:val="27"/>
              </w:rPr>
              <w:t>t</w:t>
            </w:r>
            <w:r w:rsidR="007E15CA">
              <w:rPr>
                <w:sz w:val="27"/>
                <w:szCs w:val="27"/>
              </w:rPr>
              <w:t xml:space="preserve"> thành công</w:t>
            </w:r>
          </w:p>
        </w:tc>
      </w:tr>
      <w:tr w:rsidR="00C318F8" w:rsidRPr="00B930E3" w14:paraId="51622C5D" w14:textId="77777777" w:rsidTr="002A5806">
        <w:trPr>
          <w:trHeight w:val="287"/>
        </w:trPr>
        <w:tc>
          <w:tcPr>
            <w:tcW w:w="4123"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4EC53C7A" w14:textId="77777777" w:rsidR="00C318F8" w:rsidRPr="00AA08E3" w:rsidRDefault="00C318F8" w:rsidP="00AA08E3">
            <w:pPr>
              <w:pStyle w:val="ListParagraph"/>
              <w:numPr>
                <w:ilvl w:val="0"/>
                <w:numId w:val="50"/>
              </w:numPr>
              <w:spacing w:line="259" w:lineRule="auto"/>
              <w:rPr>
                <w:sz w:val="27"/>
                <w:szCs w:val="27"/>
              </w:rPr>
            </w:pPr>
            <w:r w:rsidRPr="00AA08E3">
              <w:rPr>
                <w:sz w:val="27"/>
                <w:szCs w:val="27"/>
              </w:rPr>
              <w:t>Xác nhận</w:t>
            </w:r>
          </w:p>
        </w:tc>
        <w:tc>
          <w:tcPr>
            <w:tcW w:w="4690"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7FAE00D0" w14:textId="77777777" w:rsidR="00C318F8" w:rsidRPr="007E15CA" w:rsidRDefault="00C318F8" w:rsidP="007E15CA">
            <w:pPr>
              <w:rPr>
                <w:sz w:val="27"/>
                <w:szCs w:val="27"/>
              </w:rPr>
            </w:pPr>
          </w:p>
        </w:tc>
      </w:tr>
      <w:tr w:rsidR="00C318F8" w:rsidRPr="00B930E3" w14:paraId="23AACCC3" w14:textId="77777777" w:rsidTr="002A5806">
        <w:trPr>
          <w:trHeight w:val="375"/>
        </w:trPr>
        <w:tc>
          <w:tcPr>
            <w:tcW w:w="8813" w:type="dxa"/>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3E4CCEEA" w14:textId="77777777" w:rsidR="00C318F8" w:rsidRPr="00B930E3" w:rsidRDefault="00C318F8" w:rsidP="002A5806">
            <w:pPr>
              <w:ind w:left="360"/>
              <w:rPr>
                <w:b/>
                <w:sz w:val="27"/>
                <w:szCs w:val="27"/>
              </w:rPr>
            </w:pPr>
            <w:r w:rsidRPr="00B930E3">
              <w:rPr>
                <w:b/>
                <w:sz w:val="27"/>
                <w:szCs w:val="27"/>
              </w:rPr>
              <w:t>Luồng sự kiện thay thế (</w:t>
            </w:r>
            <w:r w:rsidRPr="00B930E3">
              <w:rPr>
                <w:sz w:val="27"/>
                <w:szCs w:val="27"/>
              </w:rPr>
              <w:t>Alternative Flows</w:t>
            </w:r>
            <w:r w:rsidRPr="00B930E3">
              <w:rPr>
                <w:b/>
                <w:sz w:val="27"/>
                <w:szCs w:val="27"/>
              </w:rPr>
              <w:t>)</w:t>
            </w:r>
          </w:p>
        </w:tc>
      </w:tr>
      <w:tr w:rsidR="00C318F8" w:rsidRPr="00B930E3" w14:paraId="1A6D5815"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A7E21F0" w14:textId="77777777" w:rsidR="00C318F8" w:rsidRPr="00B930E3" w:rsidRDefault="00C318F8" w:rsidP="002A5806">
            <w:pPr>
              <w:pStyle w:val="ListParagraph"/>
              <w:ind w:left="357"/>
              <w:rPr>
                <w:sz w:val="27"/>
                <w:szCs w:val="27"/>
              </w:rPr>
            </w:pP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03E8F0DF" w14:textId="3BC00253" w:rsidR="00C318F8" w:rsidRPr="00B930E3" w:rsidRDefault="00C318F8" w:rsidP="002A5806">
            <w:pPr>
              <w:rPr>
                <w:sz w:val="27"/>
                <w:szCs w:val="27"/>
              </w:rPr>
            </w:pPr>
            <w:r>
              <w:rPr>
                <w:sz w:val="27"/>
                <w:szCs w:val="27"/>
              </w:rPr>
              <w:t xml:space="preserve">6.1 Không thể </w:t>
            </w:r>
            <w:r w:rsidR="0011312B">
              <w:rPr>
                <w:sz w:val="27"/>
                <w:szCs w:val="27"/>
              </w:rPr>
              <w:t>cập nhật</w:t>
            </w:r>
            <w:r>
              <w:rPr>
                <w:sz w:val="27"/>
                <w:szCs w:val="27"/>
              </w:rPr>
              <w:t xml:space="preserve">, hiển thị lỗi </w:t>
            </w:r>
          </w:p>
        </w:tc>
      </w:tr>
      <w:tr w:rsidR="00C318F8" w:rsidRPr="00B930E3" w14:paraId="72D08611" w14:textId="77777777" w:rsidTr="002A5806">
        <w:trPr>
          <w:trHeight w:val="19"/>
        </w:trPr>
        <w:tc>
          <w:tcPr>
            <w:tcW w:w="4193"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FD8D287" w14:textId="77777777" w:rsidR="00C318F8" w:rsidRPr="00B930E3" w:rsidRDefault="00C318F8" w:rsidP="002A5806">
            <w:pPr>
              <w:pStyle w:val="ListParagraph"/>
              <w:spacing w:line="360" w:lineRule="auto"/>
              <w:ind w:left="357"/>
              <w:rPr>
                <w:sz w:val="27"/>
                <w:szCs w:val="27"/>
              </w:rPr>
            </w:pPr>
            <w:r>
              <w:rPr>
                <w:sz w:val="27"/>
                <w:szCs w:val="27"/>
              </w:rPr>
              <w:t>6.2 Xác nhận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top w:w="15" w:type="dxa"/>
              <w:left w:w="81" w:type="dxa"/>
              <w:bottom w:w="0" w:type="dxa"/>
              <w:right w:w="81" w:type="dxa"/>
            </w:tcMar>
          </w:tcPr>
          <w:p w14:paraId="6C116805" w14:textId="77777777" w:rsidR="00C318F8" w:rsidRDefault="00C318F8" w:rsidP="000121B3">
            <w:pPr>
              <w:keepNext/>
              <w:spacing w:line="360" w:lineRule="auto"/>
              <w:rPr>
                <w:sz w:val="27"/>
                <w:szCs w:val="27"/>
              </w:rPr>
            </w:pPr>
          </w:p>
        </w:tc>
      </w:tr>
    </w:tbl>
    <w:p w14:paraId="049AF696" w14:textId="506E9A69" w:rsidR="00C318F8" w:rsidRDefault="000121B3" w:rsidP="00FD11C2">
      <w:pPr>
        <w:pStyle w:val="Caption"/>
      </w:pPr>
      <w:r>
        <w:t xml:space="preserve">Bảng 1.4.4. </w:t>
      </w:r>
      <w:r>
        <w:fldChar w:fldCharType="begin"/>
      </w:r>
      <w:r>
        <w:instrText xml:space="preserve"> SEQ Bảng_1.4.4. \* ARABIC </w:instrText>
      </w:r>
      <w:r>
        <w:fldChar w:fldCharType="separate"/>
      </w:r>
      <w:r>
        <w:rPr>
          <w:noProof/>
        </w:rPr>
        <w:t>1</w:t>
      </w:r>
      <w:r>
        <w:fldChar w:fldCharType="end"/>
      </w:r>
      <w:r>
        <w:t xml:space="preserve"> Đặc tả Use Case Cập nhật thông tin cá nhân</w:t>
      </w:r>
    </w:p>
    <w:p w14:paraId="7C823126" w14:textId="6053C9CB" w:rsidR="00521CE6" w:rsidRDefault="00521CE6" w:rsidP="00521CE6">
      <w:pPr>
        <w:pStyle w:val="Bodytext30"/>
        <w:tabs>
          <w:tab w:val="left" w:pos="3828"/>
        </w:tabs>
        <w:spacing w:after="0" w:line="360" w:lineRule="auto"/>
        <w:ind w:left="90" w:right="300"/>
        <w:outlineLvl w:val="3"/>
        <w:rPr>
          <w:rFonts w:eastAsia="MS Mincho"/>
          <w:b/>
          <w:bCs/>
          <w:sz w:val="28"/>
          <w:szCs w:val="28"/>
        </w:rPr>
      </w:pPr>
      <w:bookmarkStart w:id="52" w:name="_Toc166718873"/>
      <w:r>
        <w:rPr>
          <w:rFonts w:eastAsia="MS Mincho"/>
          <w:b/>
          <w:bCs/>
          <w:sz w:val="28"/>
          <w:szCs w:val="28"/>
        </w:rPr>
        <w:t>1.4.4.</w:t>
      </w:r>
      <w:r w:rsidR="00B506A5">
        <w:rPr>
          <w:rFonts w:eastAsia="MS Mincho"/>
          <w:b/>
          <w:bCs/>
          <w:sz w:val="28"/>
          <w:szCs w:val="28"/>
        </w:rPr>
        <w:t>2</w:t>
      </w:r>
      <w:r>
        <w:rPr>
          <w:rFonts w:eastAsia="MS Mincho"/>
          <w:b/>
          <w:bCs/>
          <w:sz w:val="28"/>
          <w:szCs w:val="28"/>
        </w:rPr>
        <w:t xml:space="preserve"> </w:t>
      </w:r>
      <w:r w:rsidR="00782DE9">
        <w:rPr>
          <w:rFonts w:eastAsia="MS Mincho"/>
          <w:b/>
          <w:bCs/>
          <w:sz w:val="28"/>
          <w:szCs w:val="28"/>
        </w:rPr>
        <w:t>Activity</w:t>
      </w:r>
      <w:r w:rsidR="005471E1">
        <w:rPr>
          <w:rFonts w:eastAsia="MS Mincho"/>
          <w:b/>
          <w:bCs/>
          <w:sz w:val="28"/>
          <w:szCs w:val="28"/>
        </w:rPr>
        <w:t xml:space="preserve"> Diagram</w:t>
      </w:r>
      <w:r>
        <w:rPr>
          <w:rFonts w:eastAsia="MS Mincho"/>
          <w:b/>
          <w:bCs/>
          <w:sz w:val="28"/>
          <w:szCs w:val="28"/>
        </w:rPr>
        <w:t xml:space="preserve"> Cập nhật thông tin cá nhân</w:t>
      </w:r>
      <w:bookmarkEnd w:id="52"/>
    </w:p>
    <w:p w14:paraId="0BF9B66E" w14:textId="743C9698" w:rsidR="00602CAD" w:rsidRDefault="00602CAD" w:rsidP="00602CAD">
      <w:pPr>
        <w:pStyle w:val="NormalWeb"/>
      </w:pPr>
      <w:r>
        <w:rPr>
          <w:noProof/>
        </w:rPr>
        <w:drawing>
          <wp:inline distT="0" distB="0" distL="0" distR="0" wp14:anchorId="211DB6C7" wp14:editId="24C9192B">
            <wp:extent cx="5791835" cy="3548380"/>
            <wp:effectExtent l="0" t="0" r="0" b="0"/>
            <wp:docPr id="1023244241"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4241" name="Picture 7"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3548380"/>
                    </a:xfrm>
                    <a:prstGeom prst="rect">
                      <a:avLst/>
                    </a:prstGeom>
                    <a:noFill/>
                    <a:ln>
                      <a:noFill/>
                    </a:ln>
                  </pic:spPr>
                </pic:pic>
              </a:graphicData>
            </a:graphic>
          </wp:inline>
        </w:drawing>
      </w:r>
    </w:p>
    <w:p w14:paraId="42408617" w14:textId="01D4E3B8" w:rsidR="004A375C" w:rsidRPr="00210F88" w:rsidRDefault="00771DB6" w:rsidP="00FD11C2">
      <w:pPr>
        <w:pStyle w:val="Caption"/>
      </w:pPr>
      <w:bookmarkStart w:id="53" w:name="_Toc166719055"/>
      <w:r>
        <w:t xml:space="preserve">Hình 1.4.4. </w:t>
      </w:r>
      <w:r>
        <w:fldChar w:fldCharType="begin"/>
      </w:r>
      <w:r>
        <w:instrText xml:space="preserve"> SEQ Hình_1.4.4. \* ARABIC </w:instrText>
      </w:r>
      <w:r>
        <w:fldChar w:fldCharType="separate"/>
      </w:r>
      <w:r>
        <w:rPr>
          <w:noProof/>
        </w:rPr>
        <w:t>2</w:t>
      </w:r>
      <w:r>
        <w:fldChar w:fldCharType="end"/>
      </w:r>
      <w:r w:rsidR="005E11A1">
        <w:t xml:space="preserve"> Activity Diagram Cập nhật thông tin cá nhân</w:t>
      </w:r>
      <w:bookmarkEnd w:id="53"/>
      <w:r w:rsidR="005E11A1">
        <w:t xml:space="preserve"> </w:t>
      </w: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54" w:name="_Toc166718874"/>
      <w:r w:rsidRPr="00261BCD">
        <w:rPr>
          <w:rFonts w:eastAsia="MS Mincho"/>
          <w:b/>
          <w:bCs/>
          <w:sz w:val="28"/>
          <w:szCs w:val="28"/>
        </w:rPr>
        <w:lastRenderedPageBreak/>
        <w:t>Biểu đồ trình tự</w:t>
      </w:r>
      <w:bookmarkEnd w:id="54"/>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55" w:name="_Toc166718875"/>
      <w:r>
        <w:rPr>
          <w:rFonts w:eastAsia="MS Mincho"/>
          <w:b/>
          <w:bCs/>
          <w:sz w:val="28"/>
          <w:szCs w:val="28"/>
        </w:rPr>
        <w:t>1.5.1. Đăng ký</w:t>
      </w:r>
      <w:bookmarkEnd w:id="55"/>
    </w:p>
    <w:p w14:paraId="755FBF9A" w14:textId="77777777" w:rsidR="004A5590" w:rsidRDefault="00DE54A6" w:rsidP="00362BA4">
      <w:pPr>
        <w:pStyle w:val="NormalWeb"/>
        <w:keepNext/>
        <w:jc w:val="center"/>
      </w:pPr>
      <w:r>
        <w:rPr>
          <w:noProof/>
        </w:rPr>
        <w:drawing>
          <wp:inline distT="0" distB="0" distL="0" distR="0" wp14:anchorId="4718A56B" wp14:editId="5C789FCA">
            <wp:extent cx="5791835" cy="5863590"/>
            <wp:effectExtent l="0" t="0" r="0" b="3810"/>
            <wp:docPr id="16298729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72959" name="Picture 8"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5863590"/>
                    </a:xfrm>
                    <a:prstGeom prst="rect">
                      <a:avLst/>
                    </a:prstGeom>
                    <a:noFill/>
                    <a:ln>
                      <a:noFill/>
                    </a:ln>
                  </pic:spPr>
                </pic:pic>
              </a:graphicData>
            </a:graphic>
          </wp:inline>
        </w:drawing>
      </w:r>
    </w:p>
    <w:p w14:paraId="178EE000" w14:textId="76A7CC46" w:rsidR="00DE54A6" w:rsidRDefault="004A5590" w:rsidP="00FD11C2">
      <w:pPr>
        <w:pStyle w:val="Caption"/>
        <w:rPr>
          <w:szCs w:val="24"/>
        </w:rPr>
      </w:pPr>
      <w:bookmarkStart w:id="56" w:name="_Toc166719081"/>
      <w:r>
        <w:t xml:space="preserve">Hình 1.5. </w:t>
      </w:r>
      <w:r>
        <w:fldChar w:fldCharType="begin"/>
      </w:r>
      <w:r>
        <w:instrText xml:space="preserve"> SEQ Hình_1.5. \* ARABIC </w:instrText>
      </w:r>
      <w:r>
        <w:fldChar w:fldCharType="separate"/>
      </w:r>
      <w:r w:rsidR="002C3007">
        <w:rPr>
          <w:noProof/>
        </w:rPr>
        <w:t>1</w:t>
      </w:r>
      <w:r>
        <w:fldChar w:fldCharType="end"/>
      </w:r>
      <w:r>
        <w:t xml:space="preserve"> Biểu đồ trình tự Đăng ký</w:t>
      </w:r>
      <w:bookmarkEnd w:id="56"/>
    </w:p>
    <w:p w14:paraId="60529854" w14:textId="77777777" w:rsidR="004F6785" w:rsidRDefault="004F6785" w:rsidP="00FD11C2">
      <w:pPr>
        <w:pStyle w:val="Caption"/>
      </w:pPr>
      <w:bookmarkStart w:id="57" w:name="_Toc165805073"/>
    </w:p>
    <w:p w14:paraId="287465B7" w14:textId="1CA42600" w:rsidR="006C29FB" w:rsidRDefault="006C5D88" w:rsidP="00FD11C2">
      <w:pPr>
        <w:pStyle w:val="Caption"/>
      </w:pPr>
      <w:r>
        <w:t xml:space="preserve"> </w:t>
      </w:r>
      <w:bookmarkEnd w:id="57"/>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58" w:name="_Toc166718876"/>
      <w:r>
        <w:rPr>
          <w:rFonts w:eastAsia="MS Mincho"/>
          <w:b/>
          <w:bCs/>
          <w:sz w:val="28"/>
          <w:szCs w:val="28"/>
        </w:rPr>
        <w:lastRenderedPageBreak/>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58"/>
    </w:p>
    <w:p w14:paraId="210E8251" w14:textId="77777777" w:rsidR="00346921" w:rsidRDefault="001F275E" w:rsidP="00E2134B">
      <w:pPr>
        <w:pStyle w:val="NormalWeb"/>
        <w:keepNext/>
        <w:jc w:val="center"/>
      </w:pPr>
      <w:r>
        <w:rPr>
          <w:noProof/>
        </w:rPr>
        <w:drawing>
          <wp:inline distT="0" distB="0" distL="0" distR="0" wp14:anchorId="5F2B370F" wp14:editId="3A061F68">
            <wp:extent cx="5200015" cy="5645150"/>
            <wp:effectExtent l="0" t="0" r="635" b="0"/>
            <wp:docPr id="822825751" name="Picture 1"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5751" name="Picture 1" descr="A diagram of a websit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015" cy="5645150"/>
                    </a:xfrm>
                    <a:prstGeom prst="rect">
                      <a:avLst/>
                    </a:prstGeom>
                    <a:noFill/>
                    <a:ln>
                      <a:noFill/>
                    </a:ln>
                  </pic:spPr>
                </pic:pic>
              </a:graphicData>
            </a:graphic>
          </wp:inline>
        </w:drawing>
      </w:r>
    </w:p>
    <w:p w14:paraId="17EC33B0" w14:textId="336F7972" w:rsidR="001F275E" w:rsidRDefault="00346921" w:rsidP="00FD11C2">
      <w:pPr>
        <w:pStyle w:val="Caption"/>
        <w:rPr>
          <w:szCs w:val="24"/>
        </w:rPr>
      </w:pPr>
      <w:bookmarkStart w:id="59" w:name="_Toc166719082"/>
      <w:r>
        <w:t xml:space="preserve">Hình 1.5. </w:t>
      </w:r>
      <w:r>
        <w:fldChar w:fldCharType="begin"/>
      </w:r>
      <w:r>
        <w:instrText xml:space="preserve"> SEQ Hình_1.5. \* ARABIC </w:instrText>
      </w:r>
      <w:r>
        <w:fldChar w:fldCharType="separate"/>
      </w:r>
      <w:r w:rsidR="002C3007">
        <w:rPr>
          <w:noProof/>
        </w:rPr>
        <w:t>2</w:t>
      </w:r>
      <w:r>
        <w:fldChar w:fldCharType="end"/>
      </w:r>
      <w:r>
        <w:t xml:space="preserve"> </w:t>
      </w:r>
      <w:r>
        <w:t>Biểu đồ trình tự Đăng nhập</w:t>
      </w:r>
      <w:bookmarkEnd w:id="59"/>
    </w:p>
    <w:p w14:paraId="26656E8A" w14:textId="77777777" w:rsidR="00AA0F9D" w:rsidRDefault="00AA0F9D" w:rsidP="00701309">
      <w:pPr>
        <w:pStyle w:val="Bodytext30"/>
        <w:spacing w:after="0" w:line="360" w:lineRule="auto"/>
        <w:ind w:left="90" w:right="300"/>
        <w:rPr>
          <w:rFonts w:eastAsia="MS Mincho"/>
          <w:b/>
          <w:bCs/>
          <w:sz w:val="28"/>
          <w:szCs w:val="28"/>
        </w:rPr>
      </w:pPr>
    </w:p>
    <w:p w14:paraId="314C09DD" w14:textId="77777777" w:rsidR="006B4C61" w:rsidRDefault="006B4C61" w:rsidP="00701309">
      <w:pPr>
        <w:pStyle w:val="Bodytext30"/>
        <w:spacing w:after="0" w:line="360" w:lineRule="auto"/>
        <w:ind w:left="90" w:right="300"/>
        <w:rPr>
          <w:rFonts w:eastAsia="MS Mincho"/>
          <w:b/>
          <w:bCs/>
          <w:sz w:val="28"/>
          <w:szCs w:val="28"/>
        </w:rPr>
      </w:pPr>
    </w:p>
    <w:p w14:paraId="5785F8FE" w14:textId="77777777" w:rsidR="006B4C61" w:rsidRDefault="006B4C61" w:rsidP="00701309">
      <w:pPr>
        <w:pStyle w:val="Bodytext30"/>
        <w:spacing w:after="0" w:line="360" w:lineRule="auto"/>
        <w:ind w:left="90" w:right="300"/>
        <w:rPr>
          <w:rFonts w:eastAsia="MS Mincho"/>
          <w:b/>
          <w:bCs/>
          <w:sz w:val="28"/>
          <w:szCs w:val="28"/>
        </w:rPr>
      </w:pPr>
    </w:p>
    <w:p w14:paraId="1FC7C3D3" w14:textId="77777777" w:rsidR="006B4C61" w:rsidRDefault="006B4C61" w:rsidP="00701309">
      <w:pPr>
        <w:pStyle w:val="Bodytext30"/>
        <w:spacing w:after="0" w:line="360" w:lineRule="auto"/>
        <w:ind w:left="90" w:right="300"/>
        <w:rPr>
          <w:rFonts w:eastAsia="MS Mincho"/>
          <w:b/>
          <w:bCs/>
          <w:sz w:val="28"/>
          <w:szCs w:val="28"/>
        </w:rPr>
      </w:pPr>
    </w:p>
    <w:p w14:paraId="2B76CCA4" w14:textId="200C4937" w:rsidR="004029C1" w:rsidRDefault="004029C1" w:rsidP="004029C1">
      <w:pPr>
        <w:pStyle w:val="Bodytext30"/>
        <w:spacing w:after="0" w:line="360" w:lineRule="auto"/>
        <w:ind w:left="90" w:right="300"/>
        <w:outlineLvl w:val="2"/>
        <w:rPr>
          <w:rFonts w:eastAsia="MS Mincho"/>
          <w:b/>
          <w:bCs/>
          <w:sz w:val="28"/>
          <w:szCs w:val="28"/>
        </w:rPr>
      </w:pPr>
      <w:bookmarkStart w:id="60" w:name="_Toc166718877"/>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r w:rsidR="00761DB9">
        <w:rPr>
          <w:rFonts w:eastAsia="MS Mincho"/>
          <w:b/>
          <w:bCs/>
          <w:sz w:val="28"/>
          <w:szCs w:val="28"/>
        </w:rPr>
        <w:t xml:space="preserve"> sản phẩm</w:t>
      </w:r>
      <w:bookmarkEnd w:id="60"/>
    </w:p>
    <w:p w14:paraId="0C73C2B8" w14:textId="77777777" w:rsidR="007A5D60" w:rsidRDefault="00E915B8" w:rsidP="007A5D60">
      <w:pPr>
        <w:pStyle w:val="NormalWeb"/>
        <w:keepNext/>
      </w:pPr>
      <w:r>
        <w:rPr>
          <w:noProof/>
        </w:rPr>
        <w:drawing>
          <wp:inline distT="0" distB="0" distL="0" distR="0" wp14:anchorId="3E4E89B5" wp14:editId="6FA86A64">
            <wp:extent cx="5791835" cy="3780790"/>
            <wp:effectExtent l="0" t="0" r="0" b="0"/>
            <wp:docPr id="189961003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10033" name="Picture 2"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780790"/>
                    </a:xfrm>
                    <a:prstGeom prst="rect">
                      <a:avLst/>
                    </a:prstGeom>
                    <a:noFill/>
                    <a:ln>
                      <a:noFill/>
                    </a:ln>
                  </pic:spPr>
                </pic:pic>
              </a:graphicData>
            </a:graphic>
          </wp:inline>
        </w:drawing>
      </w:r>
    </w:p>
    <w:p w14:paraId="6605C4E3" w14:textId="3912F597" w:rsidR="00E915B8" w:rsidRPr="00EB5DF2" w:rsidRDefault="007A5D60" w:rsidP="00FD11C2">
      <w:pPr>
        <w:pStyle w:val="Caption"/>
      </w:pPr>
      <w:bookmarkStart w:id="61" w:name="_Toc166719083"/>
      <w:r>
        <w:t xml:space="preserve">Hình 1.5. </w:t>
      </w:r>
      <w:r>
        <w:fldChar w:fldCharType="begin"/>
      </w:r>
      <w:r>
        <w:instrText xml:space="preserve"> SEQ Hình_1.5. \* ARABIC </w:instrText>
      </w:r>
      <w:r>
        <w:fldChar w:fldCharType="separate"/>
      </w:r>
      <w:r w:rsidR="002C3007">
        <w:rPr>
          <w:noProof/>
        </w:rPr>
        <w:t>3</w:t>
      </w:r>
      <w:r>
        <w:fldChar w:fldCharType="end"/>
      </w:r>
      <w:r>
        <w:t xml:space="preserve"> </w:t>
      </w:r>
      <w:r>
        <w:t>Biểu đồ trình tự Tìm kiếm</w:t>
      </w:r>
      <w:bookmarkEnd w:id="61"/>
    </w:p>
    <w:p w14:paraId="76655995" w14:textId="77777777" w:rsidR="00687BA1" w:rsidRDefault="00687BA1" w:rsidP="00687BA1">
      <w:pPr>
        <w:pStyle w:val="Bodytext30"/>
        <w:spacing w:after="0" w:line="360" w:lineRule="auto"/>
        <w:ind w:left="90" w:right="300"/>
        <w:rPr>
          <w:rFonts w:eastAsia="MS Mincho"/>
          <w:b/>
          <w:bCs/>
          <w:sz w:val="28"/>
          <w:szCs w:val="28"/>
        </w:rPr>
      </w:pPr>
      <w:bookmarkStart w:id="62" w:name="_Toc166718878"/>
    </w:p>
    <w:p w14:paraId="636D021C" w14:textId="77777777" w:rsidR="00687BA1" w:rsidRDefault="00687BA1" w:rsidP="00687BA1">
      <w:pPr>
        <w:pStyle w:val="Bodytext30"/>
        <w:spacing w:after="0" w:line="360" w:lineRule="auto"/>
        <w:ind w:left="90" w:right="300"/>
        <w:rPr>
          <w:rFonts w:eastAsia="MS Mincho"/>
          <w:b/>
          <w:bCs/>
          <w:sz w:val="28"/>
          <w:szCs w:val="28"/>
        </w:rPr>
      </w:pPr>
    </w:p>
    <w:p w14:paraId="023F4572" w14:textId="77777777" w:rsidR="00687BA1" w:rsidRDefault="00687BA1" w:rsidP="00687BA1">
      <w:pPr>
        <w:pStyle w:val="Bodytext30"/>
        <w:spacing w:after="0" w:line="360" w:lineRule="auto"/>
        <w:ind w:left="90" w:right="300"/>
        <w:rPr>
          <w:rFonts w:eastAsia="MS Mincho"/>
          <w:b/>
          <w:bCs/>
          <w:sz w:val="28"/>
          <w:szCs w:val="28"/>
        </w:rPr>
      </w:pPr>
    </w:p>
    <w:p w14:paraId="54DEB68C" w14:textId="77777777" w:rsidR="00687BA1" w:rsidRDefault="00687BA1" w:rsidP="00687BA1">
      <w:pPr>
        <w:pStyle w:val="Bodytext30"/>
        <w:spacing w:after="0" w:line="360" w:lineRule="auto"/>
        <w:ind w:left="90" w:right="300"/>
        <w:rPr>
          <w:rFonts w:eastAsia="MS Mincho"/>
          <w:b/>
          <w:bCs/>
          <w:sz w:val="28"/>
          <w:szCs w:val="28"/>
        </w:rPr>
      </w:pPr>
    </w:p>
    <w:p w14:paraId="53DCDD71" w14:textId="77777777" w:rsidR="00687BA1" w:rsidRDefault="00687BA1" w:rsidP="00687BA1">
      <w:pPr>
        <w:pStyle w:val="Bodytext30"/>
        <w:spacing w:after="0" w:line="360" w:lineRule="auto"/>
        <w:ind w:left="90" w:right="300"/>
        <w:rPr>
          <w:rFonts w:eastAsia="MS Mincho"/>
          <w:b/>
          <w:bCs/>
          <w:sz w:val="28"/>
          <w:szCs w:val="28"/>
        </w:rPr>
      </w:pPr>
    </w:p>
    <w:p w14:paraId="2C9C19FB" w14:textId="77777777" w:rsidR="00687BA1" w:rsidRDefault="00687BA1" w:rsidP="00687BA1">
      <w:pPr>
        <w:pStyle w:val="Bodytext30"/>
        <w:spacing w:after="0" w:line="360" w:lineRule="auto"/>
        <w:ind w:left="90" w:right="300"/>
        <w:rPr>
          <w:rFonts w:eastAsia="MS Mincho"/>
          <w:b/>
          <w:bCs/>
          <w:sz w:val="28"/>
          <w:szCs w:val="28"/>
        </w:rPr>
      </w:pPr>
    </w:p>
    <w:p w14:paraId="66A14D62" w14:textId="77777777" w:rsidR="00687BA1" w:rsidRDefault="00687BA1" w:rsidP="00687BA1">
      <w:pPr>
        <w:pStyle w:val="Bodytext30"/>
        <w:spacing w:after="0" w:line="360" w:lineRule="auto"/>
        <w:ind w:left="90" w:right="300"/>
        <w:rPr>
          <w:rFonts w:eastAsia="MS Mincho"/>
          <w:b/>
          <w:bCs/>
          <w:sz w:val="28"/>
          <w:szCs w:val="28"/>
        </w:rPr>
      </w:pPr>
    </w:p>
    <w:p w14:paraId="2B7F51DB" w14:textId="77777777" w:rsidR="00687BA1" w:rsidRDefault="00687BA1" w:rsidP="00687BA1">
      <w:pPr>
        <w:pStyle w:val="Bodytext30"/>
        <w:spacing w:after="0" w:line="360" w:lineRule="auto"/>
        <w:ind w:left="90" w:right="300"/>
        <w:rPr>
          <w:rFonts w:eastAsia="MS Mincho"/>
          <w:b/>
          <w:bCs/>
          <w:sz w:val="28"/>
          <w:szCs w:val="28"/>
        </w:rPr>
      </w:pPr>
    </w:p>
    <w:p w14:paraId="57180FE1" w14:textId="77777777" w:rsidR="00687BA1" w:rsidRDefault="00687BA1" w:rsidP="00687BA1">
      <w:pPr>
        <w:pStyle w:val="Bodytext30"/>
        <w:spacing w:after="0" w:line="360" w:lineRule="auto"/>
        <w:ind w:left="90" w:right="300"/>
        <w:rPr>
          <w:rFonts w:eastAsia="MS Mincho"/>
          <w:b/>
          <w:bCs/>
          <w:sz w:val="28"/>
          <w:szCs w:val="28"/>
        </w:rPr>
      </w:pPr>
    </w:p>
    <w:p w14:paraId="3E224A0E" w14:textId="77777777" w:rsidR="00687BA1" w:rsidRDefault="00687BA1" w:rsidP="003D4629">
      <w:pPr>
        <w:pStyle w:val="Bodytext30"/>
        <w:spacing w:after="0" w:line="360" w:lineRule="auto"/>
        <w:ind w:left="90" w:right="300"/>
        <w:rPr>
          <w:rFonts w:eastAsia="MS Mincho"/>
          <w:b/>
          <w:bCs/>
          <w:sz w:val="28"/>
          <w:szCs w:val="28"/>
        </w:rPr>
      </w:pPr>
    </w:p>
    <w:p w14:paraId="1549FACC" w14:textId="447FC617" w:rsidR="007E1DEF" w:rsidRDefault="007E1DEF" w:rsidP="007E1DEF">
      <w:pPr>
        <w:pStyle w:val="Bodytext30"/>
        <w:spacing w:after="0" w:line="360" w:lineRule="auto"/>
        <w:ind w:left="90" w:right="300"/>
        <w:outlineLvl w:val="2"/>
        <w:rPr>
          <w:rFonts w:eastAsia="MS Mincho"/>
          <w:b/>
          <w:bCs/>
          <w:sz w:val="28"/>
          <w:szCs w:val="28"/>
        </w:rPr>
      </w:pPr>
      <w:r>
        <w:rPr>
          <w:rFonts w:eastAsia="MS Mincho"/>
          <w:b/>
          <w:bCs/>
          <w:sz w:val="28"/>
          <w:szCs w:val="28"/>
        </w:rPr>
        <w:lastRenderedPageBreak/>
        <w:t>1.5.</w:t>
      </w:r>
      <w:r w:rsidR="00FA2DD9">
        <w:rPr>
          <w:rFonts w:eastAsia="MS Mincho"/>
          <w:b/>
          <w:bCs/>
          <w:sz w:val="28"/>
          <w:szCs w:val="28"/>
        </w:rPr>
        <w:t>4</w:t>
      </w:r>
      <w:r>
        <w:rPr>
          <w:rFonts w:eastAsia="MS Mincho"/>
          <w:b/>
          <w:bCs/>
          <w:sz w:val="28"/>
          <w:szCs w:val="28"/>
        </w:rPr>
        <w:t xml:space="preserve">. </w:t>
      </w:r>
      <w:r w:rsidR="00FA2DD9">
        <w:rPr>
          <w:rFonts w:eastAsia="MS Mincho"/>
          <w:b/>
          <w:bCs/>
          <w:sz w:val="28"/>
          <w:szCs w:val="28"/>
        </w:rPr>
        <w:t>Cập nhật thông tin cá nhân</w:t>
      </w:r>
      <w:bookmarkEnd w:id="62"/>
    </w:p>
    <w:p w14:paraId="6834EE65" w14:textId="77777777" w:rsidR="002C3007" w:rsidRDefault="002B490F" w:rsidP="009F4D88">
      <w:pPr>
        <w:pStyle w:val="NormalWeb"/>
        <w:keepNext/>
      </w:pPr>
      <w:r>
        <w:rPr>
          <w:noProof/>
        </w:rPr>
        <w:drawing>
          <wp:inline distT="0" distB="0" distL="0" distR="0" wp14:anchorId="62D395C1" wp14:editId="4D2F2793">
            <wp:extent cx="5791835" cy="3032125"/>
            <wp:effectExtent l="0" t="0" r="0" b="0"/>
            <wp:docPr id="443990060"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0060" name="Picture 3" descr="A diagram of a 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032125"/>
                    </a:xfrm>
                    <a:prstGeom prst="rect">
                      <a:avLst/>
                    </a:prstGeom>
                    <a:noFill/>
                    <a:ln>
                      <a:noFill/>
                    </a:ln>
                  </pic:spPr>
                </pic:pic>
              </a:graphicData>
            </a:graphic>
          </wp:inline>
        </w:drawing>
      </w:r>
    </w:p>
    <w:p w14:paraId="6A2508AB" w14:textId="285C3347" w:rsidR="002B490F" w:rsidRDefault="002C3007" w:rsidP="00FD11C2">
      <w:pPr>
        <w:pStyle w:val="Caption"/>
        <w:rPr>
          <w:szCs w:val="24"/>
        </w:rPr>
      </w:pPr>
      <w:bookmarkStart w:id="63" w:name="_Toc166719084"/>
      <w:r>
        <w:t xml:space="preserve">Hình 1.5. </w:t>
      </w:r>
      <w:r>
        <w:fldChar w:fldCharType="begin"/>
      </w:r>
      <w:r>
        <w:instrText xml:space="preserve"> SEQ Hình_1.5. \* ARABIC </w:instrText>
      </w:r>
      <w:r>
        <w:fldChar w:fldCharType="separate"/>
      </w:r>
      <w:r>
        <w:rPr>
          <w:noProof/>
        </w:rPr>
        <w:t>4</w:t>
      </w:r>
      <w:r>
        <w:fldChar w:fldCharType="end"/>
      </w:r>
      <w:r w:rsidR="00FD11C2">
        <w:t xml:space="preserve"> </w:t>
      </w:r>
      <w:r w:rsidR="0059465D">
        <w:t>Biểu đồ trình tự cập nhật thông tin cá nhân</w:t>
      </w:r>
      <w:bookmarkEnd w:id="63"/>
    </w:p>
    <w:p w14:paraId="36197F0B" w14:textId="77777777" w:rsidR="00F03B5E" w:rsidRDefault="00F03B5E" w:rsidP="00F03B5E">
      <w:pPr>
        <w:pStyle w:val="Bodytext30"/>
        <w:spacing w:after="0" w:line="360" w:lineRule="auto"/>
        <w:ind w:left="90" w:right="300"/>
        <w:rPr>
          <w:rFonts w:eastAsia="MS Mincho"/>
          <w:b/>
          <w:bCs/>
          <w:sz w:val="28"/>
          <w:szCs w:val="28"/>
        </w:rPr>
      </w:pPr>
    </w:p>
    <w:p w14:paraId="737F7FEE" w14:textId="66E45E47" w:rsidR="00EA054B" w:rsidRDefault="00EA054B" w:rsidP="00FD11C2">
      <w:pPr>
        <w:pStyle w:val="Caption"/>
      </w:pPr>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4" w:name="_Toc166718879"/>
      <w:r w:rsidRPr="00261BCD">
        <w:rPr>
          <w:rFonts w:eastAsia="MS Mincho"/>
          <w:b/>
          <w:bCs/>
          <w:sz w:val="28"/>
          <w:szCs w:val="28"/>
        </w:rPr>
        <w:lastRenderedPageBreak/>
        <w:t>Biểu đồ Lớp (Class diagram)</w:t>
      </w:r>
      <w:bookmarkEnd w:id="64"/>
      <w:r w:rsidRPr="00261BCD">
        <w:rPr>
          <w:rFonts w:eastAsia="MS Mincho"/>
          <w:b/>
          <w:bCs/>
          <w:sz w:val="28"/>
          <w:szCs w:val="28"/>
        </w:rPr>
        <w:t xml:space="preserve"> </w:t>
      </w:r>
    </w:p>
    <w:p w14:paraId="4F1AC79A" w14:textId="7D466412" w:rsidR="00577F7B" w:rsidRDefault="00EE72B1" w:rsidP="00782CF2">
      <w:pPr>
        <w:pStyle w:val="Bodytext30"/>
        <w:keepNext/>
        <w:spacing w:after="0" w:line="360" w:lineRule="auto"/>
        <w:ind w:left="810" w:right="300"/>
        <w:jc w:val="left"/>
      </w:pPr>
      <w:r w:rsidRPr="00EE72B1">
        <w:rPr>
          <w:noProof/>
        </w:rPr>
        <w:drawing>
          <wp:inline distT="0" distB="0" distL="0" distR="0" wp14:anchorId="107A0300" wp14:editId="1482CBA2">
            <wp:extent cx="5505496" cy="2032433"/>
            <wp:effectExtent l="0" t="0" r="0" b="635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rotWithShape="1">
                    <a:blip r:embed="rId30"/>
                    <a:srcRect t="5768" r="9253" b="22555"/>
                    <a:stretch/>
                  </pic:blipFill>
                  <pic:spPr bwMode="auto">
                    <a:xfrm>
                      <a:off x="0" y="0"/>
                      <a:ext cx="5511318" cy="2034582"/>
                    </a:xfrm>
                    <a:prstGeom prst="rect">
                      <a:avLst/>
                    </a:prstGeom>
                    <a:ln>
                      <a:noFill/>
                    </a:ln>
                    <a:extLst>
                      <a:ext uri="{53640926-AAD7-44D8-BBD7-CCE9431645EC}">
                        <a14:shadowObscured xmlns:a14="http://schemas.microsoft.com/office/drawing/2010/main"/>
                      </a:ext>
                    </a:extLst>
                  </pic:spPr>
                </pic:pic>
              </a:graphicData>
            </a:graphic>
          </wp:inline>
        </w:drawing>
      </w:r>
    </w:p>
    <w:p w14:paraId="34CAFCA4" w14:textId="3767AE50" w:rsidR="00840300" w:rsidRDefault="00577F7B" w:rsidP="00FD11C2">
      <w:pPr>
        <w:pStyle w:val="Caption"/>
      </w:pPr>
      <w:bookmarkStart w:id="65"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65"/>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6" w:name="_Toc166718880"/>
      <w:r w:rsidRPr="00261BCD">
        <w:rPr>
          <w:rFonts w:eastAsia="MS Mincho"/>
          <w:b/>
          <w:bCs/>
          <w:sz w:val="28"/>
          <w:szCs w:val="28"/>
        </w:rPr>
        <w:t>Biểu đồ luồng dữ liệu Database diagram</w:t>
      </w:r>
      <w:bookmarkEnd w:id="66"/>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67" w:name="_Toc166718881"/>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67"/>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31"/>
                    <a:stretch>
                      <a:fillRect/>
                    </a:stretch>
                  </pic:blipFill>
                  <pic:spPr>
                    <a:xfrm>
                      <a:off x="0" y="0"/>
                      <a:ext cx="5791835" cy="1964690"/>
                    </a:xfrm>
                    <a:prstGeom prst="rect">
                      <a:avLst/>
                    </a:prstGeom>
                  </pic:spPr>
                </pic:pic>
              </a:graphicData>
            </a:graphic>
          </wp:inline>
        </w:drawing>
      </w:r>
    </w:p>
    <w:p w14:paraId="1D50AEBD" w14:textId="5D2C7C24" w:rsidR="0059468F" w:rsidRDefault="000932B0" w:rsidP="00FD11C2">
      <w:pPr>
        <w:pStyle w:val="Caption"/>
      </w:pPr>
      <w:bookmarkStart w:id="68"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68"/>
    </w:p>
    <w:p w14:paraId="2D247B3E" w14:textId="06271E79" w:rsidR="00984C92" w:rsidRDefault="000932B0" w:rsidP="00FD11C2">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69" w:name="_Toc166718882"/>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69"/>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32"/>
                    <a:stretch>
                      <a:fillRect/>
                    </a:stretch>
                  </pic:blipFill>
                  <pic:spPr>
                    <a:xfrm>
                      <a:off x="0" y="0"/>
                      <a:ext cx="5791835" cy="3378200"/>
                    </a:xfrm>
                    <a:prstGeom prst="rect">
                      <a:avLst/>
                    </a:prstGeom>
                  </pic:spPr>
                </pic:pic>
              </a:graphicData>
            </a:graphic>
          </wp:inline>
        </w:drawing>
      </w:r>
    </w:p>
    <w:p w14:paraId="7F5297ED" w14:textId="34AD2778" w:rsidR="00F00107" w:rsidRDefault="003332F3" w:rsidP="00FD11C2">
      <w:pPr>
        <w:pStyle w:val="Caption"/>
      </w:pPr>
      <w:bookmarkStart w:id="70"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70"/>
    </w:p>
    <w:p w14:paraId="293AD05F" w14:textId="4B06FD5B" w:rsidR="008E545C" w:rsidRDefault="006814CD" w:rsidP="00FD11C2">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71" w:name="_Toc166718883"/>
      <w:r w:rsidRPr="00261BCD">
        <w:rPr>
          <w:rFonts w:eastAsia="MS Mincho"/>
          <w:b/>
          <w:bCs/>
          <w:sz w:val="28"/>
          <w:szCs w:val="28"/>
        </w:rPr>
        <w:lastRenderedPageBreak/>
        <w:t>Biểu đồ mối quan hệ giữa các dữ liệu</w:t>
      </w:r>
      <w:bookmarkEnd w:id="71"/>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3"/>
                    <a:stretch>
                      <a:fillRect/>
                    </a:stretch>
                  </pic:blipFill>
                  <pic:spPr>
                    <a:xfrm>
                      <a:off x="0" y="0"/>
                      <a:ext cx="5791835" cy="4627880"/>
                    </a:xfrm>
                    <a:prstGeom prst="rect">
                      <a:avLst/>
                    </a:prstGeom>
                  </pic:spPr>
                </pic:pic>
              </a:graphicData>
            </a:graphic>
          </wp:inline>
        </w:drawing>
      </w:r>
    </w:p>
    <w:p w14:paraId="7E681B6F" w14:textId="4F48ECF4" w:rsidR="002A48BD" w:rsidRDefault="00B31E4E" w:rsidP="00FD11C2">
      <w:pPr>
        <w:pStyle w:val="Caption"/>
      </w:pPr>
      <w:bookmarkStart w:id="72"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72"/>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73" w:name="_Toc166718884"/>
      <w:r w:rsidRPr="00261BCD">
        <w:rPr>
          <w:rFonts w:eastAsia="MS Mincho"/>
          <w:b/>
          <w:bCs/>
          <w:sz w:val="28"/>
          <w:szCs w:val="28"/>
        </w:rPr>
        <w:lastRenderedPageBreak/>
        <w:t>Thiết kế giao diện (các giao diện chính)</w:t>
      </w:r>
      <w:bookmarkEnd w:id="73"/>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bookmarkStart w:id="74" w:name="_Toc166718885"/>
      <w:r>
        <w:rPr>
          <w:rFonts w:eastAsia="MS Mincho"/>
          <w:b/>
          <w:bCs/>
          <w:sz w:val="28"/>
          <w:szCs w:val="28"/>
        </w:rPr>
        <w:t>1.9.1. Trang Chủ</w:t>
      </w:r>
      <w:bookmarkEnd w:id="74"/>
    </w:p>
    <w:p w14:paraId="1B73B01B" w14:textId="77777777" w:rsidR="005806AD" w:rsidRDefault="00C64672" w:rsidP="005806AD">
      <w:pPr>
        <w:pStyle w:val="Bodytext30"/>
        <w:keepNext/>
        <w:spacing w:after="0" w:line="360" w:lineRule="auto"/>
        <w:ind w:right="300"/>
        <w:jc w:val="left"/>
      </w:pPr>
      <w:r w:rsidRPr="00C64672">
        <w:rPr>
          <w:rFonts w:eastAsia="MS Mincho"/>
          <w:b/>
          <w:bCs/>
          <w:noProof/>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4"/>
                    <a:stretch>
                      <a:fillRect/>
                    </a:stretch>
                  </pic:blipFill>
                  <pic:spPr>
                    <a:xfrm>
                      <a:off x="0" y="0"/>
                      <a:ext cx="5791835" cy="3074035"/>
                    </a:xfrm>
                    <a:prstGeom prst="rect">
                      <a:avLst/>
                    </a:prstGeom>
                  </pic:spPr>
                </pic:pic>
              </a:graphicData>
            </a:graphic>
          </wp:inline>
        </w:drawing>
      </w:r>
    </w:p>
    <w:p w14:paraId="21BF559A" w14:textId="6F9DB7FB" w:rsidR="001B6DCD" w:rsidRDefault="005806AD" w:rsidP="00FD11C2">
      <w:pPr>
        <w:pStyle w:val="Caption"/>
      </w:pPr>
      <w:bookmarkStart w:id="75"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75"/>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noProof/>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5"/>
                    <a:stretch>
                      <a:fillRect/>
                    </a:stretch>
                  </pic:blipFill>
                  <pic:spPr>
                    <a:xfrm>
                      <a:off x="0" y="0"/>
                      <a:ext cx="5791835" cy="2070100"/>
                    </a:xfrm>
                    <a:prstGeom prst="rect">
                      <a:avLst/>
                    </a:prstGeom>
                  </pic:spPr>
                </pic:pic>
              </a:graphicData>
            </a:graphic>
          </wp:inline>
        </w:drawing>
      </w:r>
    </w:p>
    <w:p w14:paraId="19FE2577" w14:textId="33C4F165" w:rsidR="006B5640" w:rsidRDefault="007B2EF7" w:rsidP="00FD11C2">
      <w:pPr>
        <w:pStyle w:val="Caption"/>
      </w:pPr>
      <w:bookmarkStart w:id="76"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76"/>
    </w:p>
    <w:p w14:paraId="5C696976" w14:textId="5F8D28C9" w:rsidR="002955E8" w:rsidRDefault="002955E8" w:rsidP="00B6208D">
      <w:r>
        <w:br w:type="page"/>
      </w:r>
    </w:p>
    <w:p w14:paraId="17CD784C" w14:textId="052E3E87" w:rsidR="009819B6" w:rsidRDefault="009819B6" w:rsidP="009819B6">
      <w:pPr>
        <w:pStyle w:val="Bodytext30"/>
        <w:spacing w:after="0" w:line="360" w:lineRule="auto"/>
        <w:ind w:right="300"/>
        <w:jc w:val="left"/>
        <w:outlineLvl w:val="2"/>
        <w:rPr>
          <w:rFonts w:eastAsia="MS Mincho"/>
          <w:b/>
          <w:bCs/>
          <w:sz w:val="28"/>
          <w:szCs w:val="28"/>
        </w:rPr>
      </w:pPr>
      <w:bookmarkStart w:id="77" w:name="_Toc166718886"/>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 xml:space="preserve">ăng </w:t>
      </w:r>
      <w:r w:rsidR="001472D0">
        <w:rPr>
          <w:rFonts w:eastAsia="MS Mincho"/>
          <w:b/>
          <w:bCs/>
          <w:sz w:val="28"/>
          <w:szCs w:val="28"/>
        </w:rPr>
        <w:t>K</w:t>
      </w:r>
      <w:r w:rsidR="00684A85">
        <w:rPr>
          <w:rFonts w:eastAsia="MS Mincho"/>
          <w:b/>
          <w:bCs/>
          <w:sz w:val="28"/>
          <w:szCs w:val="28"/>
        </w:rPr>
        <w:t>ý</w:t>
      </w:r>
      <w:r w:rsidR="00BD317E">
        <w:rPr>
          <w:rFonts w:eastAsia="MS Mincho"/>
          <w:b/>
          <w:bCs/>
          <w:sz w:val="28"/>
          <w:szCs w:val="28"/>
        </w:rPr>
        <w:t xml:space="preserve"> </w:t>
      </w:r>
      <w:r w:rsidR="0064532D">
        <w:rPr>
          <w:rFonts w:eastAsia="MS Mincho"/>
          <w:b/>
          <w:bCs/>
          <w:sz w:val="28"/>
          <w:szCs w:val="28"/>
        </w:rPr>
        <w:t xml:space="preserve">/ Đăng </w:t>
      </w:r>
      <w:r w:rsidR="00015D65">
        <w:rPr>
          <w:rFonts w:eastAsia="MS Mincho"/>
          <w:b/>
          <w:bCs/>
          <w:sz w:val="28"/>
          <w:szCs w:val="28"/>
        </w:rPr>
        <w:t>N</w:t>
      </w:r>
      <w:r w:rsidR="0064532D">
        <w:rPr>
          <w:rFonts w:eastAsia="MS Mincho"/>
          <w:b/>
          <w:bCs/>
          <w:sz w:val="28"/>
          <w:szCs w:val="28"/>
        </w:rPr>
        <w:t>hập</w:t>
      </w:r>
      <w:bookmarkEnd w:id="77"/>
    </w:p>
    <w:p w14:paraId="56B146B6" w14:textId="14731AAA" w:rsidR="00ED6B19" w:rsidRDefault="00930181" w:rsidP="00ED6B19">
      <w:pPr>
        <w:pStyle w:val="Bodytext30"/>
        <w:keepNext/>
        <w:spacing w:after="0" w:line="360" w:lineRule="auto"/>
        <w:ind w:right="300"/>
        <w:jc w:val="left"/>
      </w:pPr>
      <w:r w:rsidRPr="00930181">
        <w:rPr>
          <w:noProof/>
        </w:rPr>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6"/>
                    <a:stretch>
                      <a:fillRect/>
                    </a:stretch>
                  </pic:blipFill>
                  <pic:spPr>
                    <a:xfrm>
                      <a:off x="0" y="0"/>
                      <a:ext cx="5791835" cy="2520315"/>
                    </a:xfrm>
                    <a:prstGeom prst="rect">
                      <a:avLst/>
                    </a:prstGeom>
                  </pic:spPr>
                </pic:pic>
              </a:graphicData>
            </a:graphic>
          </wp:inline>
        </w:drawing>
      </w:r>
    </w:p>
    <w:p w14:paraId="50B175E1" w14:textId="328E815E" w:rsidR="008F6CFC" w:rsidRDefault="00ED6B19" w:rsidP="00FD11C2">
      <w:pPr>
        <w:pStyle w:val="Caption"/>
      </w:pPr>
      <w:bookmarkStart w:id="78"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78"/>
    </w:p>
    <w:p w14:paraId="7AC4C5FC" w14:textId="7C1196C3" w:rsidR="0009467D" w:rsidRDefault="00ED6B19" w:rsidP="00FD11C2">
      <w:pPr>
        <w:pStyle w:val="Caption"/>
      </w:pPr>
      <w:r>
        <w:t xml:space="preserve"> </w:t>
      </w:r>
      <w:r w:rsidR="00903A58" w:rsidRPr="00903A58">
        <w:rPr>
          <w:noProof/>
        </w:rPr>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7"/>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FD11C2">
      <w:pPr>
        <w:pStyle w:val="Caption"/>
      </w:pPr>
      <w:bookmarkStart w:id="79"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79"/>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bookmarkStart w:id="80" w:name="_Toc166718887"/>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bookmarkEnd w:id="80"/>
    </w:p>
    <w:p w14:paraId="5E84A63C" w14:textId="77777777" w:rsidR="00205E1F" w:rsidRDefault="000564CF" w:rsidP="00205E1F">
      <w:pPr>
        <w:pStyle w:val="Bodytext30"/>
        <w:keepNext/>
        <w:spacing w:after="0" w:line="360" w:lineRule="auto"/>
        <w:ind w:right="300"/>
        <w:jc w:val="center"/>
      </w:pPr>
      <w:r w:rsidRPr="000564CF">
        <w:rPr>
          <w:rFonts w:eastAsia="MS Mincho"/>
          <w:b/>
          <w:bCs/>
          <w:noProof/>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8"/>
                    <a:stretch>
                      <a:fillRect/>
                    </a:stretch>
                  </pic:blipFill>
                  <pic:spPr>
                    <a:xfrm>
                      <a:off x="0" y="0"/>
                      <a:ext cx="5791835" cy="3066415"/>
                    </a:xfrm>
                    <a:prstGeom prst="rect">
                      <a:avLst/>
                    </a:prstGeom>
                  </pic:spPr>
                </pic:pic>
              </a:graphicData>
            </a:graphic>
          </wp:inline>
        </w:drawing>
      </w:r>
    </w:p>
    <w:p w14:paraId="30366C30" w14:textId="71AD9FFF" w:rsidR="00B72075" w:rsidRDefault="00205E1F" w:rsidP="00FD11C2">
      <w:pPr>
        <w:pStyle w:val="Caption"/>
      </w:pPr>
      <w:bookmarkStart w:id="81"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81"/>
    </w:p>
    <w:p w14:paraId="24021C7E" w14:textId="77777777" w:rsidR="003B335D" w:rsidRDefault="001F6663" w:rsidP="003B335D">
      <w:pPr>
        <w:keepNext/>
        <w:jc w:val="center"/>
      </w:pPr>
      <w:r w:rsidRPr="001F6663">
        <w:rPr>
          <w:rFonts w:eastAsia="MS Mincho"/>
          <w:noProof/>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9"/>
                    <a:stretch>
                      <a:fillRect/>
                    </a:stretch>
                  </pic:blipFill>
                  <pic:spPr>
                    <a:xfrm>
                      <a:off x="0" y="0"/>
                      <a:ext cx="5791835" cy="3067050"/>
                    </a:xfrm>
                    <a:prstGeom prst="rect">
                      <a:avLst/>
                    </a:prstGeom>
                  </pic:spPr>
                </pic:pic>
              </a:graphicData>
            </a:graphic>
          </wp:inline>
        </w:drawing>
      </w:r>
    </w:p>
    <w:p w14:paraId="4970163D" w14:textId="4314AC58" w:rsidR="009D5912" w:rsidRDefault="003B335D" w:rsidP="00FD11C2">
      <w:pPr>
        <w:pStyle w:val="Caption"/>
      </w:pPr>
      <w:bookmarkStart w:id="82"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82"/>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bookmarkStart w:id="83" w:name="_Toc166718888"/>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bookmarkEnd w:id="83"/>
    </w:p>
    <w:p w14:paraId="432820ED" w14:textId="77777777" w:rsidR="008827E9" w:rsidRDefault="00667861" w:rsidP="008827E9">
      <w:pPr>
        <w:pStyle w:val="Bodytext30"/>
        <w:keepNext/>
        <w:spacing w:after="0" w:line="360" w:lineRule="auto"/>
        <w:ind w:right="300"/>
        <w:jc w:val="center"/>
      </w:pPr>
      <w:r w:rsidRPr="00667861">
        <w:rPr>
          <w:rFonts w:eastAsia="MS Mincho"/>
          <w:b/>
          <w:bCs/>
          <w:noProof/>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40"/>
                    <a:stretch>
                      <a:fillRect/>
                    </a:stretch>
                  </pic:blipFill>
                  <pic:spPr>
                    <a:xfrm>
                      <a:off x="0" y="0"/>
                      <a:ext cx="5791835" cy="3072765"/>
                    </a:xfrm>
                    <a:prstGeom prst="rect">
                      <a:avLst/>
                    </a:prstGeom>
                  </pic:spPr>
                </pic:pic>
              </a:graphicData>
            </a:graphic>
          </wp:inline>
        </w:drawing>
      </w:r>
    </w:p>
    <w:p w14:paraId="4515FBD7" w14:textId="150F98D1" w:rsidR="000516EB" w:rsidRDefault="008827E9" w:rsidP="00FD11C2">
      <w:pPr>
        <w:pStyle w:val="Caption"/>
      </w:pPr>
      <w:bookmarkStart w:id="84"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84"/>
    </w:p>
    <w:p w14:paraId="1F946D36" w14:textId="77777777" w:rsidR="002731E2" w:rsidRDefault="00F25982" w:rsidP="002731E2">
      <w:pPr>
        <w:keepNext/>
        <w:jc w:val="center"/>
      </w:pPr>
      <w:r w:rsidRPr="00F25982">
        <w:rPr>
          <w:rFonts w:eastAsia="MS Mincho"/>
          <w:noProof/>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41"/>
                    <a:stretch>
                      <a:fillRect/>
                    </a:stretch>
                  </pic:blipFill>
                  <pic:spPr>
                    <a:xfrm>
                      <a:off x="0" y="0"/>
                      <a:ext cx="5791835" cy="3066415"/>
                    </a:xfrm>
                    <a:prstGeom prst="rect">
                      <a:avLst/>
                    </a:prstGeom>
                  </pic:spPr>
                </pic:pic>
              </a:graphicData>
            </a:graphic>
          </wp:inline>
        </w:drawing>
      </w:r>
    </w:p>
    <w:p w14:paraId="13ACD0B2" w14:textId="1AAFAB6B" w:rsidR="003279B8" w:rsidRDefault="002731E2" w:rsidP="00FD11C2">
      <w:pPr>
        <w:pStyle w:val="Caption"/>
        <w:rPr>
          <w:rFonts w:eastAsia="MS Mincho"/>
        </w:rPr>
      </w:pPr>
      <w:bookmarkStart w:id="85"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85"/>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7FB8F8B9" w:rsidR="00EE2D37" w:rsidRDefault="00EE2D37" w:rsidP="00EE2D37">
      <w:pPr>
        <w:pStyle w:val="Bodytext30"/>
        <w:spacing w:after="0" w:line="360" w:lineRule="auto"/>
        <w:ind w:right="300"/>
        <w:jc w:val="left"/>
        <w:outlineLvl w:val="2"/>
        <w:rPr>
          <w:rFonts w:eastAsia="MS Mincho"/>
          <w:b/>
          <w:bCs/>
          <w:sz w:val="28"/>
          <w:szCs w:val="28"/>
        </w:rPr>
      </w:pPr>
      <w:bookmarkStart w:id="86" w:name="_Toc166718889"/>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690433">
        <w:rPr>
          <w:rFonts w:eastAsia="MS Mincho"/>
          <w:b/>
          <w:bCs/>
          <w:sz w:val="28"/>
          <w:szCs w:val="28"/>
        </w:rPr>
        <w:t>C</w:t>
      </w:r>
      <w:r w:rsidR="0034294F">
        <w:rPr>
          <w:rFonts w:eastAsia="MS Mincho"/>
          <w:b/>
          <w:bCs/>
          <w:sz w:val="28"/>
          <w:szCs w:val="28"/>
        </w:rPr>
        <w:t xml:space="preserve">ập </w:t>
      </w:r>
      <w:r w:rsidR="00690433">
        <w:rPr>
          <w:rFonts w:eastAsia="MS Mincho"/>
          <w:b/>
          <w:bCs/>
          <w:sz w:val="28"/>
          <w:szCs w:val="28"/>
        </w:rPr>
        <w:t>N</w:t>
      </w:r>
      <w:r w:rsidR="0034294F">
        <w:rPr>
          <w:rFonts w:eastAsia="MS Mincho"/>
          <w:b/>
          <w:bCs/>
          <w:sz w:val="28"/>
          <w:szCs w:val="28"/>
        </w:rPr>
        <w:t xml:space="preserve">hật </w:t>
      </w:r>
      <w:r w:rsidR="00690433">
        <w:rPr>
          <w:rFonts w:eastAsia="MS Mincho"/>
          <w:b/>
          <w:bCs/>
          <w:sz w:val="28"/>
          <w:szCs w:val="28"/>
        </w:rPr>
        <w:t>T</w:t>
      </w:r>
      <w:r w:rsidR="0034294F">
        <w:rPr>
          <w:rFonts w:eastAsia="MS Mincho"/>
          <w:b/>
          <w:bCs/>
          <w:sz w:val="28"/>
          <w:szCs w:val="28"/>
        </w:rPr>
        <w:t xml:space="preserve">hông </w:t>
      </w:r>
      <w:r w:rsidR="00690433">
        <w:rPr>
          <w:rFonts w:eastAsia="MS Mincho"/>
          <w:b/>
          <w:bCs/>
          <w:sz w:val="28"/>
          <w:szCs w:val="28"/>
        </w:rPr>
        <w:t>T</w:t>
      </w:r>
      <w:r w:rsidR="0034294F">
        <w:rPr>
          <w:rFonts w:eastAsia="MS Mincho"/>
          <w:b/>
          <w:bCs/>
          <w:sz w:val="28"/>
          <w:szCs w:val="28"/>
        </w:rPr>
        <w:t>in</w:t>
      </w:r>
      <w:bookmarkEnd w:id="86"/>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42"/>
                    <a:stretch>
                      <a:fillRect/>
                    </a:stretch>
                  </pic:blipFill>
                  <pic:spPr>
                    <a:xfrm>
                      <a:off x="0" y="0"/>
                      <a:ext cx="5791835" cy="2462530"/>
                    </a:xfrm>
                    <a:prstGeom prst="rect">
                      <a:avLst/>
                    </a:prstGeom>
                  </pic:spPr>
                </pic:pic>
              </a:graphicData>
            </a:graphic>
          </wp:inline>
        </w:drawing>
      </w:r>
    </w:p>
    <w:p w14:paraId="1ED0B3C0" w14:textId="607B16EE" w:rsidR="00366EB6" w:rsidRDefault="00CB6A63" w:rsidP="00FD11C2">
      <w:pPr>
        <w:pStyle w:val="Caption"/>
        <w:rPr>
          <w:rFonts w:eastAsia="MS Mincho"/>
          <w:b/>
          <w:sz w:val="28"/>
          <w:szCs w:val="28"/>
        </w:rPr>
      </w:pPr>
      <w:bookmarkStart w:id="87"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87"/>
    </w:p>
    <w:p w14:paraId="4DA17B1A" w14:textId="54A0215A" w:rsidR="00AE4D95" w:rsidRDefault="00AE4D95" w:rsidP="00AE4D95">
      <w:pPr>
        <w:pStyle w:val="Bodytext30"/>
        <w:spacing w:after="0" w:line="360" w:lineRule="auto"/>
        <w:ind w:right="300"/>
        <w:jc w:val="left"/>
        <w:outlineLvl w:val="2"/>
        <w:rPr>
          <w:rFonts w:eastAsia="MS Mincho"/>
          <w:b/>
          <w:bCs/>
          <w:sz w:val="28"/>
          <w:szCs w:val="28"/>
        </w:rPr>
      </w:pPr>
      <w:bookmarkStart w:id="88" w:name="_Toc166718890"/>
      <w:r>
        <w:rPr>
          <w:rFonts w:eastAsia="MS Mincho"/>
          <w:b/>
          <w:bCs/>
          <w:sz w:val="28"/>
          <w:szCs w:val="28"/>
        </w:rPr>
        <w:t xml:space="preserve">1.9.6. Trang </w:t>
      </w:r>
      <w:r w:rsidR="008F0633">
        <w:rPr>
          <w:rFonts w:eastAsia="MS Mincho"/>
          <w:b/>
          <w:bCs/>
          <w:sz w:val="28"/>
          <w:szCs w:val="28"/>
        </w:rPr>
        <w:t>T</w:t>
      </w:r>
      <w:r w:rsidR="00B34C83">
        <w:rPr>
          <w:rFonts w:eastAsia="MS Mincho"/>
          <w:b/>
          <w:bCs/>
          <w:sz w:val="28"/>
          <w:szCs w:val="28"/>
        </w:rPr>
        <w:t xml:space="preserve">ìm </w:t>
      </w:r>
      <w:r w:rsidR="008F0633">
        <w:rPr>
          <w:rFonts w:eastAsia="MS Mincho"/>
          <w:b/>
          <w:bCs/>
          <w:sz w:val="28"/>
          <w:szCs w:val="28"/>
        </w:rPr>
        <w:t>K</w:t>
      </w:r>
      <w:r w:rsidR="00B34C83">
        <w:rPr>
          <w:rFonts w:eastAsia="MS Mincho"/>
          <w:b/>
          <w:bCs/>
          <w:sz w:val="28"/>
          <w:szCs w:val="28"/>
        </w:rPr>
        <w:t xml:space="preserve">iếm </w:t>
      </w:r>
      <w:r w:rsidR="008F0633">
        <w:rPr>
          <w:rFonts w:eastAsia="MS Mincho"/>
          <w:b/>
          <w:bCs/>
          <w:sz w:val="28"/>
          <w:szCs w:val="28"/>
        </w:rPr>
        <w:t>S</w:t>
      </w:r>
      <w:r w:rsidR="00B34C83">
        <w:rPr>
          <w:rFonts w:eastAsia="MS Mincho"/>
          <w:b/>
          <w:bCs/>
          <w:sz w:val="28"/>
          <w:szCs w:val="28"/>
        </w:rPr>
        <w:t xml:space="preserve">ản </w:t>
      </w:r>
      <w:r w:rsidR="008F0633">
        <w:rPr>
          <w:rFonts w:eastAsia="MS Mincho"/>
          <w:b/>
          <w:bCs/>
          <w:sz w:val="28"/>
          <w:szCs w:val="28"/>
        </w:rPr>
        <w:t>P</w:t>
      </w:r>
      <w:r w:rsidR="00B34C83">
        <w:rPr>
          <w:rFonts w:eastAsia="MS Mincho"/>
          <w:b/>
          <w:bCs/>
          <w:sz w:val="28"/>
          <w:szCs w:val="28"/>
        </w:rPr>
        <w:t>hẩm</w:t>
      </w:r>
      <w:bookmarkEnd w:id="88"/>
    </w:p>
    <w:p w14:paraId="2562B505" w14:textId="1BCFA99D" w:rsidR="002B50D1" w:rsidRDefault="00776626" w:rsidP="00CC0ADC">
      <w:pPr>
        <w:pStyle w:val="Bodytext30"/>
        <w:keepNext/>
        <w:spacing w:after="0" w:line="360" w:lineRule="auto"/>
        <w:ind w:right="300"/>
        <w:jc w:val="center"/>
      </w:pPr>
      <w:r w:rsidRPr="00776626">
        <w:rPr>
          <w:noProof/>
        </w:rPr>
        <w:drawing>
          <wp:inline distT="0" distB="0" distL="0" distR="0" wp14:anchorId="08AAA5A9" wp14:editId="73333A0D">
            <wp:extent cx="5791835" cy="2722245"/>
            <wp:effectExtent l="0" t="0" r="0" b="1905"/>
            <wp:docPr id="1664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83096" name="Picture 1" descr="A screenshot of a computer&#10;&#10;Description automatically generated"/>
                    <pic:cNvPicPr/>
                  </pic:nvPicPr>
                  <pic:blipFill>
                    <a:blip r:embed="rId43"/>
                    <a:stretch>
                      <a:fillRect/>
                    </a:stretch>
                  </pic:blipFill>
                  <pic:spPr>
                    <a:xfrm>
                      <a:off x="0" y="0"/>
                      <a:ext cx="5791835" cy="2722245"/>
                    </a:xfrm>
                    <a:prstGeom prst="rect">
                      <a:avLst/>
                    </a:prstGeom>
                  </pic:spPr>
                </pic:pic>
              </a:graphicData>
            </a:graphic>
          </wp:inline>
        </w:drawing>
      </w:r>
    </w:p>
    <w:p w14:paraId="63EA1357" w14:textId="28465867" w:rsidR="00BC3DB1" w:rsidRDefault="002B50D1" w:rsidP="00FD11C2">
      <w:pPr>
        <w:pStyle w:val="Caption"/>
        <w:rPr>
          <w:rFonts w:eastAsia="MS Mincho"/>
          <w:b/>
          <w:sz w:val="28"/>
          <w:szCs w:val="28"/>
        </w:rPr>
      </w:pPr>
      <w:bookmarkStart w:id="89"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89"/>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Default="00885AE5" w:rsidP="00885AE5">
      <w:pPr>
        <w:rPr>
          <w:rFonts w:eastAsia="MS Mincho"/>
        </w:rPr>
      </w:pPr>
    </w:p>
    <w:p w14:paraId="2DEDADF5" w14:textId="77777777" w:rsidR="00FE3FC7" w:rsidRPr="00885AE5" w:rsidRDefault="00FE3FC7" w:rsidP="00885AE5">
      <w:pPr>
        <w:rPr>
          <w:rFonts w:eastAsia="MS Mincho"/>
        </w:rPr>
      </w:pPr>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90" w:name="_Toc166718891"/>
      <w:r w:rsidRPr="00261BCD">
        <w:rPr>
          <w:rFonts w:eastAsia="MS Mincho"/>
          <w:b/>
          <w:bCs/>
          <w:sz w:val="28"/>
          <w:szCs w:val="28"/>
        </w:rPr>
        <w:lastRenderedPageBreak/>
        <w:t>Thiết kế cách tiến hành Test</w:t>
      </w:r>
      <w:bookmarkEnd w:id="90"/>
    </w:p>
    <w:tbl>
      <w:tblPr>
        <w:tblW w:w="5814" w:type="pct"/>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2202"/>
        <w:gridCol w:w="2022"/>
        <w:gridCol w:w="1055"/>
        <w:gridCol w:w="1694"/>
        <w:gridCol w:w="2228"/>
        <w:gridCol w:w="753"/>
      </w:tblGrid>
      <w:tr w:rsidR="00876D8D" w14:paraId="3EFF9F08" w14:textId="77777777" w:rsidTr="006765AD">
        <w:trPr>
          <w:trHeight w:val="270"/>
          <w:tblHeader/>
        </w:trPr>
        <w:tc>
          <w:tcPr>
            <w:tcW w:w="416" w:type="pct"/>
            <w:shd w:val="clear" w:color="000000" w:fill="FFFFFF"/>
            <w:noWrap/>
            <w:vAlign w:val="center"/>
          </w:tcPr>
          <w:p w14:paraId="1F66A0C2" w14:textId="77777777" w:rsidR="00876D8D" w:rsidRDefault="00876D8D" w:rsidP="00BC6E43">
            <w:pPr>
              <w:spacing w:after="120"/>
              <w:jc w:val="center"/>
              <w:rPr>
                <w:rFonts w:eastAsia="MS PGothic"/>
                <w:b/>
                <w:bCs/>
                <w:szCs w:val="26"/>
              </w:rPr>
            </w:pPr>
            <w:r>
              <w:rPr>
                <w:rStyle w:val="Strong"/>
                <w:szCs w:val="26"/>
              </w:rPr>
              <w:t>Test ID</w:t>
            </w:r>
          </w:p>
        </w:tc>
        <w:tc>
          <w:tcPr>
            <w:tcW w:w="1014" w:type="pct"/>
            <w:shd w:val="clear" w:color="000000" w:fill="FFFFFF"/>
            <w:noWrap/>
            <w:vAlign w:val="center"/>
          </w:tcPr>
          <w:p w14:paraId="3F320127" w14:textId="248A9B0C" w:rsidR="00876D8D" w:rsidRDefault="00876D8D" w:rsidP="00BC6E43">
            <w:pPr>
              <w:spacing w:after="120"/>
              <w:jc w:val="center"/>
              <w:rPr>
                <w:rFonts w:eastAsia="MS PGothic"/>
                <w:b/>
                <w:bCs/>
                <w:szCs w:val="26"/>
              </w:rPr>
            </w:pPr>
            <w:r>
              <w:rPr>
                <w:rStyle w:val="Strong"/>
                <w:szCs w:val="26"/>
              </w:rPr>
              <w:t>Chức năng</w:t>
            </w:r>
          </w:p>
        </w:tc>
        <w:tc>
          <w:tcPr>
            <w:tcW w:w="931" w:type="pct"/>
            <w:shd w:val="clear" w:color="000000" w:fill="FFFFFF"/>
            <w:vAlign w:val="center"/>
          </w:tcPr>
          <w:p w14:paraId="7C63045D" w14:textId="77777777" w:rsidR="00876D8D" w:rsidRDefault="00876D8D" w:rsidP="00BC6E43">
            <w:pPr>
              <w:spacing w:after="120"/>
              <w:jc w:val="center"/>
              <w:rPr>
                <w:rFonts w:eastAsia="MS PGothic"/>
                <w:b/>
                <w:bCs/>
                <w:szCs w:val="26"/>
              </w:rPr>
            </w:pPr>
            <w:r>
              <w:rPr>
                <w:rFonts w:eastAsia="MS PGothic"/>
                <w:b/>
                <w:bCs/>
                <w:szCs w:val="26"/>
              </w:rPr>
              <w:t>Mô tả</w:t>
            </w:r>
          </w:p>
        </w:tc>
        <w:tc>
          <w:tcPr>
            <w:tcW w:w="486" w:type="pct"/>
            <w:shd w:val="clear" w:color="000000" w:fill="FFFFFF"/>
            <w:vAlign w:val="center"/>
          </w:tcPr>
          <w:p w14:paraId="7DAB63C2" w14:textId="77777777" w:rsidR="00876D8D" w:rsidRDefault="00876D8D" w:rsidP="00BC6E43">
            <w:pPr>
              <w:spacing w:after="120"/>
              <w:jc w:val="center"/>
              <w:rPr>
                <w:rFonts w:eastAsia="MS PGothic"/>
                <w:b/>
                <w:bCs/>
                <w:szCs w:val="26"/>
              </w:rPr>
            </w:pPr>
            <w:r>
              <w:rPr>
                <w:rStyle w:val="Strong"/>
                <w:szCs w:val="26"/>
              </w:rPr>
              <w:t>Điều kiện trước</w:t>
            </w:r>
          </w:p>
        </w:tc>
        <w:tc>
          <w:tcPr>
            <w:tcW w:w="780" w:type="pct"/>
            <w:shd w:val="clear" w:color="000000" w:fill="FFFFFF"/>
            <w:vAlign w:val="center"/>
          </w:tcPr>
          <w:p w14:paraId="331F12F9" w14:textId="77777777" w:rsidR="00876D8D" w:rsidRDefault="00876D8D" w:rsidP="00BC6E43">
            <w:pPr>
              <w:spacing w:after="120"/>
              <w:jc w:val="center"/>
              <w:rPr>
                <w:rFonts w:eastAsia="MS PGothic"/>
                <w:b/>
                <w:bCs/>
                <w:szCs w:val="26"/>
              </w:rPr>
            </w:pPr>
            <w:r>
              <w:rPr>
                <w:rFonts w:eastAsia="MS PGothic"/>
                <w:b/>
                <w:bCs/>
                <w:szCs w:val="26"/>
              </w:rPr>
              <w:t>Dữ liệu Test</w:t>
            </w:r>
          </w:p>
        </w:tc>
        <w:tc>
          <w:tcPr>
            <w:tcW w:w="1026" w:type="pct"/>
            <w:shd w:val="clear" w:color="000000" w:fill="FFFFFF"/>
            <w:noWrap/>
            <w:vAlign w:val="center"/>
          </w:tcPr>
          <w:p w14:paraId="4A2799EC" w14:textId="77777777" w:rsidR="00876D8D" w:rsidRDefault="00876D8D" w:rsidP="00BC6E43">
            <w:pPr>
              <w:spacing w:after="120"/>
              <w:jc w:val="center"/>
              <w:rPr>
                <w:rFonts w:eastAsia="MS PGothic"/>
                <w:b/>
                <w:bCs/>
                <w:szCs w:val="26"/>
              </w:rPr>
            </w:pPr>
            <w:r>
              <w:rPr>
                <w:rFonts w:eastAsia="MS PGothic"/>
                <w:b/>
                <w:bCs/>
                <w:szCs w:val="26"/>
              </w:rPr>
              <w:t>Kết quả mong muốn</w:t>
            </w:r>
          </w:p>
        </w:tc>
        <w:tc>
          <w:tcPr>
            <w:tcW w:w="347" w:type="pct"/>
            <w:shd w:val="clear" w:color="000000" w:fill="FFFFFF"/>
            <w:vAlign w:val="center"/>
          </w:tcPr>
          <w:p w14:paraId="6C48C6CD" w14:textId="77777777" w:rsidR="00876D8D" w:rsidRDefault="00876D8D" w:rsidP="00BC6E43">
            <w:pPr>
              <w:spacing w:after="120"/>
              <w:jc w:val="center"/>
              <w:rPr>
                <w:rFonts w:eastAsia="MS PGothic"/>
                <w:b/>
                <w:bCs/>
                <w:szCs w:val="26"/>
              </w:rPr>
            </w:pPr>
            <w:r>
              <w:rPr>
                <w:rFonts w:eastAsia="MS PGothic"/>
                <w:b/>
                <w:bCs/>
                <w:szCs w:val="26"/>
              </w:rPr>
              <w:t>Ghi chú</w:t>
            </w:r>
          </w:p>
        </w:tc>
      </w:tr>
      <w:tr w:rsidR="00876D8D" w14:paraId="3B721200" w14:textId="77777777" w:rsidTr="006765AD">
        <w:trPr>
          <w:trHeight w:val="270"/>
        </w:trPr>
        <w:tc>
          <w:tcPr>
            <w:tcW w:w="416" w:type="pct"/>
            <w:shd w:val="clear" w:color="000000" w:fill="FFFFFF"/>
            <w:noWrap/>
            <w:vAlign w:val="center"/>
          </w:tcPr>
          <w:p w14:paraId="6F84D9C8" w14:textId="77777777" w:rsidR="00876D8D" w:rsidRDefault="00876D8D" w:rsidP="006765AD">
            <w:pPr>
              <w:spacing w:after="120"/>
              <w:rPr>
                <w:rFonts w:eastAsia="MS PGothic"/>
                <w:szCs w:val="26"/>
              </w:rPr>
            </w:pPr>
            <w:r>
              <w:rPr>
                <w:rFonts w:eastAsia="MS PGothic"/>
                <w:szCs w:val="26"/>
              </w:rPr>
              <w:t>1</w:t>
            </w:r>
          </w:p>
        </w:tc>
        <w:tc>
          <w:tcPr>
            <w:tcW w:w="1014" w:type="pct"/>
            <w:shd w:val="clear" w:color="000000" w:fill="FFFFFF"/>
            <w:noWrap/>
            <w:vAlign w:val="center"/>
          </w:tcPr>
          <w:p w14:paraId="56A3D2BA" w14:textId="77777777" w:rsidR="00876D8D" w:rsidRDefault="00876D8D" w:rsidP="006765AD">
            <w:pPr>
              <w:spacing w:after="120"/>
              <w:rPr>
                <w:rFonts w:eastAsia="MS PGothic"/>
                <w:szCs w:val="26"/>
              </w:rPr>
            </w:pPr>
            <w:r w:rsidRPr="00C256CE">
              <w:rPr>
                <w:rFonts w:eastAsia="MS PGothic"/>
              </w:rPr>
              <w:t xml:space="preserve">Đăng ký </w:t>
            </w:r>
          </w:p>
        </w:tc>
        <w:tc>
          <w:tcPr>
            <w:tcW w:w="931" w:type="pct"/>
            <w:shd w:val="clear" w:color="000000" w:fill="FFFFFF"/>
          </w:tcPr>
          <w:p w14:paraId="65D81A30" w14:textId="77777777" w:rsidR="00876D8D" w:rsidRDefault="00876D8D" w:rsidP="006765AD">
            <w:pPr>
              <w:spacing w:after="120"/>
              <w:rPr>
                <w:rFonts w:eastAsia="MS PGothic"/>
                <w:szCs w:val="26"/>
              </w:rPr>
            </w:pPr>
            <w:r>
              <w:rPr>
                <w:rFonts w:eastAsia="MS PGothic"/>
                <w:szCs w:val="26"/>
              </w:rPr>
              <w:t>Đăng ký tài khoản mới cho người dùng</w:t>
            </w:r>
          </w:p>
        </w:tc>
        <w:tc>
          <w:tcPr>
            <w:tcW w:w="486" w:type="pct"/>
            <w:shd w:val="clear" w:color="000000" w:fill="FFFFFF"/>
          </w:tcPr>
          <w:p w14:paraId="2E717D81" w14:textId="77777777" w:rsidR="00876D8D" w:rsidRDefault="00876D8D" w:rsidP="006765AD">
            <w:pPr>
              <w:spacing w:after="120"/>
              <w:rPr>
                <w:rFonts w:eastAsia="MS PGothic"/>
                <w:szCs w:val="26"/>
              </w:rPr>
            </w:pPr>
          </w:p>
        </w:tc>
        <w:tc>
          <w:tcPr>
            <w:tcW w:w="780" w:type="pct"/>
            <w:shd w:val="clear" w:color="000000" w:fill="FFFFFF"/>
          </w:tcPr>
          <w:p w14:paraId="52E87E13" w14:textId="746AEEE7"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Nhập đúng các thông tin</w:t>
            </w:r>
          </w:p>
          <w:p w14:paraId="3C39924B" w14:textId="455C0210"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Không nhập</w:t>
            </w:r>
          </w:p>
          <w:p w14:paraId="05D334A5" w14:textId="2D9DBBC3" w:rsidR="00876D8D" w:rsidRDefault="00876D8D" w:rsidP="00D65CB8">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 xml:space="preserve">Nhập email </w:t>
            </w:r>
            <w:r w:rsidR="008B1884">
              <w:rPr>
                <w:rFonts w:eastAsia="MS PGothic"/>
                <w:szCs w:val="26"/>
              </w:rPr>
              <w:t>đã đăng ký</w:t>
            </w:r>
          </w:p>
        </w:tc>
        <w:tc>
          <w:tcPr>
            <w:tcW w:w="1026" w:type="pct"/>
            <w:shd w:val="clear" w:color="000000" w:fill="FFFFFF"/>
            <w:noWrap/>
            <w:vAlign w:val="center"/>
          </w:tcPr>
          <w:p w14:paraId="12976401" w14:textId="548DC50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Đăng ký thành công</w:t>
            </w:r>
          </w:p>
          <w:p w14:paraId="54E42778" w14:textId="141E587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p w14:paraId="06507791" w14:textId="1A6E3906"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tc>
        <w:tc>
          <w:tcPr>
            <w:tcW w:w="347" w:type="pct"/>
            <w:shd w:val="clear" w:color="000000" w:fill="FFFFFF"/>
            <w:vAlign w:val="center"/>
          </w:tcPr>
          <w:p w14:paraId="5807B9DC" w14:textId="77777777" w:rsidR="00876D8D" w:rsidRDefault="00876D8D" w:rsidP="006765AD">
            <w:pPr>
              <w:spacing w:after="120"/>
              <w:rPr>
                <w:rFonts w:eastAsia="MS PGothic"/>
                <w:szCs w:val="26"/>
              </w:rPr>
            </w:pPr>
          </w:p>
        </w:tc>
      </w:tr>
      <w:tr w:rsidR="00876D8D" w14:paraId="4B961F5E" w14:textId="77777777" w:rsidTr="006765AD">
        <w:trPr>
          <w:trHeight w:val="270"/>
        </w:trPr>
        <w:tc>
          <w:tcPr>
            <w:tcW w:w="416" w:type="pct"/>
            <w:shd w:val="clear" w:color="000000" w:fill="FFFFFF"/>
            <w:noWrap/>
            <w:vAlign w:val="center"/>
          </w:tcPr>
          <w:p w14:paraId="2229651D" w14:textId="77777777" w:rsidR="00876D8D" w:rsidRDefault="00876D8D" w:rsidP="006765AD">
            <w:pPr>
              <w:spacing w:after="120"/>
              <w:rPr>
                <w:rFonts w:eastAsia="MS PGothic"/>
                <w:szCs w:val="26"/>
              </w:rPr>
            </w:pPr>
            <w:r>
              <w:rPr>
                <w:rFonts w:eastAsia="MS PGothic"/>
                <w:szCs w:val="26"/>
              </w:rPr>
              <w:t>2</w:t>
            </w:r>
          </w:p>
        </w:tc>
        <w:tc>
          <w:tcPr>
            <w:tcW w:w="1014" w:type="pct"/>
            <w:shd w:val="clear" w:color="000000" w:fill="FFFFFF"/>
            <w:noWrap/>
            <w:vAlign w:val="center"/>
          </w:tcPr>
          <w:p w14:paraId="2918DE95" w14:textId="77777777" w:rsidR="00876D8D" w:rsidRDefault="00876D8D" w:rsidP="006765AD">
            <w:pPr>
              <w:spacing w:after="120"/>
              <w:rPr>
                <w:rFonts w:eastAsia="MS PGothic"/>
                <w:szCs w:val="26"/>
              </w:rPr>
            </w:pPr>
            <w:r w:rsidRPr="00C256CE">
              <w:rPr>
                <w:rFonts w:eastAsia="MS PGothic"/>
              </w:rPr>
              <w:t>Đăng nhập</w:t>
            </w:r>
          </w:p>
        </w:tc>
        <w:tc>
          <w:tcPr>
            <w:tcW w:w="931" w:type="pct"/>
            <w:shd w:val="clear" w:color="000000" w:fill="FFFFFF"/>
          </w:tcPr>
          <w:p w14:paraId="3A1FB3D3" w14:textId="77777777" w:rsidR="00876D8D" w:rsidRDefault="00876D8D" w:rsidP="006765AD">
            <w:pPr>
              <w:spacing w:after="120"/>
              <w:rPr>
                <w:rFonts w:eastAsia="MS PGothic"/>
                <w:szCs w:val="26"/>
              </w:rPr>
            </w:pPr>
            <w:r>
              <w:rPr>
                <w:rFonts w:eastAsia="MS PGothic"/>
                <w:szCs w:val="26"/>
              </w:rPr>
              <w:t>Đăng nhập để thực hiện các chức năng khác</w:t>
            </w:r>
          </w:p>
        </w:tc>
        <w:tc>
          <w:tcPr>
            <w:tcW w:w="486" w:type="pct"/>
            <w:shd w:val="clear" w:color="000000" w:fill="FFFFFF"/>
          </w:tcPr>
          <w:p w14:paraId="6D427A3E" w14:textId="77777777" w:rsidR="00876D8D" w:rsidRDefault="00876D8D" w:rsidP="006765AD">
            <w:pPr>
              <w:spacing w:after="120"/>
              <w:rPr>
                <w:rFonts w:eastAsia="MS PGothic"/>
                <w:szCs w:val="26"/>
              </w:rPr>
            </w:pPr>
          </w:p>
        </w:tc>
        <w:tc>
          <w:tcPr>
            <w:tcW w:w="780" w:type="pct"/>
            <w:shd w:val="clear" w:color="000000" w:fill="FFFFFF"/>
          </w:tcPr>
          <w:p w14:paraId="2A589F80" w14:textId="7F93DA5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đúng các thông tin</w:t>
            </w:r>
          </w:p>
          <w:p w14:paraId="24EBB876" w14:textId="662D7DF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email</w:t>
            </w:r>
          </w:p>
          <w:p w14:paraId="02103ADF" w14:textId="7A4799D7"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mật khẩu</w:t>
            </w:r>
          </w:p>
          <w:p w14:paraId="43AF32BC" w14:textId="27E5D720"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Không nhập</w:t>
            </w:r>
          </w:p>
        </w:tc>
        <w:tc>
          <w:tcPr>
            <w:tcW w:w="1026" w:type="pct"/>
            <w:shd w:val="clear" w:color="000000" w:fill="FFFFFF"/>
            <w:noWrap/>
            <w:vAlign w:val="center"/>
          </w:tcPr>
          <w:p w14:paraId="333A3935" w14:textId="1A736175"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Đăng nhâp thành công</w:t>
            </w:r>
          </w:p>
          <w:p w14:paraId="5BB167BD" w14:textId="576E7FCC"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3FE5B46C" w14:textId="4529A697"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6A476940" w14:textId="69E8B92F"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tc>
        <w:tc>
          <w:tcPr>
            <w:tcW w:w="347" w:type="pct"/>
            <w:shd w:val="clear" w:color="000000" w:fill="FFFFFF"/>
            <w:vAlign w:val="center"/>
          </w:tcPr>
          <w:p w14:paraId="509DAA2B" w14:textId="77777777" w:rsidR="00876D8D" w:rsidRDefault="00876D8D" w:rsidP="006765AD">
            <w:pPr>
              <w:spacing w:after="120"/>
              <w:rPr>
                <w:rFonts w:eastAsia="MS PGothic"/>
                <w:szCs w:val="26"/>
              </w:rPr>
            </w:pPr>
          </w:p>
        </w:tc>
      </w:tr>
      <w:tr w:rsidR="00FD4444" w14:paraId="6655189A" w14:textId="77777777" w:rsidTr="006765AD">
        <w:trPr>
          <w:trHeight w:val="270"/>
        </w:trPr>
        <w:tc>
          <w:tcPr>
            <w:tcW w:w="416" w:type="pct"/>
            <w:shd w:val="clear" w:color="000000" w:fill="FFFFFF"/>
            <w:noWrap/>
            <w:vAlign w:val="center"/>
          </w:tcPr>
          <w:p w14:paraId="6A0DEA8D" w14:textId="699DADE0" w:rsidR="00FD4444" w:rsidRDefault="00FD4444"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32EC0993" w14:textId="4B766289" w:rsidR="00FD4444" w:rsidRPr="00C256CE" w:rsidRDefault="00FD4444" w:rsidP="006765AD">
            <w:pPr>
              <w:spacing w:after="120"/>
              <w:rPr>
                <w:rFonts w:eastAsia="MS PGothic"/>
              </w:rPr>
            </w:pPr>
            <w:r>
              <w:rPr>
                <w:rFonts w:eastAsia="MS PGothic"/>
              </w:rPr>
              <w:t>Đăng xuất</w:t>
            </w:r>
          </w:p>
        </w:tc>
        <w:tc>
          <w:tcPr>
            <w:tcW w:w="931" w:type="pct"/>
            <w:shd w:val="clear" w:color="000000" w:fill="FFFFFF"/>
          </w:tcPr>
          <w:p w14:paraId="24382AE4" w14:textId="32CD2371" w:rsidR="00FD4444" w:rsidRDefault="00272E6E" w:rsidP="006765AD">
            <w:pPr>
              <w:spacing w:after="120"/>
              <w:rPr>
                <w:rFonts w:eastAsia="MS PGothic"/>
                <w:szCs w:val="26"/>
              </w:rPr>
            </w:pPr>
            <w:r>
              <w:rPr>
                <w:rFonts w:eastAsia="MS PGothic"/>
                <w:szCs w:val="26"/>
              </w:rPr>
              <w:t>Đăng xuất để thoát người dùng</w:t>
            </w:r>
          </w:p>
        </w:tc>
        <w:tc>
          <w:tcPr>
            <w:tcW w:w="486" w:type="pct"/>
            <w:shd w:val="clear" w:color="000000" w:fill="FFFFFF"/>
          </w:tcPr>
          <w:p w14:paraId="19D2222E" w14:textId="4BCB614A" w:rsidR="00FD4444" w:rsidRDefault="006F76CB" w:rsidP="006765AD">
            <w:pPr>
              <w:spacing w:after="120"/>
              <w:rPr>
                <w:rFonts w:eastAsia="MS PGothic"/>
                <w:szCs w:val="26"/>
              </w:rPr>
            </w:pPr>
            <w:r>
              <w:rPr>
                <w:rFonts w:eastAsia="MS PGothic"/>
                <w:szCs w:val="26"/>
              </w:rPr>
              <w:t>Đã đăng nhập</w:t>
            </w:r>
          </w:p>
        </w:tc>
        <w:tc>
          <w:tcPr>
            <w:tcW w:w="780" w:type="pct"/>
            <w:shd w:val="clear" w:color="000000" w:fill="FFFFFF"/>
          </w:tcPr>
          <w:p w14:paraId="2D75FEC7" w14:textId="1BE54D35" w:rsidR="00FD4444" w:rsidRDefault="000E776B" w:rsidP="006765AD">
            <w:pPr>
              <w:spacing w:after="120"/>
              <w:rPr>
                <w:rFonts w:eastAsia="MS PGothic"/>
                <w:szCs w:val="26"/>
              </w:rPr>
            </w:pPr>
            <w:r>
              <w:rPr>
                <w:rFonts w:eastAsia="MS PGothic"/>
                <w:szCs w:val="26"/>
              </w:rPr>
              <w:t>+ Nhấn nút đăng xuất</w:t>
            </w:r>
          </w:p>
        </w:tc>
        <w:tc>
          <w:tcPr>
            <w:tcW w:w="1026" w:type="pct"/>
            <w:shd w:val="clear" w:color="000000" w:fill="FFFFFF"/>
            <w:noWrap/>
            <w:vAlign w:val="center"/>
          </w:tcPr>
          <w:p w14:paraId="22BBD762" w14:textId="3FE4E0C2" w:rsidR="00FD4444" w:rsidRDefault="00220B6B" w:rsidP="006765AD">
            <w:pPr>
              <w:spacing w:after="120"/>
              <w:rPr>
                <w:rFonts w:eastAsia="MS PGothic"/>
                <w:szCs w:val="26"/>
              </w:rPr>
            </w:pPr>
            <w:r>
              <w:rPr>
                <w:rFonts w:eastAsia="MS PGothic"/>
                <w:szCs w:val="26"/>
              </w:rPr>
              <w:t>+ Thông báo thành công</w:t>
            </w:r>
          </w:p>
        </w:tc>
        <w:tc>
          <w:tcPr>
            <w:tcW w:w="347" w:type="pct"/>
            <w:shd w:val="clear" w:color="000000" w:fill="FFFFFF"/>
            <w:vAlign w:val="center"/>
          </w:tcPr>
          <w:p w14:paraId="1B42A232" w14:textId="77777777" w:rsidR="00FD4444" w:rsidRDefault="00FD4444" w:rsidP="006765AD">
            <w:pPr>
              <w:spacing w:after="120"/>
              <w:rPr>
                <w:rFonts w:eastAsia="MS PGothic"/>
                <w:szCs w:val="26"/>
              </w:rPr>
            </w:pPr>
          </w:p>
        </w:tc>
      </w:tr>
      <w:tr w:rsidR="00876D8D" w14:paraId="519D3C5E" w14:textId="77777777" w:rsidTr="006765AD">
        <w:trPr>
          <w:trHeight w:val="270"/>
        </w:trPr>
        <w:tc>
          <w:tcPr>
            <w:tcW w:w="416" w:type="pct"/>
            <w:shd w:val="clear" w:color="000000" w:fill="FFFFFF"/>
            <w:noWrap/>
            <w:vAlign w:val="center"/>
          </w:tcPr>
          <w:p w14:paraId="593E3AA1" w14:textId="77777777" w:rsidR="00876D8D" w:rsidRDefault="00876D8D"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435C1864" w14:textId="07498062" w:rsidR="00876D8D" w:rsidRDefault="00003404" w:rsidP="006765AD">
            <w:pPr>
              <w:spacing w:after="120"/>
              <w:rPr>
                <w:rFonts w:eastAsia="MS PGothic"/>
                <w:szCs w:val="26"/>
              </w:rPr>
            </w:pPr>
            <w:r>
              <w:rPr>
                <w:rFonts w:eastAsia="MS PGothic"/>
                <w:szCs w:val="26"/>
              </w:rPr>
              <w:t>Cập nhậ</w:t>
            </w:r>
            <w:r w:rsidR="00CB6AD2">
              <w:rPr>
                <w:rFonts w:eastAsia="MS PGothic"/>
                <w:szCs w:val="26"/>
              </w:rPr>
              <w:t>t</w:t>
            </w:r>
            <w:r w:rsidR="0083780C">
              <w:rPr>
                <w:rFonts w:eastAsia="MS PGothic"/>
                <w:szCs w:val="26"/>
              </w:rPr>
              <w:t xml:space="preserve"> thông tin</w:t>
            </w:r>
          </w:p>
        </w:tc>
        <w:tc>
          <w:tcPr>
            <w:tcW w:w="931" w:type="pct"/>
            <w:shd w:val="clear" w:color="000000" w:fill="FFFFFF"/>
          </w:tcPr>
          <w:p w14:paraId="3F208F5E" w14:textId="1FFEB808" w:rsidR="00876D8D" w:rsidRDefault="00876D8D" w:rsidP="006765AD">
            <w:pPr>
              <w:spacing w:after="120"/>
              <w:rPr>
                <w:rFonts w:eastAsia="MS PGothic"/>
                <w:szCs w:val="26"/>
              </w:rPr>
            </w:pPr>
            <w:r>
              <w:rPr>
                <w:rFonts w:eastAsia="MS PGothic"/>
                <w:szCs w:val="26"/>
              </w:rPr>
              <w:t xml:space="preserve">Giúp người dùng </w:t>
            </w:r>
            <w:r w:rsidR="0085294A">
              <w:rPr>
                <w:rFonts w:eastAsia="MS PGothic"/>
                <w:szCs w:val="26"/>
              </w:rPr>
              <w:t>đổi thông tin cá nhân</w:t>
            </w:r>
          </w:p>
        </w:tc>
        <w:tc>
          <w:tcPr>
            <w:tcW w:w="486" w:type="pct"/>
            <w:shd w:val="clear" w:color="000000" w:fill="FFFFFF"/>
          </w:tcPr>
          <w:p w14:paraId="5F28D739" w14:textId="4A01A3E1" w:rsidR="00876D8D" w:rsidRDefault="0027596D" w:rsidP="006765AD">
            <w:pPr>
              <w:spacing w:after="120"/>
              <w:rPr>
                <w:rFonts w:eastAsia="MS PGothic"/>
                <w:szCs w:val="26"/>
              </w:rPr>
            </w:pPr>
            <w:r>
              <w:rPr>
                <w:rFonts w:eastAsia="MS PGothic"/>
                <w:szCs w:val="26"/>
              </w:rPr>
              <w:t>Đã đăng nhập</w:t>
            </w:r>
          </w:p>
        </w:tc>
        <w:tc>
          <w:tcPr>
            <w:tcW w:w="780" w:type="pct"/>
            <w:shd w:val="clear" w:color="000000" w:fill="FFFFFF"/>
          </w:tcPr>
          <w:p w14:paraId="1B26DCEB" w14:textId="4FE39A9A" w:rsidR="00876D8D" w:rsidRDefault="00876D8D" w:rsidP="006765AD">
            <w:pPr>
              <w:spacing w:after="120"/>
              <w:rPr>
                <w:rFonts w:eastAsia="MS PGothic"/>
                <w:szCs w:val="26"/>
              </w:rPr>
            </w:pPr>
            <w:r>
              <w:rPr>
                <w:rFonts w:eastAsia="MS PGothic"/>
                <w:szCs w:val="26"/>
              </w:rPr>
              <w:t>+</w:t>
            </w:r>
            <w:r w:rsidR="00800AB8">
              <w:rPr>
                <w:rFonts w:eastAsia="MS PGothic"/>
                <w:szCs w:val="26"/>
              </w:rPr>
              <w:t xml:space="preserve"> Nhập</w:t>
            </w:r>
            <w:r w:rsidR="006002BE">
              <w:rPr>
                <w:rFonts w:eastAsia="MS PGothic"/>
                <w:szCs w:val="26"/>
              </w:rPr>
              <w:t xml:space="preserve"> đúng</w:t>
            </w:r>
            <w:r w:rsidR="00800AB8">
              <w:rPr>
                <w:rFonts w:eastAsia="MS PGothic"/>
                <w:szCs w:val="26"/>
              </w:rPr>
              <w:t xml:space="preserve"> các thông tin cần đổi</w:t>
            </w:r>
          </w:p>
        </w:tc>
        <w:tc>
          <w:tcPr>
            <w:tcW w:w="1026" w:type="pct"/>
            <w:shd w:val="clear" w:color="000000" w:fill="FFFFFF"/>
            <w:noWrap/>
            <w:vAlign w:val="center"/>
          </w:tcPr>
          <w:p w14:paraId="31F8022A" w14:textId="4115F06A" w:rsidR="005B2BD4" w:rsidRDefault="00876D8D" w:rsidP="005B2BD4">
            <w:pPr>
              <w:spacing w:after="120"/>
              <w:rPr>
                <w:rFonts w:eastAsia="MS PGothic"/>
                <w:szCs w:val="26"/>
              </w:rPr>
            </w:pPr>
            <w:r>
              <w:rPr>
                <w:rFonts w:eastAsia="MS PGothic"/>
                <w:szCs w:val="26"/>
              </w:rPr>
              <w:t>+</w:t>
            </w:r>
            <w:r w:rsidR="009D366C">
              <w:rPr>
                <w:rFonts w:eastAsia="MS PGothic"/>
                <w:szCs w:val="26"/>
              </w:rPr>
              <w:t xml:space="preserve"> Đổi thông tin thành công</w:t>
            </w:r>
          </w:p>
          <w:p w14:paraId="4A98F5A4" w14:textId="157695A9" w:rsidR="00876D8D" w:rsidRDefault="00876D8D" w:rsidP="005B2BD4">
            <w:pPr>
              <w:spacing w:after="120"/>
              <w:rPr>
                <w:rFonts w:eastAsia="MS PGothic"/>
                <w:szCs w:val="26"/>
              </w:rPr>
            </w:pPr>
          </w:p>
        </w:tc>
        <w:tc>
          <w:tcPr>
            <w:tcW w:w="347" w:type="pct"/>
            <w:shd w:val="clear" w:color="000000" w:fill="FFFFFF"/>
            <w:vAlign w:val="center"/>
          </w:tcPr>
          <w:p w14:paraId="69147A1B" w14:textId="77777777" w:rsidR="00876D8D" w:rsidRDefault="00876D8D" w:rsidP="006765AD">
            <w:pPr>
              <w:spacing w:after="120"/>
              <w:rPr>
                <w:rFonts w:eastAsia="MS PGothic"/>
                <w:szCs w:val="26"/>
              </w:rPr>
            </w:pPr>
          </w:p>
        </w:tc>
      </w:tr>
      <w:tr w:rsidR="004A2B5C" w14:paraId="78467897" w14:textId="77777777" w:rsidTr="006765AD">
        <w:trPr>
          <w:trHeight w:val="270"/>
        </w:trPr>
        <w:tc>
          <w:tcPr>
            <w:tcW w:w="416" w:type="pct"/>
            <w:shd w:val="clear" w:color="000000" w:fill="FFFFFF"/>
            <w:noWrap/>
            <w:vAlign w:val="center"/>
          </w:tcPr>
          <w:p w14:paraId="12C3EBA5" w14:textId="428D3742" w:rsidR="004A2B5C" w:rsidRDefault="004A2B5C"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0133D975" w14:textId="344FD0C0" w:rsidR="004A2B5C" w:rsidRDefault="00F95E8A" w:rsidP="006765AD">
            <w:pPr>
              <w:spacing w:after="120"/>
              <w:rPr>
                <w:rFonts w:eastAsia="MS PGothic"/>
                <w:szCs w:val="26"/>
              </w:rPr>
            </w:pPr>
            <w:r>
              <w:rPr>
                <w:rFonts w:eastAsia="MS PGothic"/>
                <w:szCs w:val="26"/>
              </w:rPr>
              <w:t>Đổi mật khẩu</w:t>
            </w:r>
          </w:p>
        </w:tc>
        <w:tc>
          <w:tcPr>
            <w:tcW w:w="931" w:type="pct"/>
            <w:shd w:val="clear" w:color="000000" w:fill="FFFFFF"/>
          </w:tcPr>
          <w:p w14:paraId="3D2A200A" w14:textId="49D3AC88" w:rsidR="004A2B5C" w:rsidRDefault="00461371" w:rsidP="006765AD">
            <w:pPr>
              <w:spacing w:after="120"/>
              <w:rPr>
                <w:rFonts w:eastAsia="MS PGothic"/>
                <w:szCs w:val="26"/>
              </w:rPr>
            </w:pPr>
            <w:r>
              <w:rPr>
                <w:rFonts w:eastAsia="MS PGothic"/>
                <w:szCs w:val="26"/>
              </w:rPr>
              <w:t>Vào trang đổi mật khẩu</w:t>
            </w:r>
          </w:p>
        </w:tc>
        <w:tc>
          <w:tcPr>
            <w:tcW w:w="486" w:type="pct"/>
            <w:shd w:val="clear" w:color="000000" w:fill="FFFFFF"/>
          </w:tcPr>
          <w:p w14:paraId="141C04DD" w14:textId="67400A9A" w:rsidR="004A2B5C" w:rsidRDefault="00797EC2" w:rsidP="006765AD">
            <w:pPr>
              <w:spacing w:after="120"/>
              <w:rPr>
                <w:rFonts w:eastAsia="MS PGothic"/>
                <w:szCs w:val="26"/>
              </w:rPr>
            </w:pPr>
            <w:r>
              <w:rPr>
                <w:rFonts w:eastAsia="MS PGothic"/>
                <w:szCs w:val="26"/>
              </w:rPr>
              <w:t>Đã đăng nhập</w:t>
            </w:r>
          </w:p>
        </w:tc>
        <w:tc>
          <w:tcPr>
            <w:tcW w:w="780" w:type="pct"/>
            <w:shd w:val="clear" w:color="000000" w:fill="FFFFFF"/>
          </w:tcPr>
          <w:p w14:paraId="5425A5F8" w14:textId="77777777" w:rsidR="004A2B5C" w:rsidRDefault="004A4C80" w:rsidP="006765AD">
            <w:pPr>
              <w:spacing w:after="120"/>
              <w:rPr>
                <w:rFonts w:eastAsia="MS PGothic"/>
                <w:szCs w:val="26"/>
              </w:rPr>
            </w:pPr>
            <w:r>
              <w:rPr>
                <w:rFonts w:eastAsia="MS PGothic"/>
                <w:szCs w:val="26"/>
              </w:rPr>
              <w:t>+ Nhập đúng mật khẩu cũ và mật khẩu mới</w:t>
            </w:r>
          </w:p>
          <w:p w14:paraId="11F36070" w14:textId="13ABFE78" w:rsidR="00AD2EC5" w:rsidRDefault="00AD2EC5" w:rsidP="006765AD">
            <w:pPr>
              <w:spacing w:after="120"/>
              <w:rPr>
                <w:rFonts w:eastAsia="MS PGothic"/>
                <w:szCs w:val="26"/>
              </w:rPr>
            </w:pPr>
            <w:r>
              <w:rPr>
                <w:rFonts w:eastAsia="MS PGothic"/>
                <w:szCs w:val="26"/>
              </w:rPr>
              <w:t>+ Không nhập</w:t>
            </w:r>
          </w:p>
        </w:tc>
        <w:tc>
          <w:tcPr>
            <w:tcW w:w="1026" w:type="pct"/>
            <w:shd w:val="clear" w:color="000000" w:fill="FFFFFF"/>
            <w:noWrap/>
            <w:vAlign w:val="center"/>
          </w:tcPr>
          <w:p w14:paraId="397C125E" w14:textId="77777777" w:rsidR="004A2B5C" w:rsidRDefault="00B707ED" w:rsidP="005B2BD4">
            <w:pPr>
              <w:spacing w:after="120"/>
              <w:rPr>
                <w:rFonts w:eastAsia="MS PGothic"/>
                <w:szCs w:val="26"/>
              </w:rPr>
            </w:pPr>
            <w:r>
              <w:rPr>
                <w:rFonts w:eastAsia="MS PGothic"/>
                <w:szCs w:val="26"/>
              </w:rPr>
              <w:t>+ Đổi thành công</w:t>
            </w:r>
          </w:p>
          <w:p w14:paraId="40C76D79" w14:textId="4FE824AE" w:rsidR="002A56E6" w:rsidRDefault="002A56E6" w:rsidP="005B2BD4">
            <w:pPr>
              <w:spacing w:after="120"/>
              <w:rPr>
                <w:rFonts w:eastAsia="MS PGothic"/>
                <w:szCs w:val="26"/>
              </w:rPr>
            </w:pPr>
            <w:r>
              <w:rPr>
                <w:rFonts w:eastAsia="MS PGothic"/>
                <w:szCs w:val="26"/>
              </w:rPr>
              <w:t>+ Thông báo lỗi</w:t>
            </w:r>
          </w:p>
        </w:tc>
        <w:tc>
          <w:tcPr>
            <w:tcW w:w="347" w:type="pct"/>
            <w:shd w:val="clear" w:color="000000" w:fill="FFFFFF"/>
            <w:vAlign w:val="center"/>
          </w:tcPr>
          <w:p w14:paraId="3DBF8B0E" w14:textId="77777777" w:rsidR="004A2B5C" w:rsidRDefault="004A2B5C" w:rsidP="006765AD">
            <w:pPr>
              <w:spacing w:after="120"/>
              <w:rPr>
                <w:rFonts w:eastAsia="MS PGothic"/>
                <w:szCs w:val="26"/>
              </w:rPr>
            </w:pPr>
          </w:p>
        </w:tc>
      </w:tr>
      <w:tr w:rsidR="00876D8D" w14:paraId="4DF2B2F5" w14:textId="77777777" w:rsidTr="006765AD">
        <w:trPr>
          <w:trHeight w:val="270"/>
        </w:trPr>
        <w:tc>
          <w:tcPr>
            <w:tcW w:w="416" w:type="pct"/>
            <w:shd w:val="clear" w:color="000000" w:fill="FFFFFF"/>
            <w:noWrap/>
            <w:vAlign w:val="center"/>
          </w:tcPr>
          <w:p w14:paraId="1821C4D5" w14:textId="77777777" w:rsidR="00876D8D" w:rsidRDefault="00876D8D"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6288DB52" w14:textId="6B37DFA6" w:rsidR="00876D8D" w:rsidRDefault="006F0E66" w:rsidP="006765AD">
            <w:pPr>
              <w:spacing w:after="120"/>
              <w:rPr>
                <w:rFonts w:eastAsia="MS PGothic"/>
                <w:szCs w:val="26"/>
              </w:rPr>
            </w:pPr>
            <w:r>
              <w:rPr>
                <w:rFonts w:eastAsia="MS PGothic"/>
              </w:rPr>
              <w:t>Tìm kiếm sản phẩm</w:t>
            </w:r>
          </w:p>
        </w:tc>
        <w:tc>
          <w:tcPr>
            <w:tcW w:w="931" w:type="pct"/>
            <w:shd w:val="clear" w:color="000000" w:fill="FFFFFF"/>
          </w:tcPr>
          <w:p w14:paraId="3752BE9E" w14:textId="45CF7A7F" w:rsidR="00876D8D" w:rsidRDefault="00876D8D" w:rsidP="006765AD">
            <w:pPr>
              <w:spacing w:after="120"/>
              <w:rPr>
                <w:rFonts w:eastAsia="MS PGothic"/>
                <w:szCs w:val="26"/>
              </w:rPr>
            </w:pPr>
            <w:r>
              <w:rPr>
                <w:rFonts w:eastAsia="MS PGothic"/>
                <w:szCs w:val="26"/>
              </w:rPr>
              <w:t xml:space="preserve">Giúp người dùng </w:t>
            </w:r>
            <w:r w:rsidR="007B22D1">
              <w:rPr>
                <w:rFonts w:eastAsia="MS PGothic"/>
                <w:szCs w:val="26"/>
              </w:rPr>
              <w:t>tìm kiếm sản phẩm</w:t>
            </w:r>
          </w:p>
        </w:tc>
        <w:tc>
          <w:tcPr>
            <w:tcW w:w="486" w:type="pct"/>
            <w:shd w:val="clear" w:color="000000" w:fill="FFFFFF"/>
          </w:tcPr>
          <w:p w14:paraId="7C678777" w14:textId="7C3AA956"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3415B662" w14:textId="77777777" w:rsidR="00356627" w:rsidRDefault="007E5E5F" w:rsidP="006765AD">
            <w:pPr>
              <w:spacing w:after="120"/>
              <w:rPr>
                <w:rFonts w:eastAsia="MS PGothic"/>
                <w:szCs w:val="26"/>
              </w:rPr>
            </w:pPr>
            <w:r>
              <w:rPr>
                <w:rFonts w:eastAsia="MS PGothic"/>
                <w:szCs w:val="26"/>
              </w:rPr>
              <w:t>+ Không nhập</w:t>
            </w:r>
          </w:p>
          <w:p w14:paraId="24BB3EAA" w14:textId="77777777" w:rsidR="00876D8D" w:rsidRDefault="005C17D2" w:rsidP="006765AD">
            <w:pPr>
              <w:spacing w:after="120"/>
              <w:rPr>
                <w:rFonts w:eastAsia="MS PGothic"/>
                <w:szCs w:val="26"/>
              </w:rPr>
            </w:pPr>
            <w:r>
              <w:rPr>
                <w:rFonts w:eastAsia="MS PGothic"/>
                <w:szCs w:val="26"/>
              </w:rPr>
              <w:t>+ Nhập tên sản phẩm cần tìm</w:t>
            </w:r>
          </w:p>
          <w:p w14:paraId="2AC4D8CB" w14:textId="443E146A" w:rsidR="00A9173A" w:rsidRDefault="00A9173A" w:rsidP="006765AD">
            <w:pPr>
              <w:spacing w:after="120"/>
              <w:rPr>
                <w:rFonts w:eastAsia="MS PGothic"/>
                <w:szCs w:val="26"/>
              </w:rPr>
            </w:pPr>
            <w:r>
              <w:rPr>
                <w:rFonts w:eastAsia="MS PGothic"/>
                <w:szCs w:val="26"/>
              </w:rPr>
              <w:t>+ Ấn vào “Book Now”</w:t>
            </w:r>
          </w:p>
        </w:tc>
        <w:tc>
          <w:tcPr>
            <w:tcW w:w="1026" w:type="pct"/>
            <w:shd w:val="clear" w:color="000000" w:fill="FFFFFF"/>
            <w:noWrap/>
            <w:vAlign w:val="center"/>
          </w:tcPr>
          <w:p w14:paraId="5CBDA143" w14:textId="12C2D22C" w:rsidR="00876D8D" w:rsidRDefault="00876D8D" w:rsidP="006765AD">
            <w:pPr>
              <w:spacing w:after="120"/>
              <w:rPr>
                <w:rFonts w:eastAsia="MS PGothic"/>
              </w:rPr>
            </w:pPr>
            <w:r>
              <w:rPr>
                <w:rFonts w:eastAsia="MS PGothic"/>
              </w:rPr>
              <w:t>+</w:t>
            </w:r>
            <w:r w:rsidR="00063D17">
              <w:rPr>
                <w:rFonts w:eastAsia="MS PGothic"/>
              </w:rPr>
              <w:t xml:space="preserve"> Thông báo lỗi </w:t>
            </w:r>
            <w:r w:rsidR="00DE70C6">
              <w:rPr>
                <w:rFonts w:eastAsia="MS PGothic"/>
              </w:rPr>
              <w:t>“Vui lòng nhập tên sản phẩm”</w:t>
            </w:r>
          </w:p>
          <w:p w14:paraId="0F1D3BB8" w14:textId="77777777" w:rsidR="00876D8D" w:rsidRDefault="00876D8D" w:rsidP="006765AD">
            <w:pPr>
              <w:spacing w:after="120"/>
              <w:rPr>
                <w:rFonts w:eastAsia="MS PGothic"/>
              </w:rPr>
            </w:pPr>
            <w:r>
              <w:rPr>
                <w:rFonts w:eastAsia="MS PGothic"/>
              </w:rPr>
              <w:t>+</w:t>
            </w:r>
            <w:r w:rsidR="00241828">
              <w:rPr>
                <w:rFonts w:eastAsia="MS PGothic"/>
              </w:rPr>
              <w:t xml:space="preserve"> Hiển thị ra các Web có sản phẩm đó</w:t>
            </w:r>
            <w:r w:rsidR="00F554C2">
              <w:rPr>
                <w:rFonts w:eastAsia="MS PGothic"/>
              </w:rPr>
              <w:t xml:space="preserve"> và hiển thị ra </w:t>
            </w:r>
            <w:r w:rsidR="00AC77C2">
              <w:rPr>
                <w:rFonts w:eastAsia="MS PGothic"/>
              </w:rPr>
              <w:t>ký hiệu sản phẩm có giá tốt nhất</w:t>
            </w:r>
          </w:p>
          <w:p w14:paraId="71E0660C" w14:textId="7386BF25" w:rsidR="00FC24A5" w:rsidRDefault="00FC24A5" w:rsidP="006765AD">
            <w:pPr>
              <w:spacing w:after="120"/>
              <w:rPr>
                <w:rFonts w:eastAsia="MS PGothic"/>
                <w:szCs w:val="26"/>
              </w:rPr>
            </w:pPr>
            <w:r>
              <w:rPr>
                <w:rFonts w:eastAsia="MS PGothic"/>
              </w:rPr>
              <w:t>+</w:t>
            </w:r>
            <w:r w:rsidR="00157E17">
              <w:rPr>
                <w:rFonts w:eastAsia="MS PGothic"/>
              </w:rPr>
              <w:t xml:space="preserve"> Chỉ tới đường dẫn trang thương mại điện tử mình tìm </w:t>
            </w:r>
            <w:r w:rsidR="00157E17">
              <w:rPr>
                <w:rFonts w:eastAsia="MS PGothic"/>
              </w:rPr>
              <w:lastRenderedPageBreak/>
              <w:t>kiếm</w:t>
            </w:r>
          </w:p>
        </w:tc>
        <w:tc>
          <w:tcPr>
            <w:tcW w:w="347" w:type="pct"/>
            <w:shd w:val="clear" w:color="000000" w:fill="FFFFFF"/>
            <w:vAlign w:val="center"/>
          </w:tcPr>
          <w:p w14:paraId="48B7CAFA" w14:textId="77777777" w:rsidR="00876D8D" w:rsidRDefault="00876D8D" w:rsidP="006765AD">
            <w:pPr>
              <w:spacing w:after="120"/>
              <w:rPr>
                <w:rFonts w:eastAsia="MS PGothic"/>
                <w:szCs w:val="26"/>
              </w:rPr>
            </w:pPr>
          </w:p>
        </w:tc>
      </w:tr>
      <w:tr w:rsidR="00876D8D" w14:paraId="2F3ADB41" w14:textId="77777777" w:rsidTr="006765AD">
        <w:trPr>
          <w:trHeight w:val="270"/>
        </w:trPr>
        <w:tc>
          <w:tcPr>
            <w:tcW w:w="416" w:type="pct"/>
            <w:shd w:val="clear" w:color="000000" w:fill="FFFFFF"/>
            <w:noWrap/>
            <w:vAlign w:val="center"/>
          </w:tcPr>
          <w:p w14:paraId="72C84E8C" w14:textId="77777777" w:rsidR="00876D8D" w:rsidRDefault="00876D8D" w:rsidP="006765AD">
            <w:pPr>
              <w:spacing w:after="120"/>
              <w:rPr>
                <w:rFonts w:eastAsia="MS PGothic"/>
                <w:szCs w:val="26"/>
              </w:rPr>
            </w:pPr>
            <w:r>
              <w:rPr>
                <w:rFonts w:eastAsia="MS PGothic"/>
                <w:szCs w:val="26"/>
              </w:rPr>
              <w:t>5</w:t>
            </w:r>
          </w:p>
        </w:tc>
        <w:tc>
          <w:tcPr>
            <w:tcW w:w="1014" w:type="pct"/>
            <w:shd w:val="clear" w:color="000000" w:fill="FFFFFF"/>
            <w:noWrap/>
            <w:vAlign w:val="center"/>
          </w:tcPr>
          <w:p w14:paraId="097A4022" w14:textId="777C5E03" w:rsidR="00876D8D" w:rsidRDefault="003E526B" w:rsidP="006765AD">
            <w:pPr>
              <w:spacing w:after="120"/>
              <w:rPr>
                <w:rFonts w:eastAsia="MS PGothic"/>
                <w:szCs w:val="26"/>
              </w:rPr>
            </w:pPr>
            <w:r>
              <w:rPr>
                <w:rFonts w:eastAsia="MS PGothic"/>
                <w:bCs/>
              </w:rPr>
              <w:t>Lịch sử tìm kiếm</w:t>
            </w:r>
          </w:p>
        </w:tc>
        <w:tc>
          <w:tcPr>
            <w:tcW w:w="931" w:type="pct"/>
            <w:shd w:val="clear" w:color="000000" w:fill="FFFFFF"/>
          </w:tcPr>
          <w:p w14:paraId="31FB01CA" w14:textId="6AC0A791" w:rsidR="00876D8D" w:rsidRDefault="00876D8D" w:rsidP="006765AD">
            <w:pPr>
              <w:spacing w:after="120"/>
              <w:rPr>
                <w:rFonts w:eastAsia="MS PGothic"/>
                <w:szCs w:val="26"/>
              </w:rPr>
            </w:pPr>
            <w:r>
              <w:rPr>
                <w:rFonts w:eastAsia="MS PGothic"/>
                <w:szCs w:val="26"/>
              </w:rPr>
              <w:t xml:space="preserve">Giúp người dùng </w:t>
            </w:r>
            <w:r w:rsidR="004277B2">
              <w:rPr>
                <w:rFonts w:eastAsia="MS PGothic"/>
                <w:szCs w:val="26"/>
              </w:rPr>
              <w:t>xem lại lịch sử tìm kiếm sản phẩm</w:t>
            </w:r>
          </w:p>
        </w:tc>
        <w:tc>
          <w:tcPr>
            <w:tcW w:w="486" w:type="pct"/>
            <w:shd w:val="clear" w:color="000000" w:fill="FFFFFF"/>
          </w:tcPr>
          <w:p w14:paraId="05806705" w14:textId="4CC16301"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5972B063" w14:textId="77777777" w:rsidR="00876D8D" w:rsidRDefault="003F228E" w:rsidP="006765AD">
            <w:pPr>
              <w:spacing w:after="120"/>
              <w:rPr>
                <w:rFonts w:eastAsia="MS PGothic"/>
                <w:szCs w:val="26"/>
              </w:rPr>
            </w:pPr>
            <w:r>
              <w:rPr>
                <w:rFonts w:eastAsia="MS PGothic"/>
                <w:szCs w:val="26"/>
              </w:rPr>
              <w:t>+ Vào trang History</w:t>
            </w:r>
          </w:p>
          <w:p w14:paraId="42ADD5C1" w14:textId="77777777" w:rsidR="00F31ED3" w:rsidRDefault="00F31ED3" w:rsidP="006765AD">
            <w:pPr>
              <w:spacing w:after="120"/>
              <w:rPr>
                <w:rFonts w:eastAsia="MS PGothic"/>
                <w:szCs w:val="26"/>
              </w:rPr>
            </w:pPr>
            <w:r>
              <w:rPr>
                <w:rFonts w:eastAsia="MS PGothic"/>
                <w:szCs w:val="26"/>
              </w:rPr>
              <w:t>+ Click vào View</w:t>
            </w:r>
          </w:p>
          <w:p w14:paraId="29FCECFB" w14:textId="3108A39A" w:rsidR="00E71E4A" w:rsidRDefault="00E71E4A" w:rsidP="006765AD">
            <w:pPr>
              <w:spacing w:after="120"/>
              <w:rPr>
                <w:rFonts w:eastAsia="MS PGothic"/>
                <w:szCs w:val="26"/>
              </w:rPr>
            </w:pPr>
            <w:r>
              <w:rPr>
                <w:rFonts w:eastAsia="MS PGothic"/>
                <w:szCs w:val="26"/>
              </w:rPr>
              <w:t>+ Xoá lịch sử</w:t>
            </w:r>
          </w:p>
        </w:tc>
        <w:tc>
          <w:tcPr>
            <w:tcW w:w="1026" w:type="pct"/>
            <w:shd w:val="clear" w:color="000000" w:fill="FFFFFF"/>
            <w:noWrap/>
            <w:vAlign w:val="center"/>
          </w:tcPr>
          <w:p w14:paraId="671C1B91" w14:textId="2629DE9F" w:rsidR="00876D8D" w:rsidRDefault="00876D8D" w:rsidP="006765AD">
            <w:pPr>
              <w:spacing w:after="120"/>
              <w:rPr>
                <w:rFonts w:eastAsia="MS PGothic"/>
                <w:szCs w:val="26"/>
              </w:rPr>
            </w:pPr>
            <w:r>
              <w:rPr>
                <w:rFonts w:eastAsia="MS PGothic"/>
                <w:szCs w:val="26"/>
              </w:rPr>
              <w:t>+</w:t>
            </w:r>
            <w:r w:rsidR="00884120">
              <w:rPr>
                <w:rFonts w:eastAsia="MS PGothic"/>
                <w:szCs w:val="26"/>
              </w:rPr>
              <w:t xml:space="preserve"> Hiển thị ra id tìm kiếm, Product</w:t>
            </w:r>
            <w:r w:rsidR="006753D8">
              <w:rPr>
                <w:rFonts w:eastAsia="MS PGothic"/>
                <w:szCs w:val="26"/>
              </w:rPr>
              <w:t>, ngày giờ</w:t>
            </w:r>
          </w:p>
          <w:p w14:paraId="7F291321" w14:textId="12013272" w:rsidR="00431692" w:rsidRDefault="00431692" w:rsidP="006765AD">
            <w:pPr>
              <w:spacing w:after="120"/>
              <w:rPr>
                <w:rFonts w:eastAsia="MS PGothic"/>
                <w:szCs w:val="26"/>
              </w:rPr>
            </w:pPr>
            <w:r>
              <w:rPr>
                <w:rFonts w:eastAsia="MS PGothic"/>
                <w:szCs w:val="26"/>
              </w:rPr>
              <w:t>+ Dẫn tới trang His</w:t>
            </w:r>
            <w:r w:rsidR="00B7213B">
              <w:rPr>
                <w:rFonts w:eastAsia="MS PGothic"/>
                <w:szCs w:val="26"/>
              </w:rPr>
              <w:t xml:space="preserve">tory Detail </w:t>
            </w:r>
            <w:r w:rsidR="008078E3">
              <w:rPr>
                <w:rFonts w:eastAsia="MS PGothic"/>
                <w:szCs w:val="26"/>
              </w:rPr>
              <w:t>và xem được toàn bộ lúc mình tìm kiếm sản phẩm đ</w:t>
            </w:r>
            <w:r w:rsidR="00C473C8">
              <w:rPr>
                <w:rFonts w:eastAsia="MS PGothic"/>
                <w:szCs w:val="26"/>
              </w:rPr>
              <w:t>ó</w:t>
            </w:r>
            <w:r w:rsidR="00B7213B">
              <w:rPr>
                <w:rFonts w:eastAsia="MS PGothic"/>
                <w:szCs w:val="26"/>
              </w:rPr>
              <w:t xml:space="preserve"> </w:t>
            </w:r>
          </w:p>
          <w:p w14:paraId="3C5A8755" w14:textId="2F10DDE9" w:rsidR="00876D8D" w:rsidRDefault="00876D8D" w:rsidP="006765AD">
            <w:pPr>
              <w:spacing w:after="120"/>
              <w:rPr>
                <w:rFonts w:eastAsia="MS PGothic"/>
                <w:szCs w:val="26"/>
              </w:rPr>
            </w:pPr>
            <w:r>
              <w:rPr>
                <w:rFonts w:eastAsia="MS PGothic"/>
                <w:szCs w:val="26"/>
              </w:rPr>
              <w:t xml:space="preserve">+Thông báo </w:t>
            </w:r>
            <w:r w:rsidR="00041D27">
              <w:rPr>
                <w:rFonts w:eastAsia="MS PGothic"/>
                <w:szCs w:val="26"/>
              </w:rPr>
              <w:t>“</w:t>
            </w:r>
            <w:r w:rsidR="00041D27" w:rsidRPr="00041D27">
              <w:rPr>
                <w:rFonts w:eastAsia="MS PGothic"/>
                <w:szCs w:val="26"/>
              </w:rPr>
              <w:t>Are your sure?</w:t>
            </w:r>
            <w:r w:rsidR="00041D27">
              <w:rPr>
                <w:rFonts w:eastAsia="MS PGothic"/>
                <w:szCs w:val="26"/>
              </w:rPr>
              <w:t>”</w:t>
            </w:r>
            <w:r w:rsidR="001F2B0F">
              <w:rPr>
                <w:rFonts w:eastAsia="MS PGothic"/>
                <w:szCs w:val="26"/>
              </w:rPr>
              <w:t xml:space="preserve"> ấn ok xoá thành công</w:t>
            </w:r>
          </w:p>
        </w:tc>
        <w:tc>
          <w:tcPr>
            <w:tcW w:w="347" w:type="pct"/>
            <w:shd w:val="clear" w:color="000000" w:fill="FFFFFF"/>
            <w:vAlign w:val="center"/>
          </w:tcPr>
          <w:p w14:paraId="780692CE" w14:textId="77777777" w:rsidR="00876D8D" w:rsidRDefault="00876D8D" w:rsidP="006765AD">
            <w:pPr>
              <w:spacing w:after="120"/>
              <w:rPr>
                <w:rFonts w:eastAsia="MS PGothic"/>
                <w:szCs w:val="26"/>
              </w:rPr>
            </w:pPr>
          </w:p>
        </w:tc>
      </w:tr>
      <w:tr w:rsidR="00876D8D" w14:paraId="05B97D32" w14:textId="77777777" w:rsidTr="006765AD">
        <w:trPr>
          <w:trHeight w:val="270"/>
        </w:trPr>
        <w:tc>
          <w:tcPr>
            <w:tcW w:w="416" w:type="pct"/>
            <w:shd w:val="clear" w:color="000000" w:fill="FFFFFF"/>
            <w:noWrap/>
            <w:vAlign w:val="center"/>
          </w:tcPr>
          <w:p w14:paraId="7FFA0E2C" w14:textId="77777777" w:rsidR="00876D8D" w:rsidRDefault="00876D8D" w:rsidP="006765AD">
            <w:pPr>
              <w:spacing w:after="120"/>
              <w:rPr>
                <w:rFonts w:eastAsia="MS PGothic"/>
                <w:szCs w:val="26"/>
              </w:rPr>
            </w:pPr>
            <w:r>
              <w:rPr>
                <w:rFonts w:eastAsia="MS PGothic"/>
                <w:szCs w:val="26"/>
              </w:rPr>
              <w:t>6</w:t>
            </w:r>
          </w:p>
        </w:tc>
        <w:tc>
          <w:tcPr>
            <w:tcW w:w="1014" w:type="pct"/>
            <w:shd w:val="clear" w:color="000000" w:fill="FFFFFF"/>
            <w:noWrap/>
            <w:vAlign w:val="center"/>
          </w:tcPr>
          <w:p w14:paraId="36FEABB7" w14:textId="3CC0FABA" w:rsidR="00876D8D" w:rsidRDefault="00FB4A01" w:rsidP="006765AD">
            <w:pPr>
              <w:spacing w:after="120"/>
              <w:rPr>
                <w:rFonts w:eastAsia="MS PGothic"/>
                <w:szCs w:val="26"/>
              </w:rPr>
            </w:pPr>
            <w:r>
              <w:rPr>
                <w:rFonts w:eastAsia="MS PGothic"/>
                <w:bCs/>
              </w:rPr>
              <w:t>Đăng nhập ADMIN</w:t>
            </w:r>
          </w:p>
        </w:tc>
        <w:tc>
          <w:tcPr>
            <w:tcW w:w="931" w:type="pct"/>
            <w:shd w:val="clear" w:color="000000" w:fill="FFFFFF"/>
          </w:tcPr>
          <w:p w14:paraId="630E5D86" w14:textId="331DB4B0" w:rsidR="00876D8D" w:rsidRDefault="00876D8D" w:rsidP="006765AD">
            <w:pPr>
              <w:spacing w:after="120"/>
              <w:rPr>
                <w:rFonts w:eastAsia="MS PGothic"/>
                <w:szCs w:val="26"/>
              </w:rPr>
            </w:pPr>
            <w:r>
              <w:rPr>
                <w:rFonts w:eastAsia="MS PGothic"/>
                <w:szCs w:val="26"/>
              </w:rPr>
              <w:t xml:space="preserve">Giúp </w:t>
            </w:r>
            <w:r w:rsidR="00163D17">
              <w:rPr>
                <w:rFonts w:eastAsia="MS PGothic"/>
                <w:szCs w:val="26"/>
              </w:rPr>
              <w:t>Admin quản lý người dùng và lịch sử tìm kiếm</w:t>
            </w:r>
          </w:p>
        </w:tc>
        <w:tc>
          <w:tcPr>
            <w:tcW w:w="486" w:type="pct"/>
            <w:shd w:val="clear" w:color="000000" w:fill="FFFFFF"/>
          </w:tcPr>
          <w:p w14:paraId="3926D9E9" w14:textId="554EE67D"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19A59FD9" w14:textId="77777777" w:rsidR="00876D8D" w:rsidRDefault="00847688" w:rsidP="006765AD">
            <w:pPr>
              <w:spacing w:after="120"/>
              <w:rPr>
                <w:rFonts w:eastAsia="MS PGothic"/>
                <w:szCs w:val="26"/>
              </w:rPr>
            </w:pPr>
            <w:r>
              <w:rPr>
                <w:rFonts w:eastAsia="MS PGothic"/>
                <w:szCs w:val="26"/>
              </w:rPr>
              <w:t xml:space="preserve">+ </w:t>
            </w:r>
            <w:r w:rsidR="00954863">
              <w:rPr>
                <w:rFonts w:eastAsia="MS PGothic"/>
                <w:szCs w:val="26"/>
              </w:rPr>
              <w:t>Vào xem toàn bộ người dùng</w:t>
            </w:r>
          </w:p>
          <w:p w14:paraId="11D2EE72" w14:textId="77777777" w:rsidR="00602CDF" w:rsidRDefault="00602CDF" w:rsidP="006765AD">
            <w:pPr>
              <w:spacing w:after="120"/>
              <w:rPr>
                <w:rFonts w:eastAsia="MS PGothic"/>
                <w:szCs w:val="26"/>
              </w:rPr>
            </w:pPr>
            <w:r>
              <w:rPr>
                <w:rFonts w:eastAsia="MS PGothic"/>
                <w:szCs w:val="26"/>
              </w:rPr>
              <w:t>+ Xoá người dùng</w:t>
            </w:r>
          </w:p>
          <w:p w14:paraId="6FCC0CEC" w14:textId="77777777" w:rsidR="00592DDB" w:rsidRDefault="00592DDB" w:rsidP="006765AD">
            <w:pPr>
              <w:spacing w:after="120"/>
              <w:rPr>
                <w:rFonts w:eastAsia="MS PGothic"/>
                <w:szCs w:val="26"/>
              </w:rPr>
            </w:pPr>
            <w:r>
              <w:rPr>
                <w:rFonts w:eastAsia="MS PGothic"/>
                <w:szCs w:val="26"/>
              </w:rPr>
              <w:t>+ Xem toàn bộ lịch sử tìm kiếm</w:t>
            </w:r>
            <w:r w:rsidR="00C30211">
              <w:rPr>
                <w:rFonts w:eastAsia="MS PGothic"/>
                <w:szCs w:val="26"/>
              </w:rPr>
              <w:t xml:space="preserve"> của người dùng</w:t>
            </w:r>
          </w:p>
          <w:p w14:paraId="22829FA1" w14:textId="6CA01797" w:rsidR="001B1A1D" w:rsidRDefault="001B1A1D" w:rsidP="006765AD">
            <w:pPr>
              <w:spacing w:after="120"/>
              <w:rPr>
                <w:rFonts w:eastAsia="MS PGothic"/>
                <w:szCs w:val="26"/>
              </w:rPr>
            </w:pPr>
            <w:r>
              <w:rPr>
                <w:rFonts w:eastAsia="MS PGothic"/>
                <w:szCs w:val="26"/>
              </w:rPr>
              <w:t xml:space="preserve">+ Xoá lịch sử </w:t>
            </w:r>
            <w:r w:rsidR="000C7508">
              <w:rPr>
                <w:rFonts w:eastAsia="MS PGothic"/>
                <w:szCs w:val="26"/>
              </w:rPr>
              <w:t>xem</w:t>
            </w:r>
          </w:p>
        </w:tc>
        <w:tc>
          <w:tcPr>
            <w:tcW w:w="1026" w:type="pct"/>
            <w:shd w:val="clear" w:color="000000" w:fill="FFFFFF"/>
            <w:noWrap/>
            <w:vAlign w:val="center"/>
          </w:tcPr>
          <w:p w14:paraId="0832B11E" w14:textId="6BF4EBBF" w:rsidR="00876D8D" w:rsidRDefault="00876D8D" w:rsidP="006765AD">
            <w:pPr>
              <w:spacing w:after="120"/>
              <w:rPr>
                <w:rFonts w:eastAsia="MS PGothic"/>
                <w:szCs w:val="26"/>
              </w:rPr>
            </w:pPr>
            <w:r>
              <w:rPr>
                <w:rFonts w:eastAsia="MS PGothic"/>
                <w:szCs w:val="26"/>
              </w:rPr>
              <w:t>+</w:t>
            </w:r>
            <w:r w:rsidR="00907946">
              <w:rPr>
                <w:rFonts w:eastAsia="MS PGothic"/>
                <w:szCs w:val="26"/>
              </w:rPr>
              <w:t xml:space="preserve"> Hiển thị ra toàn bộ người dùng và thông tin cá nhân trừ mật khẩu</w:t>
            </w:r>
          </w:p>
          <w:p w14:paraId="2A52DA58" w14:textId="478F227B" w:rsidR="00876D8D" w:rsidRDefault="00876D8D" w:rsidP="006765AD">
            <w:pPr>
              <w:spacing w:after="120"/>
              <w:rPr>
                <w:rFonts w:eastAsia="MS PGothic"/>
                <w:szCs w:val="26"/>
              </w:rPr>
            </w:pPr>
            <w:r>
              <w:rPr>
                <w:rFonts w:eastAsia="MS PGothic"/>
                <w:szCs w:val="26"/>
              </w:rPr>
              <w:t>+</w:t>
            </w:r>
            <w:r w:rsidR="00127646">
              <w:rPr>
                <w:rFonts w:eastAsia="MS PGothic"/>
                <w:szCs w:val="26"/>
              </w:rPr>
              <w:t xml:space="preserve"> </w:t>
            </w:r>
            <w:r>
              <w:rPr>
                <w:rFonts w:eastAsia="MS PGothic"/>
                <w:szCs w:val="26"/>
              </w:rPr>
              <w:t xml:space="preserve">Thông báo </w:t>
            </w:r>
            <w:r w:rsidR="00946D7C">
              <w:rPr>
                <w:rFonts w:eastAsia="MS PGothic"/>
                <w:szCs w:val="26"/>
              </w:rPr>
              <w:t>xoá thành công</w:t>
            </w:r>
          </w:p>
          <w:p w14:paraId="6684249A" w14:textId="77777777" w:rsidR="00127646" w:rsidRDefault="00127646" w:rsidP="006765AD">
            <w:pPr>
              <w:spacing w:after="120"/>
              <w:rPr>
                <w:rFonts w:eastAsia="MS PGothic"/>
                <w:szCs w:val="26"/>
              </w:rPr>
            </w:pPr>
            <w:r>
              <w:rPr>
                <w:rFonts w:eastAsia="MS PGothic"/>
                <w:szCs w:val="26"/>
              </w:rPr>
              <w:t>+ Xem được Email, Tìm kiếm gì, và ngày giờ.</w:t>
            </w:r>
          </w:p>
          <w:p w14:paraId="1BC18645" w14:textId="4BC2A1CD" w:rsidR="00A65F12" w:rsidRDefault="00A65F12" w:rsidP="006765AD">
            <w:pPr>
              <w:spacing w:after="120"/>
              <w:rPr>
                <w:rFonts w:eastAsia="MS PGothic"/>
                <w:szCs w:val="26"/>
              </w:rPr>
            </w:pPr>
            <w:r>
              <w:rPr>
                <w:rFonts w:eastAsia="MS PGothic"/>
                <w:szCs w:val="26"/>
              </w:rPr>
              <w:t>+ Xoá thành công</w:t>
            </w:r>
          </w:p>
        </w:tc>
        <w:tc>
          <w:tcPr>
            <w:tcW w:w="347" w:type="pct"/>
            <w:shd w:val="clear" w:color="000000" w:fill="FFFFFF"/>
            <w:vAlign w:val="center"/>
          </w:tcPr>
          <w:p w14:paraId="6A48CBA6" w14:textId="77777777" w:rsidR="00876D8D" w:rsidRDefault="00876D8D" w:rsidP="006765AD">
            <w:pPr>
              <w:spacing w:after="120"/>
              <w:rPr>
                <w:rFonts w:eastAsia="MS PGothic"/>
                <w:szCs w:val="26"/>
              </w:rPr>
            </w:pPr>
          </w:p>
        </w:tc>
      </w:tr>
    </w:tbl>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91" w:name="_Toc166718892"/>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91"/>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92" w:name="_Toc166718893"/>
      <w:r w:rsidRPr="00AE6DA5">
        <w:rPr>
          <w:rFonts w:ascii="Times New Roman" w:eastAsiaTheme="minorEastAsia" w:hAnsi="Times New Roman" w:cs="Times New Roman"/>
          <w:color w:val="auto"/>
          <w:sz w:val="28"/>
          <w:szCs w:val="28"/>
          <w:lang w:eastAsia="ja-JP"/>
        </w:rPr>
        <w:t>2.1 Công nghệ sử dụng</w:t>
      </w:r>
      <w:bookmarkEnd w:id="92"/>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93" w:name="_Toc166718894"/>
      <w:r w:rsidRPr="00765F13">
        <w:rPr>
          <w:rFonts w:ascii="Times New Roman" w:eastAsiaTheme="minorEastAsia" w:hAnsi="Times New Roman" w:cs="Times New Roman"/>
          <w:color w:val="auto"/>
          <w:sz w:val="28"/>
          <w:szCs w:val="28"/>
          <w:lang w:eastAsia="ja-JP"/>
        </w:rPr>
        <w:lastRenderedPageBreak/>
        <w:t>2.2 Kết quả đạt được</w:t>
      </w:r>
      <w:bookmarkEnd w:id="93"/>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94" w:name="_Toc166718895"/>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94"/>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95" w:name="_Toc166718896"/>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95"/>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5C3DAB84" w14:textId="6E48E1BE" w:rsidR="00954F71" w:rsidRPr="00C54982" w:rsidRDefault="00954F71" w:rsidP="00954F71">
      <w:pPr>
        <w:pStyle w:val="Heading3"/>
        <w:spacing w:line="360" w:lineRule="auto"/>
        <w:rPr>
          <w:rFonts w:ascii="Times New Roman" w:eastAsiaTheme="minorEastAsia" w:hAnsi="Times New Roman" w:cs="Times New Roman"/>
          <w:color w:val="auto"/>
          <w:sz w:val="28"/>
          <w:szCs w:val="28"/>
        </w:rPr>
      </w:pPr>
      <w:bookmarkStart w:id="96" w:name="_Toc166718897"/>
      <w:r w:rsidRPr="00C54982">
        <w:rPr>
          <w:rFonts w:ascii="Times New Roman" w:hAnsi="Times New Roman" w:cs="Times New Roman"/>
          <w:color w:val="auto"/>
          <w:sz w:val="28"/>
          <w:szCs w:val="28"/>
        </w:rPr>
        <w:t>2.2.</w:t>
      </w:r>
      <w:r w:rsidR="00137BDC">
        <w:rPr>
          <w:rFonts w:ascii="Times New Roman" w:hAnsi="Times New Roman" w:cs="Times New Roman"/>
          <w:color w:val="auto"/>
          <w:sz w:val="28"/>
          <w:szCs w:val="28"/>
        </w:rPr>
        <w:t>3</w:t>
      </w:r>
      <w:r w:rsidRPr="00C54982">
        <w:rPr>
          <w:rFonts w:ascii="Times New Roman" w:hAnsi="Times New Roman" w:cs="Times New Roman"/>
          <w:color w:val="auto"/>
          <w:sz w:val="28"/>
          <w:szCs w:val="28"/>
        </w:rPr>
        <w:t xml:space="preserve"> </w:t>
      </w:r>
      <w:r w:rsidR="003C6071">
        <w:rPr>
          <w:rFonts w:ascii="Times New Roman" w:hAnsi="Times New Roman" w:cs="Times New Roman"/>
          <w:color w:val="auto"/>
          <w:sz w:val="28"/>
          <w:szCs w:val="28"/>
        </w:rPr>
        <w:t xml:space="preserve">Xem </w:t>
      </w:r>
      <w:r w:rsidR="00BC51B2">
        <w:rPr>
          <w:rFonts w:ascii="Times New Roman" w:hAnsi="Times New Roman" w:cs="Times New Roman"/>
          <w:color w:val="auto"/>
          <w:sz w:val="28"/>
          <w:szCs w:val="28"/>
        </w:rPr>
        <w:t xml:space="preserve">lịch sử </w:t>
      </w:r>
      <w:r w:rsidR="00BC51B2">
        <w:rPr>
          <w:rFonts w:ascii="Times New Roman" w:eastAsiaTheme="minorEastAsia" w:hAnsi="Times New Roman" w:cs="Times New Roman"/>
          <w:color w:val="auto"/>
          <w:sz w:val="28"/>
          <w:szCs w:val="28"/>
        </w:rPr>
        <w:t>t</w:t>
      </w:r>
      <w:r w:rsidRPr="00C54982">
        <w:rPr>
          <w:rFonts w:ascii="Times New Roman" w:eastAsiaTheme="minorEastAsia" w:hAnsi="Times New Roman" w:cs="Times New Roman"/>
          <w:color w:val="auto"/>
          <w:sz w:val="28"/>
          <w:szCs w:val="28"/>
        </w:rPr>
        <w:t xml:space="preserve">ìm </w:t>
      </w:r>
      <w:r w:rsidR="00BC51B2">
        <w:rPr>
          <w:rFonts w:ascii="Times New Roman" w:eastAsiaTheme="minorEastAsia" w:hAnsi="Times New Roman" w:cs="Times New Roman"/>
          <w:color w:val="auto"/>
          <w:sz w:val="28"/>
          <w:szCs w:val="28"/>
        </w:rPr>
        <w:t>k</w:t>
      </w:r>
      <w:r w:rsidRPr="00C54982">
        <w:rPr>
          <w:rFonts w:ascii="Times New Roman" w:eastAsiaTheme="minorEastAsia" w:hAnsi="Times New Roman" w:cs="Times New Roman"/>
          <w:color w:val="auto"/>
          <w:sz w:val="28"/>
          <w:szCs w:val="28"/>
        </w:rPr>
        <w:t>iếm sản phẩm</w:t>
      </w:r>
      <w:bookmarkEnd w:id="96"/>
    </w:p>
    <w:p w14:paraId="44E9D480" w14:textId="7D006D4C" w:rsidR="00954F71" w:rsidRDefault="00A135A3"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Hiển thị chi tiết đã tìm kiếm sản phẩm</w:t>
      </w:r>
      <w:r w:rsidR="00954F71">
        <w:rPr>
          <w:rFonts w:eastAsiaTheme="minorEastAsia"/>
          <w:sz w:val="26"/>
          <w:szCs w:val="26"/>
        </w:rPr>
        <w:t>: Đã hiển thị được</w:t>
      </w:r>
    </w:p>
    <w:p w14:paraId="054E8368" w14:textId="464CEA40" w:rsidR="00954F71" w:rsidRDefault="00F65964"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Ngày giờ tìm kiếm: Đã hiển thị được</w:t>
      </w:r>
    </w:p>
    <w:p w14:paraId="195C4714" w14:textId="7D401DF8" w:rsidR="001314E6" w:rsidRPr="00C54982" w:rsidRDefault="001314E6" w:rsidP="001314E6">
      <w:pPr>
        <w:pStyle w:val="Heading3"/>
        <w:spacing w:line="360" w:lineRule="auto"/>
        <w:rPr>
          <w:rFonts w:ascii="Times New Roman" w:eastAsiaTheme="minorEastAsia" w:hAnsi="Times New Roman" w:cs="Times New Roman"/>
          <w:color w:val="auto"/>
          <w:sz w:val="28"/>
          <w:szCs w:val="28"/>
        </w:rPr>
      </w:pPr>
      <w:bookmarkStart w:id="97" w:name="_Toc166718898"/>
      <w:r w:rsidRPr="00C54982">
        <w:rPr>
          <w:rFonts w:ascii="Times New Roman" w:hAnsi="Times New Roman" w:cs="Times New Roman"/>
          <w:color w:val="auto"/>
          <w:sz w:val="28"/>
          <w:szCs w:val="28"/>
        </w:rPr>
        <w:t>2.2.</w:t>
      </w:r>
      <w:r w:rsidR="00C95F8C">
        <w:rPr>
          <w:rFonts w:ascii="Times New Roman" w:hAnsi="Times New Roman" w:cs="Times New Roman"/>
          <w:color w:val="auto"/>
          <w:sz w:val="28"/>
          <w:szCs w:val="28"/>
        </w:rPr>
        <w:t>4</w:t>
      </w:r>
      <w:r w:rsidRPr="00C54982">
        <w:rPr>
          <w:rFonts w:ascii="Times New Roman" w:hAnsi="Times New Roman" w:cs="Times New Roman"/>
          <w:color w:val="auto"/>
          <w:sz w:val="28"/>
          <w:szCs w:val="28"/>
        </w:rPr>
        <w:t xml:space="preserve"> </w:t>
      </w:r>
      <w:r w:rsidR="002D5BB3">
        <w:rPr>
          <w:rFonts w:ascii="Times New Roman" w:eastAsiaTheme="minorEastAsia" w:hAnsi="Times New Roman" w:cs="Times New Roman"/>
          <w:color w:val="auto"/>
          <w:sz w:val="28"/>
          <w:szCs w:val="28"/>
        </w:rPr>
        <w:t>Admin</w:t>
      </w:r>
      <w:bookmarkEnd w:id="97"/>
    </w:p>
    <w:p w14:paraId="041F8949" w14:textId="07071A57" w:rsidR="001314E6" w:rsidRDefault="00B670A2" w:rsidP="001314E6">
      <w:pPr>
        <w:pStyle w:val="ListParagraph"/>
        <w:numPr>
          <w:ilvl w:val="0"/>
          <w:numId w:val="36"/>
        </w:numPr>
        <w:spacing w:line="360" w:lineRule="auto"/>
        <w:jc w:val="both"/>
        <w:rPr>
          <w:rFonts w:eastAsiaTheme="minorEastAsia"/>
          <w:sz w:val="26"/>
          <w:szCs w:val="26"/>
        </w:rPr>
      </w:pPr>
      <w:r>
        <w:rPr>
          <w:rFonts w:eastAsiaTheme="minorEastAsia"/>
          <w:sz w:val="26"/>
          <w:szCs w:val="26"/>
        </w:rPr>
        <w:t>Quản lý thông tin người dùng</w:t>
      </w:r>
      <w:r w:rsidR="001314E6">
        <w:rPr>
          <w:rFonts w:eastAsiaTheme="minorEastAsia"/>
          <w:sz w:val="26"/>
          <w:szCs w:val="26"/>
        </w:rPr>
        <w:t xml:space="preserve">: Đã </w:t>
      </w:r>
      <w:r w:rsidR="00275E3B">
        <w:rPr>
          <w:rFonts w:eastAsiaTheme="minorEastAsia"/>
          <w:sz w:val="26"/>
          <w:szCs w:val="26"/>
        </w:rPr>
        <w:t>quản lý được</w:t>
      </w:r>
    </w:p>
    <w:p w14:paraId="33DF765D" w14:textId="53284389" w:rsidR="00D8213D" w:rsidRPr="001A2119" w:rsidRDefault="00A93D58" w:rsidP="00D8213D">
      <w:pPr>
        <w:pStyle w:val="ListParagraph"/>
        <w:numPr>
          <w:ilvl w:val="0"/>
          <w:numId w:val="36"/>
        </w:numPr>
        <w:spacing w:line="360" w:lineRule="auto"/>
        <w:jc w:val="both"/>
        <w:rPr>
          <w:rFonts w:eastAsiaTheme="minorEastAsia"/>
          <w:sz w:val="26"/>
          <w:szCs w:val="26"/>
        </w:rPr>
      </w:pPr>
      <w:r>
        <w:rPr>
          <w:rFonts w:eastAsiaTheme="minorEastAsia"/>
          <w:sz w:val="26"/>
          <w:szCs w:val="26"/>
        </w:rPr>
        <w:t>Quản lý lịch sử tìm kiếm</w:t>
      </w:r>
      <w:r w:rsidR="001314E6">
        <w:rPr>
          <w:rFonts w:eastAsiaTheme="minorEastAsia"/>
          <w:sz w:val="26"/>
          <w:szCs w:val="26"/>
        </w:rPr>
        <w:t>: Đã hoàn thành</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98" w:name="_Toc166718899"/>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98"/>
    </w:p>
    <w:p w14:paraId="406D50B8" w14:textId="77777777" w:rsidR="00A93827" w:rsidRPr="00025112" w:rsidRDefault="00A93827" w:rsidP="00A542AB">
      <w:pPr>
        <w:pStyle w:val="Heading2"/>
        <w:spacing w:line="360" w:lineRule="auto"/>
        <w:rPr>
          <w:rFonts w:eastAsiaTheme="minorEastAsia"/>
          <w:b w:val="0"/>
          <w:color w:val="auto"/>
          <w:sz w:val="28"/>
          <w:szCs w:val="28"/>
          <w:lang w:eastAsia="ja-JP"/>
        </w:rPr>
      </w:pPr>
      <w:bookmarkStart w:id="99" w:name="_Toc166718900"/>
      <w:r w:rsidRPr="00025112">
        <w:rPr>
          <w:rFonts w:eastAsiaTheme="minorEastAsia"/>
          <w:color w:val="auto"/>
          <w:sz w:val="28"/>
          <w:szCs w:val="28"/>
          <w:lang w:eastAsia="ja-JP"/>
        </w:rPr>
        <w:t>3.1 Kết quả đạt được</w:t>
      </w:r>
      <w:bookmarkEnd w:id="99"/>
    </w:p>
    <w:p w14:paraId="46FF032E" w14:textId="76B9F0D4" w:rsidR="00A93827" w:rsidRPr="00874C9C" w:rsidRDefault="005A2176"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Trang Web So Sánh Giá đã hoàn thiện trong mức khá, </w:t>
      </w:r>
      <w:r w:rsidR="00C37563" w:rsidRPr="00874C9C">
        <w:rPr>
          <w:rFonts w:eastAsiaTheme="minorEastAsia"/>
          <w:bCs/>
          <w:sz w:val="28"/>
          <w:szCs w:val="28"/>
          <w:lang w:eastAsia="ja-JP"/>
        </w:rPr>
        <w:t>các kết quả đã đạt được của nhóm</w:t>
      </w:r>
      <w:r w:rsidR="00A93827" w:rsidRPr="00874C9C">
        <w:rPr>
          <w:rFonts w:eastAsiaTheme="minorEastAsia"/>
          <w:bCs/>
          <w:sz w:val="28"/>
          <w:szCs w:val="28"/>
          <w:lang w:eastAsia="ja-JP"/>
        </w:rPr>
        <w:t xml:space="preserve"> </w:t>
      </w:r>
      <w:r w:rsidR="00784D5D" w:rsidRPr="00874C9C">
        <w:rPr>
          <w:rFonts w:eastAsiaTheme="minorEastAsia"/>
          <w:bCs/>
          <w:sz w:val="28"/>
          <w:szCs w:val="28"/>
          <w:lang w:eastAsia="ja-JP"/>
        </w:rPr>
        <w:t>gồm</w:t>
      </w:r>
      <w:r w:rsidR="000B4267" w:rsidRPr="00874C9C">
        <w:rPr>
          <w:rFonts w:eastAsiaTheme="minorEastAsia"/>
          <w:bCs/>
          <w:sz w:val="28"/>
          <w:szCs w:val="28"/>
          <w:lang w:eastAsia="ja-JP"/>
        </w:rPr>
        <w:t>: Đăng ký/ Đăng nhập</w:t>
      </w:r>
      <w:r w:rsidR="001716B1" w:rsidRPr="00874C9C">
        <w:rPr>
          <w:rFonts w:eastAsiaTheme="minorEastAsia"/>
          <w:bCs/>
          <w:sz w:val="28"/>
          <w:szCs w:val="28"/>
          <w:lang w:eastAsia="ja-JP"/>
        </w:rPr>
        <w:t xml:space="preserve">, </w:t>
      </w:r>
      <w:r w:rsidR="00B2125E" w:rsidRPr="00874C9C">
        <w:rPr>
          <w:rFonts w:eastAsiaTheme="minorEastAsia"/>
          <w:bCs/>
          <w:sz w:val="28"/>
          <w:szCs w:val="28"/>
          <w:lang w:eastAsia="ja-JP"/>
        </w:rPr>
        <w:t xml:space="preserve">người dùng </w:t>
      </w:r>
      <w:r w:rsidR="001716B1" w:rsidRPr="00874C9C">
        <w:rPr>
          <w:rFonts w:eastAsiaTheme="minorEastAsia"/>
          <w:bCs/>
          <w:sz w:val="28"/>
          <w:szCs w:val="28"/>
          <w:lang w:eastAsia="ja-JP"/>
        </w:rPr>
        <w:t>quản lý được trang cá nhân</w:t>
      </w:r>
      <w:r w:rsidR="00F947DA" w:rsidRPr="00874C9C">
        <w:rPr>
          <w:rFonts w:eastAsiaTheme="minorEastAsia"/>
          <w:bCs/>
          <w:sz w:val="28"/>
          <w:szCs w:val="28"/>
          <w:lang w:eastAsia="ja-JP"/>
        </w:rPr>
        <w:t>, Quản trị viên quản lý được người dùng</w:t>
      </w:r>
      <w:r w:rsidR="00764CFF" w:rsidRPr="00874C9C">
        <w:rPr>
          <w:rFonts w:eastAsiaTheme="minorEastAsia"/>
          <w:bCs/>
          <w:sz w:val="28"/>
          <w:szCs w:val="28"/>
          <w:lang w:eastAsia="ja-JP"/>
        </w:rPr>
        <w:t xml:space="preserve">, người dùng có thể tìm kiếm được sản phẩm và </w:t>
      </w:r>
      <w:r w:rsidR="00D57A4F" w:rsidRPr="00874C9C">
        <w:rPr>
          <w:rFonts w:eastAsiaTheme="minorEastAsia"/>
          <w:bCs/>
          <w:sz w:val="28"/>
          <w:szCs w:val="28"/>
          <w:lang w:eastAsia="ja-JP"/>
        </w:rPr>
        <w:t xml:space="preserve">Web So Sánh Giá </w:t>
      </w:r>
      <w:r w:rsidR="00764CFF" w:rsidRPr="00874C9C">
        <w:rPr>
          <w:rFonts w:eastAsiaTheme="minorEastAsia"/>
          <w:bCs/>
          <w:sz w:val="28"/>
          <w:szCs w:val="28"/>
          <w:lang w:eastAsia="ja-JP"/>
        </w:rPr>
        <w:t xml:space="preserve">đã đưa ra gợi ý về sản phẩm đó </w:t>
      </w:r>
      <w:r w:rsidR="00B54FAC" w:rsidRPr="00874C9C">
        <w:rPr>
          <w:rFonts w:eastAsiaTheme="minorEastAsia"/>
          <w:bCs/>
          <w:sz w:val="28"/>
          <w:szCs w:val="28"/>
          <w:lang w:eastAsia="ja-JP"/>
        </w:rPr>
        <w:t>của</w:t>
      </w:r>
      <w:r w:rsidR="00764CFF" w:rsidRPr="00874C9C">
        <w:rPr>
          <w:rFonts w:eastAsiaTheme="minorEastAsia"/>
          <w:bCs/>
          <w:sz w:val="28"/>
          <w:szCs w:val="28"/>
          <w:lang w:eastAsia="ja-JP"/>
        </w:rPr>
        <w:t xml:space="preserve"> năm trang thương mại điện tử trong đó có bốn trang của Việt Nam và một trang Quốc </w:t>
      </w:r>
      <w:r w:rsidR="00767F9D" w:rsidRPr="00874C9C">
        <w:rPr>
          <w:rFonts w:eastAsiaTheme="minorEastAsia"/>
          <w:bCs/>
          <w:sz w:val="28"/>
          <w:szCs w:val="28"/>
          <w:lang w:eastAsia="ja-JP"/>
        </w:rPr>
        <w:t>t</w:t>
      </w:r>
      <w:r w:rsidR="00764CFF" w:rsidRPr="00874C9C">
        <w:rPr>
          <w:rFonts w:eastAsiaTheme="minorEastAsia"/>
          <w:bCs/>
          <w:sz w:val="28"/>
          <w:szCs w:val="28"/>
          <w:lang w:eastAsia="ja-JP"/>
        </w:rPr>
        <w:t>ế</w:t>
      </w:r>
      <w:r w:rsidR="00694519" w:rsidRPr="00874C9C">
        <w:rPr>
          <w:rFonts w:eastAsiaTheme="minorEastAsia"/>
          <w:bCs/>
          <w:sz w:val="28"/>
          <w:szCs w:val="28"/>
          <w:lang w:eastAsia="ja-JP"/>
        </w:rPr>
        <w:t>, Web So Sánh Giá lọc được giá thấp nhất và hiển thị ra dễ nhìn, đưa ra đường dẫn tới sản phẩm đã tìm kiếm</w:t>
      </w:r>
      <w:r w:rsidR="00EC6AE3" w:rsidRPr="00874C9C">
        <w:rPr>
          <w:rFonts w:eastAsiaTheme="minorEastAsia"/>
          <w:bCs/>
          <w:sz w:val="28"/>
          <w:szCs w:val="28"/>
          <w:lang w:eastAsia="ja-JP"/>
        </w:rPr>
        <w:t>.</w:t>
      </w:r>
    </w:p>
    <w:p w14:paraId="72E25780" w14:textId="306B5000" w:rsidR="000C6E8E" w:rsidRPr="00874C9C" w:rsidRDefault="000C6E8E"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Qua đó Web So Sánh Giá còn tồn tại một số hạn chế như: </w:t>
      </w:r>
      <w:r w:rsidR="00E16592" w:rsidRPr="00874C9C">
        <w:rPr>
          <w:rFonts w:eastAsiaTheme="minorEastAsia"/>
          <w:bCs/>
          <w:sz w:val="28"/>
          <w:szCs w:val="28"/>
          <w:lang w:eastAsia="ja-JP"/>
        </w:rPr>
        <w:t>Web đang tìm kiếm bằng cách sử dụng lấy dữ liệu trực tuyến từ các trang thương mại điện tử nên thời gian tìm kiếm khá lâu và độ chính xác không được cao như mong đợi</w:t>
      </w:r>
      <w:r w:rsidR="00806832" w:rsidRPr="00874C9C">
        <w:rPr>
          <w:rFonts w:eastAsiaTheme="minorEastAsia"/>
          <w:bCs/>
          <w:sz w:val="28"/>
          <w:szCs w:val="28"/>
          <w:lang w:eastAsia="ja-JP"/>
        </w:rPr>
        <w:t xml:space="preserve">, có nhiều sản phẩm không </w:t>
      </w:r>
      <w:r w:rsidR="00297DAC" w:rsidRPr="00874C9C">
        <w:rPr>
          <w:rFonts w:eastAsiaTheme="minorEastAsia"/>
          <w:bCs/>
          <w:sz w:val="28"/>
          <w:szCs w:val="28"/>
          <w:lang w:eastAsia="ja-JP"/>
        </w:rPr>
        <w:t>liên qua</w:t>
      </w:r>
      <w:r w:rsidR="00292F2A" w:rsidRPr="00874C9C">
        <w:rPr>
          <w:rFonts w:eastAsiaTheme="minorEastAsia"/>
          <w:bCs/>
          <w:sz w:val="28"/>
          <w:szCs w:val="28"/>
          <w:lang w:eastAsia="ja-JP"/>
        </w:rPr>
        <w:t>n</w:t>
      </w:r>
      <w:r w:rsidR="00806832" w:rsidRPr="00874C9C">
        <w:rPr>
          <w:rFonts w:eastAsiaTheme="minorEastAsia"/>
          <w:bCs/>
          <w:sz w:val="28"/>
          <w:szCs w:val="28"/>
          <w:lang w:eastAsia="ja-JP"/>
        </w:rPr>
        <w:t xml:space="preserve"> với </w:t>
      </w:r>
      <w:r w:rsidR="00804556" w:rsidRPr="00874C9C">
        <w:rPr>
          <w:rFonts w:eastAsiaTheme="minorEastAsia"/>
          <w:bCs/>
          <w:sz w:val="28"/>
          <w:szCs w:val="28"/>
          <w:lang w:eastAsia="ja-JP"/>
        </w:rPr>
        <w:t>đầu vào tìm kiếm</w:t>
      </w:r>
      <w:r w:rsidR="00404F01" w:rsidRPr="00874C9C">
        <w:rPr>
          <w:rFonts w:eastAsiaTheme="minorEastAsia"/>
          <w:bCs/>
          <w:sz w:val="28"/>
          <w:szCs w:val="28"/>
          <w:lang w:eastAsia="ja-JP"/>
        </w:rPr>
        <w:t>.</w:t>
      </w:r>
    </w:p>
    <w:p w14:paraId="11897018" w14:textId="1A3B72AE" w:rsidR="00A93827" w:rsidRPr="00ED384D" w:rsidRDefault="00A93827" w:rsidP="004B42F9">
      <w:pPr>
        <w:pStyle w:val="Heading2"/>
        <w:spacing w:line="360" w:lineRule="auto"/>
        <w:rPr>
          <w:rFonts w:ascii="Times New Roman" w:eastAsiaTheme="minorEastAsia" w:hAnsi="Times New Roman" w:cs="Times New Roman"/>
          <w:b w:val="0"/>
          <w:color w:val="auto"/>
          <w:sz w:val="28"/>
          <w:szCs w:val="28"/>
          <w:lang w:eastAsia="ja-JP"/>
        </w:rPr>
      </w:pPr>
      <w:bookmarkStart w:id="100" w:name="_Toc166718901"/>
      <w:r w:rsidRPr="00ED384D">
        <w:rPr>
          <w:rFonts w:ascii="Times New Roman" w:eastAsiaTheme="minorEastAsia" w:hAnsi="Times New Roman" w:cs="Times New Roman"/>
          <w:color w:val="auto"/>
          <w:sz w:val="28"/>
          <w:szCs w:val="28"/>
          <w:lang w:eastAsia="ja-JP"/>
        </w:rPr>
        <w:t>3.2 Hướng phát triển trong tương lai</w:t>
      </w:r>
      <w:bookmarkEnd w:id="100"/>
    </w:p>
    <w:p w14:paraId="6C483DB6" w14:textId="2D821878" w:rsidR="00770CF5" w:rsidRPr="006854C7" w:rsidRDefault="00697FB7" w:rsidP="006854C7">
      <w:pPr>
        <w:pStyle w:val="ListParagraph"/>
        <w:numPr>
          <w:ilvl w:val="0"/>
          <w:numId w:val="37"/>
        </w:numPr>
        <w:spacing w:after="200" w:line="360" w:lineRule="auto"/>
        <w:jc w:val="both"/>
        <w:rPr>
          <w:rFonts w:eastAsiaTheme="minorEastAsia"/>
          <w:bCs/>
          <w:sz w:val="28"/>
          <w:szCs w:val="28"/>
          <w:lang w:eastAsia="ja-JP"/>
        </w:rPr>
      </w:pPr>
      <w:r w:rsidRPr="006854C7">
        <w:rPr>
          <w:rFonts w:eastAsiaTheme="minorEastAsia"/>
          <w:bCs/>
          <w:sz w:val="28"/>
          <w:szCs w:val="28"/>
          <w:lang w:eastAsia="ja-JP"/>
        </w:rPr>
        <w:t>Cải</w:t>
      </w:r>
      <w:r w:rsidR="00EA6B57" w:rsidRPr="006854C7">
        <w:rPr>
          <w:rFonts w:eastAsiaTheme="minorEastAsia"/>
          <w:bCs/>
          <w:sz w:val="28"/>
          <w:szCs w:val="28"/>
          <w:lang w:eastAsia="ja-JP"/>
        </w:rPr>
        <w:t xml:space="preserve"> thiện tốc độ và độ chính xác cao của quá trình thu thập dữ liệu</w:t>
      </w:r>
      <w:r w:rsidR="00BA3E1B" w:rsidRPr="006854C7">
        <w:rPr>
          <w:rFonts w:eastAsiaTheme="minorEastAsia"/>
          <w:bCs/>
          <w:sz w:val="28"/>
          <w:szCs w:val="28"/>
          <w:lang w:eastAsia="ja-JP"/>
        </w:rPr>
        <w:t xml:space="preserve"> như</w:t>
      </w:r>
      <w:r w:rsidR="00E23F24">
        <w:rPr>
          <w:rFonts w:eastAsiaTheme="minorEastAsia"/>
          <w:bCs/>
          <w:sz w:val="28"/>
          <w:szCs w:val="28"/>
          <w:lang w:eastAsia="ja-JP"/>
        </w:rPr>
        <w:t>:</w:t>
      </w:r>
      <w:r w:rsidR="00BA3E1B" w:rsidRPr="006854C7">
        <w:rPr>
          <w:rFonts w:eastAsiaTheme="minorEastAsia"/>
          <w:bCs/>
          <w:sz w:val="28"/>
          <w:szCs w:val="28"/>
          <w:lang w:eastAsia="ja-JP"/>
        </w:rPr>
        <w:t xml:space="preserve"> </w:t>
      </w:r>
      <w:r w:rsidR="000C6DFD" w:rsidRPr="000C6DFD">
        <w:rPr>
          <w:rFonts w:eastAsiaTheme="minorEastAsia"/>
          <w:bCs/>
          <w:sz w:val="28"/>
          <w:szCs w:val="28"/>
          <w:lang w:eastAsia="ja-JP"/>
        </w:rPr>
        <w:t>Tối ưu hóa code và cấu trúc dữ liệu để tăng tốc độ xử lý thông tin</w:t>
      </w:r>
      <w:r w:rsidR="000C6DFD">
        <w:rPr>
          <w:rFonts w:eastAsiaTheme="minorEastAsia"/>
          <w:bCs/>
          <w:sz w:val="28"/>
          <w:szCs w:val="28"/>
          <w:lang w:eastAsia="ja-JP"/>
        </w:rPr>
        <w:t xml:space="preserve">, </w:t>
      </w:r>
      <w:r w:rsidR="000C2D2B" w:rsidRPr="006854C7">
        <w:rPr>
          <w:rFonts w:eastAsiaTheme="minorEastAsia"/>
          <w:bCs/>
          <w:sz w:val="28"/>
          <w:szCs w:val="28"/>
          <w:lang w:eastAsia="ja-JP"/>
        </w:rPr>
        <w:t>xây dựng hệ thống lưu trữ hiệu quả để giảm thời gian truy vấn thông tin từ các website thương mại điện tử</w:t>
      </w:r>
      <w:r w:rsidR="00462B36" w:rsidRPr="006854C7">
        <w:rPr>
          <w:rFonts w:eastAsiaTheme="minorEastAsia"/>
          <w:bCs/>
          <w:sz w:val="28"/>
          <w:szCs w:val="28"/>
          <w:lang w:eastAsia="ja-JP"/>
        </w:rPr>
        <w:t>.</w:t>
      </w:r>
    </w:p>
    <w:p w14:paraId="2ABDDADC" w14:textId="58E5DDFA" w:rsidR="00A93827" w:rsidRPr="00AB15C8" w:rsidRDefault="00AB15C8" w:rsidP="00380E73">
      <w:pPr>
        <w:pStyle w:val="ListParagraph"/>
        <w:numPr>
          <w:ilvl w:val="0"/>
          <w:numId w:val="37"/>
        </w:numPr>
        <w:spacing w:after="200" w:line="360" w:lineRule="auto"/>
        <w:jc w:val="both"/>
        <w:rPr>
          <w:rFonts w:eastAsiaTheme="minorEastAsia"/>
          <w:bCs/>
          <w:sz w:val="32"/>
          <w:szCs w:val="32"/>
          <w:lang w:eastAsia="ja-JP"/>
        </w:rPr>
      </w:pPr>
      <w:r w:rsidRPr="00AB15C8">
        <w:rPr>
          <w:rFonts w:eastAsiaTheme="minorEastAsia"/>
          <w:bCs/>
          <w:sz w:val="28"/>
          <w:szCs w:val="28"/>
          <w:lang w:eastAsia="ja-JP"/>
        </w:rPr>
        <w:t>Nâng cao chất lượng kết quả tìm kiếm:</w:t>
      </w:r>
      <w:r w:rsidR="00C42E8C" w:rsidRPr="00C42E8C">
        <w:t xml:space="preserve"> </w:t>
      </w:r>
      <w:r w:rsidR="00C42E8C" w:rsidRPr="00C42E8C">
        <w:rPr>
          <w:rFonts w:eastAsiaTheme="minorEastAsia"/>
          <w:bCs/>
          <w:sz w:val="28"/>
          <w:szCs w:val="28"/>
          <w:lang w:eastAsia="ja-JP"/>
        </w:rPr>
        <w:t>Phát triển thuật toán tìm kiếm thông minh hơn, có khả năng phân tích ngữ nghĩa từ khóa tìm kiếm, lọc kết quả không liên quan và đề xuất các sản phẩm tương tự.</w:t>
      </w: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07FCAC62" w14:textId="77777777" w:rsidR="00AC2C8D" w:rsidRDefault="00AC2C8D" w:rsidP="00AC2C8D">
      <w:pPr>
        <w:pStyle w:val="Heading1"/>
        <w:spacing w:line="360" w:lineRule="auto"/>
        <w:jc w:val="center"/>
        <w:rPr>
          <w:rFonts w:ascii="Times New Roman" w:eastAsiaTheme="minorEastAsia" w:hAnsi="Times New Roman" w:cs="Times New Roman"/>
          <w:color w:val="auto"/>
          <w:sz w:val="32"/>
          <w:szCs w:val="32"/>
          <w:lang w:eastAsia="ja-JP"/>
        </w:rPr>
      </w:pPr>
      <w:bookmarkStart w:id="101" w:name="_Toc153227299"/>
      <w:bookmarkStart w:id="102" w:name="_Toc166718902"/>
      <w:r w:rsidRPr="004A1563">
        <w:rPr>
          <w:rFonts w:ascii="Times New Roman" w:eastAsiaTheme="minorEastAsia" w:hAnsi="Times New Roman" w:cs="Times New Roman"/>
          <w:color w:val="auto"/>
          <w:sz w:val="32"/>
          <w:szCs w:val="32"/>
          <w:lang w:eastAsia="ja-JP"/>
        </w:rPr>
        <w:lastRenderedPageBreak/>
        <w:t>LÀM VIỆC NHÓM</w:t>
      </w:r>
      <w:bookmarkEnd w:id="101"/>
      <w:bookmarkEnd w:id="102"/>
    </w:p>
    <w:p w14:paraId="036DE60D" w14:textId="77777777" w:rsidR="00AC2C8D" w:rsidRDefault="00AC2C8D" w:rsidP="00AC2C8D">
      <w:pPr>
        <w:pStyle w:val="ListParagraph"/>
        <w:numPr>
          <w:ilvl w:val="0"/>
          <w:numId w:val="40"/>
        </w:numPr>
        <w:spacing w:after="200" w:line="360" w:lineRule="auto"/>
        <w:rPr>
          <w:rFonts w:eastAsiaTheme="minorEastAsia"/>
          <w:bCs/>
          <w:sz w:val="26"/>
          <w:szCs w:val="26"/>
          <w:lang w:eastAsia="ja-JP"/>
        </w:rPr>
      </w:pPr>
      <w:r w:rsidRPr="001A039E">
        <w:rPr>
          <w:rFonts w:eastAsiaTheme="minorEastAsia"/>
          <w:bCs/>
          <w:sz w:val="26"/>
          <w:szCs w:val="26"/>
          <w:lang w:eastAsia="ja-JP"/>
        </w:rPr>
        <w:t xml:space="preserve">Cách thức làm việc nhóm: </w:t>
      </w:r>
    </w:p>
    <w:p w14:paraId="2A1F27E9" w14:textId="77777777" w:rsidR="00AC2C8D" w:rsidRDefault="00AC2C8D" w:rsidP="00AC2C8D">
      <w:pPr>
        <w:pStyle w:val="ListParagraph"/>
        <w:numPr>
          <w:ilvl w:val="1"/>
          <w:numId w:val="41"/>
        </w:numPr>
        <w:tabs>
          <w:tab w:val="left" w:pos="1170"/>
        </w:tabs>
        <w:spacing w:after="200" w:line="360" w:lineRule="auto"/>
        <w:ind w:left="990"/>
        <w:jc w:val="both"/>
        <w:rPr>
          <w:rFonts w:eastAsiaTheme="minorEastAsia"/>
          <w:bCs/>
          <w:sz w:val="26"/>
          <w:szCs w:val="26"/>
          <w:lang w:eastAsia="ja-JP"/>
        </w:rPr>
      </w:pPr>
      <w:r w:rsidRPr="00B10A7D">
        <w:rPr>
          <w:rFonts w:eastAsiaTheme="minorEastAsia"/>
          <w:bCs/>
          <w:sz w:val="26"/>
          <w:szCs w:val="26"/>
          <w:lang w:eastAsia="ja-JP"/>
        </w:rPr>
        <w:t xml:space="preserve">Trong đề tài này, nhóm đã áp dụng phương pháp làm việc theo nhóm có cấu trúc và linh hoạt. Nhóm có thảo luận trực tiếp thường qua (Thư viện, Lớp học, </w:t>
      </w:r>
      <w:r>
        <w:rPr>
          <w:rFonts w:eastAsiaTheme="minorEastAsia"/>
          <w:bCs/>
          <w:sz w:val="26"/>
          <w:szCs w:val="26"/>
          <w:lang w:eastAsia="ja-JP"/>
        </w:rPr>
        <w:t>Phòng t</w:t>
      </w:r>
      <w:r w:rsidRPr="00B10A7D">
        <w:rPr>
          <w:rFonts w:eastAsiaTheme="minorEastAsia"/>
          <w:bCs/>
          <w:sz w:val="26"/>
          <w:szCs w:val="26"/>
          <w:lang w:eastAsia="ja-JP"/>
        </w:rPr>
        <w:t>rọ) bên cạnh đó nhóm thường xuyên làm việc qua công cụ trực tuyến Google Meet để tổ chức các cuộc họp định kỳ. Đề tài được chia thành các mục tiêu nhỏ, và mỗi người nhận trách nhiệm về một phần cụ thể, đồng thời hỗ trợ nhau khi cần thường không họp sẽ nhắn tin qua Zalo để hỗ trợ lẫn nhau.</w:t>
      </w:r>
    </w:p>
    <w:p w14:paraId="084AEF6A" w14:textId="77777777" w:rsidR="00AC2C8D" w:rsidRPr="009344A2" w:rsidRDefault="00AC2C8D" w:rsidP="00AC2C8D">
      <w:pPr>
        <w:pStyle w:val="ListParagraph"/>
        <w:numPr>
          <w:ilvl w:val="0"/>
          <w:numId w:val="41"/>
        </w:numPr>
        <w:tabs>
          <w:tab w:val="left" w:pos="1170"/>
        </w:tabs>
        <w:spacing w:after="200" w:line="360" w:lineRule="auto"/>
        <w:jc w:val="both"/>
        <w:rPr>
          <w:rFonts w:eastAsiaTheme="minorEastAsia"/>
          <w:bCs/>
          <w:sz w:val="26"/>
          <w:szCs w:val="26"/>
          <w:lang w:eastAsia="ja-JP"/>
        </w:rPr>
      </w:pPr>
      <w:r w:rsidRPr="00076540">
        <w:rPr>
          <w:rFonts w:eastAsiaTheme="minorEastAsia" w:hint="eastAsia"/>
          <w:sz w:val="26"/>
          <w:szCs w:val="26"/>
          <w:lang w:eastAsia="ja-JP"/>
        </w:rPr>
        <w:t>Phân chia công việc</w:t>
      </w:r>
      <w:r w:rsidRPr="009344A2">
        <w:rPr>
          <w:rFonts w:eastAsiaTheme="minorEastAsia"/>
          <w:sz w:val="26"/>
          <w:szCs w:val="26"/>
          <w:lang w:eastAsia="ja-JP"/>
        </w:rPr>
        <w:t>:</w:t>
      </w:r>
    </w:p>
    <w:p w14:paraId="3DCF59D9" w14:textId="77777777" w:rsidR="00AC2C8D" w:rsidRDefault="00AC2C8D" w:rsidP="00AC2C8D">
      <w:pPr>
        <w:pStyle w:val="ListParagraph"/>
        <w:numPr>
          <w:ilvl w:val="1"/>
          <w:numId w:val="41"/>
        </w:numPr>
        <w:spacing w:after="200" w:line="360" w:lineRule="auto"/>
        <w:ind w:left="1080"/>
        <w:rPr>
          <w:rFonts w:eastAsiaTheme="minorEastAsia"/>
          <w:bCs/>
          <w:sz w:val="26"/>
          <w:szCs w:val="26"/>
          <w:lang w:eastAsia="ja-JP"/>
        </w:rPr>
      </w:pPr>
      <w:r>
        <w:rPr>
          <w:rFonts w:eastAsiaTheme="minorEastAsia"/>
          <w:bCs/>
          <w:sz w:val="26"/>
          <w:szCs w:val="26"/>
          <w:lang w:eastAsia="ja-JP"/>
        </w:rPr>
        <w:t xml:space="preserve">Công việc chung: </w:t>
      </w:r>
    </w:p>
    <w:p w14:paraId="56B6B757"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Sau khi nhận đề tài nhóm đã cùng nhau tìm hiểu và xem các nguồn có thể tham khảo sau đó thảo luận nhau và chia ra các công việc để làm.</w:t>
      </w:r>
    </w:p>
    <w:p w14:paraId="3AA478D2"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Nhóm đã cùng nhau kiểm tra dữ liệu và tiến hành tiền xử lý dữ liệu.</w:t>
      </w:r>
    </w:p>
    <w:p w14:paraId="52BBDF90" w14:textId="58C3207B"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 xml:space="preserve">Cùng giúp đỡ nhau trong quá trình tiến hành </w:t>
      </w:r>
      <w:r w:rsidR="00E66593">
        <w:rPr>
          <w:rFonts w:eastAsiaTheme="minorEastAsia"/>
          <w:bCs/>
          <w:sz w:val="26"/>
          <w:szCs w:val="26"/>
          <w:lang w:eastAsia="ja-JP"/>
        </w:rPr>
        <w:t>thực hiện code</w:t>
      </w:r>
      <w:r w:rsidR="00F224CA">
        <w:rPr>
          <w:rFonts w:eastAsiaTheme="minorEastAsia"/>
          <w:bCs/>
          <w:sz w:val="26"/>
          <w:szCs w:val="26"/>
          <w:lang w:eastAsia="ja-JP"/>
        </w:rPr>
        <w:t>.</w:t>
      </w:r>
    </w:p>
    <w:p w14:paraId="0C7C77E6" w14:textId="77777777" w:rsidR="00AC2C8D" w:rsidRDefault="00AC2C8D" w:rsidP="00AC2C8D">
      <w:pPr>
        <w:pStyle w:val="ListParagraph"/>
        <w:numPr>
          <w:ilvl w:val="0"/>
          <w:numId w:val="43"/>
        </w:numPr>
        <w:spacing w:after="200" w:line="360" w:lineRule="auto"/>
        <w:ind w:left="1080"/>
        <w:rPr>
          <w:rFonts w:eastAsiaTheme="minorEastAsia"/>
          <w:bCs/>
          <w:sz w:val="26"/>
          <w:szCs w:val="26"/>
          <w:lang w:eastAsia="ja-JP"/>
        </w:rPr>
      </w:pPr>
      <w:r>
        <w:rPr>
          <w:rFonts w:eastAsiaTheme="minorEastAsia"/>
          <w:bCs/>
          <w:sz w:val="26"/>
          <w:szCs w:val="26"/>
          <w:lang w:eastAsia="ja-JP"/>
        </w:rPr>
        <w:t>Thành Viên 1: Trương Văn Thông</w:t>
      </w:r>
    </w:p>
    <w:p w14:paraId="1E106B34" w14:textId="4AD54ABC" w:rsidR="00AC2C8D"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Xây dựng </w:t>
      </w:r>
      <w:r w:rsidR="00F224CA">
        <w:rPr>
          <w:rFonts w:eastAsiaTheme="minorEastAsia"/>
          <w:bCs/>
          <w:sz w:val="26"/>
          <w:szCs w:val="26"/>
          <w:lang w:eastAsia="ja-JP"/>
        </w:rPr>
        <w:t>giao diện</w:t>
      </w:r>
      <w:r w:rsidR="00614549">
        <w:rPr>
          <w:rFonts w:eastAsiaTheme="minorEastAsia"/>
          <w:bCs/>
          <w:sz w:val="26"/>
          <w:szCs w:val="26"/>
          <w:lang w:eastAsia="ja-JP"/>
        </w:rPr>
        <w:t xml:space="preserve"> </w:t>
      </w:r>
      <w:r w:rsidR="00337C7E">
        <w:rPr>
          <w:rFonts w:eastAsiaTheme="minorEastAsia"/>
          <w:bCs/>
          <w:sz w:val="26"/>
          <w:szCs w:val="26"/>
          <w:lang w:eastAsia="ja-JP"/>
        </w:rPr>
        <w:t>H</w:t>
      </w:r>
      <w:r w:rsidR="00614549">
        <w:rPr>
          <w:rFonts w:eastAsiaTheme="minorEastAsia"/>
          <w:bCs/>
          <w:sz w:val="26"/>
          <w:szCs w:val="26"/>
          <w:lang w:eastAsia="ja-JP"/>
        </w:rPr>
        <w:t>ome</w:t>
      </w:r>
      <w:r w:rsidR="009D704D">
        <w:rPr>
          <w:rFonts w:eastAsiaTheme="minorEastAsia"/>
          <w:bCs/>
          <w:sz w:val="26"/>
          <w:szCs w:val="26"/>
          <w:lang w:eastAsia="ja-JP"/>
        </w:rPr>
        <w:t>,</w:t>
      </w:r>
      <w:r w:rsidR="005C0AF3">
        <w:rPr>
          <w:rFonts w:eastAsiaTheme="minorEastAsia"/>
          <w:bCs/>
          <w:sz w:val="26"/>
          <w:szCs w:val="26"/>
          <w:lang w:eastAsia="ja-JP"/>
        </w:rPr>
        <w:t xml:space="preserve"> Contact</w:t>
      </w:r>
      <w:r w:rsidR="006B0F3F">
        <w:rPr>
          <w:rFonts w:eastAsiaTheme="minorEastAsia"/>
          <w:bCs/>
          <w:sz w:val="26"/>
          <w:szCs w:val="26"/>
          <w:lang w:eastAsia="ja-JP"/>
        </w:rPr>
        <w:t>, Admin</w:t>
      </w:r>
      <w:r w:rsidR="00B817D8">
        <w:rPr>
          <w:rFonts w:eastAsiaTheme="minorEastAsia"/>
          <w:bCs/>
          <w:sz w:val="26"/>
          <w:szCs w:val="26"/>
          <w:lang w:eastAsia="ja-JP"/>
        </w:rPr>
        <w:t>, History</w:t>
      </w:r>
      <w:r w:rsidR="00867019">
        <w:rPr>
          <w:rFonts w:eastAsiaTheme="minorEastAsia"/>
          <w:bCs/>
          <w:sz w:val="26"/>
          <w:szCs w:val="26"/>
          <w:lang w:eastAsia="ja-JP"/>
        </w:rPr>
        <w:t>.</w:t>
      </w:r>
    </w:p>
    <w:p w14:paraId="597052B4" w14:textId="1A3B4187" w:rsidR="00D6095D" w:rsidRDefault="00E310E1"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CODE thu thập dữ liệu </w:t>
      </w:r>
    </w:p>
    <w:p w14:paraId="76ED69A7" w14:textId="363AAADD" w:rsidR="00AC2C8D" w:rsidRPr="007927DE"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w:t>
      </w:r>
      <w:r w:rsidR="00D6095D">
        <w:rPr>
          <w:rFonts w:eastAsiaTheme="minorEastAsia"/>
          <w:bCs/>
          <w:sz w:val="26"/>
          <w:szCs w:val="26"/>
          <w:lang w:eastAsia="ja-JP"/>
        </w:rPr>
        <w:t>3</w:t>
      </w:r>
      <w:r>
        <w:rPr>
          <w:rFonts w:eastAsiaTheme="minorEastAsia"/>
          <w:bCs/>
          <w:sz w:val="26"/>
          <w:szCs w:val="26"/>
          <w:lang w:eastAsia="ja-JP"/>
        </w:rPr>
        <w:t>: Viết báo cáo word.</w:t>
      </w:r>
    </w:p>
    <w:p w14:paraId="0CFB1B9D" w14:textId="77777777" w:rsidR="00AC2C8D" w:rsidRDefault="00AC2C8D" w:rsidP="00AC2C8D">
      <w:pPr>
        <w:pStyle w:val="ListParagraph"/>
        <w:numPr>
          <w:ilvl w:val="1"/>
          <w:numId w:val="42"/>
        </w:numPr>
        <w:spacing w:after="200" w:line="360" w:lineRule="auto"/>
        <w:ind w:left="1080"/>
        <w:rPr>
          <w:rFonts w:eastAsiaTheme="minorEastAsia"/>
          <w:bCs/>
          <w:sz w:val="26"/>
          <w:szCs w:val="26"/>
          <w:lang w:eastAsia="ja-JP"/>
        </w:rPr>
      </w:pPr>
      <w:r>
        <w:rPr>
          <w:rFonts w:eastAsiaTheme="minorEastAsia"/>
          <w:bCs/>
          <w:sz w:val="26"/>
          <w:szCs w:val="26"/>
          <w:lang w:eastAsia="ja-JP"/>
        </w:rPr>
        <w:t>Thành Viên 2: Nguyễn Chí Nguyện</w:t>
      </w:r>
    </w:p>
    <w:p w14:paraId="185F17E6" w14:textId="1C0586B0" w:rsidR="00AC2C8D"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w:t>
      </w:r>
      <w:r w:rsidR="003E43E3">
        <w:rPr>
          <w:rFonts w:eastAsiaTheme="minorEastAsia"/>
          <w:bCs/>
          <w:sz w:val="26"/>
          <w:szCs w:val="26"/>
          <w:lang w:eastAsia="ja-JP"/>
        </w:rPr>
        <w:t>Xây dựng giao diện Đăng ký/Đăng nhập</w:t>
      </w:r>
      <w:r w:rsidR="00257258">
        <w:rPr>
          <w:rFonts w:eastAsiaTheme="minorEastAsia"/>
          <w:bCs/>
          <w:sz w:val="26"/>
          <w:szCs w:val="26"/>
          <w:lang w:eastAsia="ja-JP"/>
        </w:rPr>
        <w:t>, Đổi mật khẩu</w:t>
      </w:r>
      <w:r w:rsidR="009D704D">
        <w:rPr>
          <w:rFonts w:eastAsiaTheme="minorEastAsia"/>
          <w:bCs/>
          <w:sz w:val="26"/>
          <w:szCs w:val="26"/>
          <w:lang w:eastAsia="ja-JP"/>
        </w:rPr>
        <w:t>, About</w:t>
      </w:r>
      <w:r w:rsidR="00231E68">
        <w:rPr>
          <w:rFonts w:eastAsiaTheme="minorEastAsia"/>
          <w:bCs/>
          <w:sz w:val="26"/>
          <w:szCs w:val="26"/>
          <w:lang w:eastAsia="ja-JP"/>
        </w:rPr>
        <w:t>, Tìm kiếm</w:t>
      </w:r>
      <w:r w:rsidR="00E5646F">
        <w:rPr>
          <w:rFonts w:eastAsiaTheme="minorEastAsia"/>
          <w:bCs/>
          <w:sz w:val="26"/>
          <w:szCs w:val="26"/>
          <w:lang w:eastAsia="ja-JP"/>
        </w:rPr>
        <w:t>.</w:t>
      </w:r>
    </w:p>
    <w:p w14:paraId="13249F6F" w14:textId="42A18B87" w:rsidR="00AC2C8D" w:rsidRPr="009F3E59"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w:t>
      </w:r>
      <w:r w:rsidR="003502BD">
        <w:rPr>
          <w:rFonts w:eastAsiaTheme="minorEastAsia"/>
          <w:bCs/>
          <w:sz w:val="26"/>
          <w:szCs w:val="26"/>
          <w:lang w:eastAsia="ja-JP"/>
        </w:rPr>
        <w:t>CODE thu thập dữ liệu</w:t>
      </w:r>
    </w:p>
    <w:p w14:paraId="43ECBAB4" w14:textId="598D7FB8" w:rsidR="007216F9" w:rsidRPr="003A0C2E" w:rsidRDefault="00AC2C8D" w:rsidP="003A0C2E">
      <w:pPr>
        <w:pStyle w:val="ListParagraph"/>
        <w:numPr>
          <w:ilvl w:val="0"/>
          <w:numId w:val="39"/>
        </w:numPr>
        <w:spacing w:line="360" w:lineRule="auto"/>
        <w:jc w:val="both"/>
        <w:rPr>
          <w:rFonts w:eastAsiaTheme="minorEastAsia"/>
          <w:sz w:val="26"/>
          <w:szCs w:val="26"/>
          <w:lang w:eastAsia="ja-JP"/>
        </w:rPr>
      </w:pPr>
      <w:r w:rsidRPr="0085543B">
        <w:rPr>
          <w:rFonts w:eastAsiaTheme="minorEastAsia" w:hint="eastAsia"/>
          <w:sz w:val="26"/>
          <w:szCs w:val="26"/>
          <w:lang w:eastAsia="ja-JP"/>
        </w:rPr>
        <w:t>Tổng số lần gặp nhau</w:t>
      </w:r>
      <w:r w:rsidR="00961BFB">
        <w:rPr>
          <w:rFonts w:eastAsiaTheme="minorEastAsia"/>
          <w:sz w:val="26"/>
          <w:szCs w:val="26"/>
          <w:lang w:eastAsia="ja-JP"/>
        </w:rPr>
        <w:t xml:space="preserve">: </w:t>
      </w:r>
      <w:r w:rsidR="003A3F27">
        <w:rPr>
          <w:rFonts w:eastAsiaTheme="minorEastAsia"/>
          <w:sz w:val="26"/>
          <w:szCs w:val="26"/>
          <w:lang w:eastAsia="ja-JP"/>
        </w:rPr>
        <w:t>Mỗi tối đều thảo luận từ lúc nhận đề tài đến hoàn thành đề tài</w:t>
      </w:r>
      <w:r w:rsidR="00C439F6">
        <w:rPr>
          <w:rFonts w:eastAsiaTheme="minorEastAsia"/>
          <w:sz w:val="26"/>
          <w:szCs w:val="26"/>
          <w:lang w:eastAsia="ja-JP"/>
        </w:rPr>
        <w:t>.</w:t>
      </w: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66120864" w14:textId="77777777" w:rsidR="00954F71" w:rsidRDefault="00954F71" w:rsidP="00DF0BC7">
      <w:pPr>
        <w:spacing w:after="200" w:line="360" w:lineRule="auto"/>
        <w:jc w:val="center"/>
        <w:rPr>
          <w:b/>
          <w:sz w:val="32"/>
          <w:szCs w:val="32"/>
        </w:rPr>
      </w:pPr>
      <w:r>
        <w:rPr>
          <w:b/>
          <w:sz w:val="32"/>
          <w:szCs w:val="32"/>
        </w:rPr>
        <w:br w:type="page"/>
      </w:r>
    </w:p>
    <w:p w14:paraId="316DD134" w14:textId="3A43336D" w:rsidR="00E84000" w:rsidRPr="00261BCD" w:rsidRDefault="00E84000" w:rsidP="000F1325">
      <w:pPr>
        <w:pStyle w:val="Chng"/>
        <w:tabs>
          <w:tab w:val="clear" w:pos="6379"/>
        </w:tabs>
        <w:jc w:val="center"/>
        <w:outlineLvl w:val="0"/>
        <w:rPr>
          <w:rFonts w:eastAsiaTheme="minorEastAsia"/>
          <w:lang w:eastAsia="ja-JP"/>
        </w:rPr>
      </w:pPr>
      <w:bookmarkStart w:id="103" w:name="_Toc166718903"/>
      <w:r w:rsidRPr="00261BCD">
        <w:rPr>
          <w:rFonts w:eastAsiaTheme="minorEastAsia"/>
          <w:lang w:eastAsia="ja-JP"/>
        </w:rPr>
        <w:lastRenderedPageBreak/>
        <w:t>TỰ ĐÁNH GIÁ</w:t>
      </w:r>
      <w:r w:rsidR="00AA59C6" w:rsidRPr="00261BCD">
        <w:rPr>
          <w:rFonts w:eastAsiaTheme="minorEastAsia"/>
          <w:lang w:eastAsia="ja-JP"/>
        </w:rPr>
        <w:t xml:space="preserve"> (Bài nhóm)</w:t>
      </w:r>
      <w:bookmarkEnd w:id="103"/>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611295D5"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766DA0">
              <w:rPr>
                <w:rFonts w:eastAsiaTheme="minorEastAsia"/>
                <w:b w:val="0"/>
                <w:sz w:val="26"/>
                <w:szCs w:val="26"/>
                <w:lang w:eastAsia="ja-JP"/>
              </w:rPr>
              <w:t>đ</w:t>
            </w: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02FBE469"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766DA0">
              <w:rPr>
                <w:rFonts w:eastAsiaTheme="minorEastAsia"/>
                <w:b w:val="0"/>
                <w:sz w:val="26"/>
                <w:szCs w:val="26"/>
                <w:lang w:eastAsia="ja-JP"/>
              </w:rPr>
              <w:t>đ</w:t>
            </w: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708A1567"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56E58446"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20EACFFD"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1C215587"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9.5</w:t>
            </w:r>
            <w:r w:rsidR="00A5729D">
              <w:rPr>
                <w:rFonts w:eastAsiaTheme="minorEastAsia"/>
                <w:b w:val="0"/>
                <w:sz w:val="26"/>
                <w:szCs w:val="26"/>
                <w:lang w:eastAsia="ja-JP"/>
              </w:rPr>
              <w:t>đ</w:t>
            </w: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EF37B2">
      <w:pPr>
        <w:pStyle w:val="Chng"/>
        <w:tabs>
          <w:tab w:val="clear" w:pos="6379"/>
        </w:tabs>
        <w:jc w:val="center"/>
        <w:outlineLvl w:val="0"/>
        <w:rPr>
          <w:rFonts w:eastAsiaTheme="minorEastAsia"/>
          <w:lang w:eastAsia="ja-JP"/>
        </w:rPr>
      </w:pPr>
      <w:bookmarkStart w:id="104" w:name="_Toc166718904"/>
      <w:r w:rsidRPr="00261BCD">
        <w:rPr>
          <w:rFonts w:eastAsiaTheme="minorEastAsia"/>
          <w:lang w:eastAsia="ja-JP"/>
        </w:rPr>
        <w:t>TỰ ĐÁNH GIÁ (Bài cá nhân)</w:t>
      </w:r>
      <w:bookmarkEnd w:id="104"/>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1B19BBF8"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5A6B5C">
              <w:rPr>
                <w:rFonts w:eastAsiaTheme="minorEastAsia"/>
                <w:b w:val="0"/>
                <w:sz w:val="26"/>
                <w:szCs w:val="26"/>
                <w:lang w:eastAsia="ja-JP"/>
              </w:rPr>
              <w:t>đ</w:t>
            </w: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3BB7FB4F"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5A6B5C">
              <w:rPr>
                <w:rFonts w:eastAsiaTheme="minorEastAsia"/>
                <w:b w:val="0"/>
                <w:sz w:val="26"/>
                <w:szCs w:val="26"/>
                <w:lang w:eastAsia="ja-JP"/>
              </w:rPr>
              <w:t>đ</w:t>
            </w: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3EE22A27"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5A6B5C">
              <w:rPr>
                <w:rFonts w:eastAsiaTheme="minorEastAsia"/>
                <w:b w:val="0"/>
                <w:sz w:val="26"/>
                <w:szCs w:val="26"/>
                <w:lang w:eastAsia="ja-JP"/>
              </w:rPr>
              <w:t>đ</w:t>
            </w: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3FEBEF15"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5A6B5C">
              <w:rPr>
                <w:rFonts w:eastAsiaTheme="minorEastAsia"/>
                <w:b w:val="0"/>
                <w:sz w:val="26"/>
                <w:szCs w:val="26"/>
                <w:lang w:eastAsia="ja-JP"/>
              </w:rPr>
              <w:t>đ</w:t>
            </w: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541F1B8E" w:rsidR="00EE26DD" w:rsidRPr="00261BCD" w:rsidRDefault="000838A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9</w:t>
            </w:r>
            <w:r w:rsidR="001A610F">
              <w:rPr>
                <w:rFonts w:eastAsiaTheme="minorEastAsia"/>
                <w:b w:val="0"/>
                <w:sz w:val="26"/>
                <w:szCs w:val="26"/>
                <w:lang w:eastAsia="ja-JP"/>
              </w:rPr>
              <w:t>đ</w:t>
            </w: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5059C4">
      <w:headerReference w:type="default" r:id="rId44"/>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AF6BC" w14:textId="77777777" w:rsidR="00AB2764" w:rsidRDefault="00AB2764" w:rsidP="00453AB1">
      <w:r>
        <w:separator/>
      </w:r>
    </w:p>
  </w:endnote>
  <w:endnote w:type="continuationSeparator" w:id="0">
    <w:p w14:paraId="497B659C" w14:textId="77777777" w:rsidR="00AB2764" w:rsidRDefault="00AB276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FDBA0" w14:textId="77777777" w:rsidR="00AB2764" w:rsidRDefault="00AB2764" w:rsidP="00453AB1">
      <w:r>
        <w:separator/>
      </w:r>
    </w:p>
  </w:footnote>
  <w:footnote w:type="continuationSeparator" w:id="0">
    <w:p w14:paraId="49DC0E09" w14:textId="77777777" w:rsidR="00AB2764" w:rsidRDefault="00AB276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3246260"/>
      <w:docPartObj>
        <w:docPartGallery w:val="Page Numbers (Top of Page)"/>
        <w:docPartUnique/>
      </w:docPartObj>
    </w:sdtPr>
    <w:sdtEndPr>
      <w:rPr>
        <w:noProof/>
      </w:rPr>
    </w:sdtEndPr>
    <w:sdtContent>
      <w:p w14:paraId="3693906B" w14:textId="77777777" w:rsidR="00B224A2" w:rsidRDefault="00B224A2">
        <w:pPr>
          <w:pStyle w:val="Header"/>
          <w:jc w:val="center"/>
        </w:pPr>
        <w:r>
          <w:fldChar w:fldCharType="begin"/>
        </w:r>
        <w:r>
          <w:instrText xml:space="preserve"> PAGE   \* MERGEFORMAT </w:instrText>
        </w:r>
        <w:r>
          <w:fldChar w:fldCharType="separate"/>
        </w:r>
        <w:r>
          <w:rPr>
            <w:noProof/>
          </w:rPr>
          <w:t>15</w:t>
        </w:r>
        <w:r>
          <w:rPr>
            <w:noProof/>
          </w:rPr>
          <w:fldChar w:fldCharType="end"/>
        </w:r>
      </w:p>
    </w:sdtContent>
  </w:sdt>
  <w:p w14:paraId="56182F56" w14:textId="77777777" w:rsidR="00B224A2" w:rsidRDefault="00B224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77B"/>
    <w:multiLevelType w:val="hybridMultilevel"/>
    <w:tmpl w:val="944A731E"/>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2B02D9"/>
    <w:multiLevelType w:val="hybridMultilevel"/>
    <w:tmpl w:val="3828B6E0"/>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146A5332"/>
    <w:multiLevelType w:val="hybridMultilevel"/>
    <w:tmpl w:val="FDE01174"/>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4"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 w15:restartNumberingAfterBreak="0">
    <w:nsid w:val="34F4252D"/>
    <w:multiLevelType w:val="hybridMultilevel"/>
    <w:tmpl w:val="C57E251A"/>
    <w:lvl w:ilvl="0" w:tplc="FFFFFFF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49273A"/>
    <w:multiLevelType w:val="hybridMultilevel"/>
    <w:tmpl w:val="91A6FF78"/>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20" w15:restartNumberingAfterBreak="0">
    <w:nsid w:val="4331030D"/>
    <w:multiLevelType w:val="hybridMultilevel"/>
    <w:tmpl w:val="143C8188"/>
    <w:lvl w:ilvl="0" w:tplc="0409000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04090003">
      <w:start w:val="1"/>
      <w:numFmt w:val="bullet"/>
      <w:lvlText w:val="o"/>
      <w:lvlJc w:val="left"/>
      <w:pPr>
        <w:ind w:left="189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D97FB7"/>
    <w:multiLevelType w:val="hybridMultilevel"/>
    <w:tmpl w:val="BD5E682A"/>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83D22A7"/>
    <w:multiLevelType w:val="hybridMultilevel"/>
    <w:tmpl w:val="194E0F0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5960E2"/>
    <w:multiLevelType w:val="hybridMultilevel"/>
    <w:tmpl w:val="8A7E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3031CD"/>
    <w:multiLevelType w:val="hybridMultilevel"/>
    <w:tmpl w:val="7CC4D888"/>
    <w:lvl w:ilvl="0" w:tplc="47608232">
      <w:start w:val="1"/>
      <w:numFmt w:val="decimal"/>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5"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37"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A2D27"/>
    <w:multiLevelType w:val="hybridMultilevel"/>
    <w:tmpl w:val="CB088B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572309"/>
    <w:multiLevelType w:val="hybridMultilevel"/>
    <w:tmpl w:val="DB9A4B7E"/>
    <w:lvl w:ilvl="0" w:tplc="FFFFFFFF">
      <w:start w:val="1"/>
      <w:numFmt w:val="decimal"/>
      <w:lvlText w:val="%1."/>
      <w:lvlJc w:val="left"/>
      <w:pPr>
        <w:ind w:left="720" w:hanging="360"/>
      </w:pPr>
      <w:rPr>
        <w:rFonts w:hint="default"/>
      </w:rPr>
    </w:lvl>
    <w:lvl w:ilvl="1" w:tplc="FFFFFFFF">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04090003">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4"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AFF5AFE"/>
    <w:multiLevelType w:val="hybridMultilevel"/>
    <w:tmpl w:val="FD507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C21D36"/>
    <w:multiLevelType w:val="hybridMultilevel"/>
    <w:tmpl w:val="8D6AA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8284946">
    <w:abstractNumId w:val="2"/>
  </w:num>
  <w:num w:numId="2" w16cid:durableId="1402826507">
    <w:abstractNumId w:val="27"/>
  </w:num>
  <w:num w:numId="3" w16cid:durableId="262416641">
    <w:abstractNumId w:val="38"/>
  </w:num>
  <w:num w:numId="4" w16cid:durableId="1795245652">
    <w:abstractNumId w:val="48"/>
  </w:num>
  <w:num w:numId="5" w16cid:durableId="1999186076">
    <w:abstractNumId w:val="1"/>
  </w:num>
  <w:num w:numId="6" w16cid:durableId="1518424019">
    <w:abstractNumId w:val="8"/>
  </w:num>
  <w:num w:numId="7" w16cid:durableId="725572651">
    <w:abstractNumId w:val="32"/>
  </w:num>
  <w:num w:numId="8" w16cid:durableId="650401459">
    <w:abstractNumId w:val="44"/>
  </w:num>
  <w:num w:numId="9" w16cid:durableId="1644193204">
    <w:abstractNumId w:val="3"/>
  </w:num>
  <w:num w:numId="10" w16cid:durableId="2123456425">
    <w:abstractNumId w:val="17"/>
  </w:num>
  <w:num w:numId="11" w16cid:durableId="1353530916">
    <w:abstractNumId w:val="46"/>
  </w:num>
  <w:num w:numId="12" w16cid:durableId="1618293582">
    <w:abstractNumId w:val="4"/>
  </w:num>
  <w:num w:numId="13" w16cid:durableId="1840149594">
    <w:abstractNumId w:val="30"/>
  </w:num>
  <w:num w:numId="14" w16cid:durableId="1943219486">
    <w:abstractNumId w:val="43"/>
  </w:num>
  <w:num w:numId="15" w16cid:durableId="360515258">
    <w:abstractNumId w:val="13"/>
  </w:num>
  <w:num w:numId="16" w16cid:durableId="346565575">
    <w:abstractNumId w:val="36"/>
  </w:num>
  <w:num w:numId="17" w16cid:durableId="104930750">
    <w:abstractNumId w:val="19"/>
  </w:num>
  <w:num w:numId="18" w16cid:durableId="1253125079">
    <w:abstractNumId w:val="16"/>
  </w:num>
  <w:num w:numId="19" w16cid:durableId="1094790554">
    <w:abstractNumId w:val="11"/>
  </w:num>
  <w:num w:numId="20" w16cid:durableId="2082094992">
    <w:abstractNumId w:val="35"/>
  </w:num>
  <w:num w:numId="21" w16cid:durableId="2056154972">
    <w:abstractNumId w:val="22"/>
  </w:num>
  <w:num w:numId="22" w16cid:durableId="1906143939">
    <w:abstractNumId w:val="41"/>
  </w:num>
  <w:num w:numId="23" w16cid:durableId="1212811043">
    <w:abstractNumId w:val="25"/>
  </w:num>
  <w:num w:numId="24" w16cid:durableId="1080324962">
    <w:abstractNumId w:val="9"/>
  </w:num>
  <w:num w:numId="25" w16cid:durableId="406390543">
    <w:abstractNumId w:val="12"/>
  </w:num>
  <w:num w:numId="26" w16cid:durableId="599945218">
    <w:abstractNumId w:val="31"/>
  </w:num>
  <w:num w:numId="27" w16cid:durableId="19574484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10"/>
  </w:num>
  <w:num w:numId="29" w16cid:durableId="2093429018">
    <w:abstractNumId w:val="24"/>
  </w:num>
  <w:num w:numId="30" w16cid:durableId="1756710951">
    <w:abstractNumId w:val="29"/>
  </w:num>
  <w:num w:numId="31" w16cid:durableId="684288064">
    <w:abstractNumId w:val="14"/>
  </w:num>
  <w:num w:numId="32" w16cid:durableId="633411034">
    <w:abstractNumId w:val="5"/>
  </w:num>
  <w:num w:numId="33" w16cid:durableId="1064833029">
    <w:abstractNumId w:val="28"/>
  </w:num>
  <w:num w:numId="34" w16cid:durableId="1822313102">
    <w:abstractNumId w:val="42"/>
  </w:num>
  <w:num w:numId="35" w16cid:durableId="520704988">
    <w:abstractNumId w:val="37"/>
  </w:num>
  <w:num w:numId="36" w16cid:durableId="675575598">
    <w:abstractNumId w:val="45"/>
  </w:num>
  <w:num w:numId="37" w16cid:durableId="415715041">
    <w:abstractNumId w:val="26"/>
  </w:num>
  <w:num w:numId="38" w16cid:durableId="771901297">
    <w:abstractNumId w:val="47"/>
  </w:num>
  <w:num w:numId="39" w16cid:durableId="1840848709">
    <w:abstractNumId w:val="23"/>
  </w:num>
  <w:num w:numId="40" w16cid:durableId="758526311">
    <w:abstractNumId w:val="20"/>
  </w:num>
  <w:num w:numId="41" w16cid:durableId="1676809185">
    <w:abstractNumId w:val="15"/>
  </w:num>
  <w:num w:numId="42" w16cid:durableId="1484080833">
    <w:abstractNumId w:val="40"/>
  </w:num>
  <w:num w:numId="43" w16cid:durableId="449008888">
    <w:abstractNumId w:val="39"/>
  </w:num>
  <w:num w:numId="44" w16cid:durableId="2057045745">
    <w:abstractNumId w:val="7"/>
  </w:num>
  <w:num w:numId="45" w16cid:durableId="509682421">
    <w:abstractNumId w:val="18"/>
  </w:num>
  <w:num w:numId="46" w16cid:durableId="915674319">
    <w:abstractNumId w:val="49"/>
  </w:num>
  <w:num w:numId="47" w16cid:durableId="1317415234">
    <w:abstractNumId w:val="6"/>
  </w:num>
  <w:num w:numId="48" w16cid:durableId="2056585779">
    <w:abstractNumId w:val="0"/>
  </w:num>
  <w:num w:numId="49" w16cid:durableId="730151321">
    <w:abstractNumId w:val="33"/>
  </w:num>
  <w:num w:numId="50" w16cid:durableId="7933279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3404"/>
    <w:rsid w:val="0000429C"/>
    <w:rsid w:val="000066AB"/>
    <w:rsid w:val="00006C7C"/>
    <w:rsid w:val="00010AD5"/>
    <w:rsid w:val="0001104A"/>
    <w:rsid w:val="000121B3"/>
    <w:rsid w:val="00014887"/>
    <w:rsid w:val="00015D65"/>
    <w:rsid w:val="00016385"/>
    <w:rsid w:val="000164A1"/>
    <w:rsid w:val="000165A4"/>
    <w:rsid w:val="00016848"/>
    <w:rsid w:val="0001691B"/>
    <w:rsid w:val="00020BEB"/>
    <w:rsid w:val="000224A7"/>
    <w:rsid w:val="00023048"/>
    <w:rsid w:val="00024496"/>
    <w:rsid w:val="00024ED9"/>
    <w:rsid w:val="00025112"/>
    <w:rsid w:val="000260EC"/>
    <w:rsid w:val="00026927"/>
    <w:rsid w:val="000278E1"/>
    <w:rsid w:val="000279A9"/>
    <w:rsid w:val="00027CEF"/>
    <w:rsid w:val="00027DAF"/>
    <w:rsid w:val="00030E46"/>
    <w:rsid w:val="000323F3"/>
    <w:rsid w:val="000328C7"/>
    <w:rsid w:val="00035716"/>
    <w:rsid w:val="00035838"/>
    <w:rsid w:val="00035A6F"/>
    <w:rsid w:val="00035E49"/>
    <w:rsid w:val="00037566"/>
    <w:rsid w:val="000410BD"/>
    <w:rsid w:val="00041D27"/>
    <w:rsid w:val="00042280"/>
    <w:rsid w:val="00042634"/>
    <w:rsid w:val="00042B19"/>
    <w:rsid w:val="00043506"/>
    <w:rsid w:val="0004566C"/>
    <w:rsid w:val="000511E1"/>
    <w:rsid w:val="000516EB"/>
    <w:rsid w:val="0005228E"/>
    <w:rsid w:val="000539D7"/>
    <w:rsid w:val="000544DA"/>
    <w:rsid w:val="000564CF"/>
    <w:rsid w:val="0006112F"/>
    <w:rsid w:val="00061738"/>
    <w:rsid w:val="00061A7C"/>
    <w:rsid w:val="0006275B"/>
    <w:rsid w:val="0006280D"/>
    <w:rsid w:val="00062E37"/>
    <w:rsid w:val="0006357B"/>
    <w:rsid w:val="00063D17"/>
    <w:rsid w:val="00063DBD"/>
    <w:rsid w:val="00064330"/>
    <w:rsid w:val="000660CC"/>
    <w:rsid w:val="0006722D"/>
    <w:rsid w:val="0006773E"/>
    <w:rsid w:val="00067966"/>
    <w:rsid w:val="0007056C"/>
    <w:rsid w:val="00071992"/>
    <w:rsid w:val="00081596"/>
    <w:rsid w:val="00082077"/>
    <w:rsid w:val="00082A15"/>
    <w:rsid w:val="00082E8C"/>
    <w:rsid w:val="000838A1"/>
    <w:rsid w:val="00083927"/>
    <w:rsid w:val="00083C2F"/>
    <w:rsid w:val="000847D6"/>
    <w:rsid w:val="0008530D"/>
    <w:rsid w:val="000859E9"/>
    <w:rsid w:val="00085D4B"/>
    <w:rsid w:val="00086A2B"/>
    <w:rsid w:val="000876FE"/>
    <w:rsid w:val="00087C7D"/>
    <w:rsid w:val="00090599"/>
    <w:rsid w:val="0009090E"/>
    <w:rsid w:val="00090EB3"/>
    <w:rsid w:val="000911CB"/>
    <w:rsid w:val="000922C4"/>
    <w:rsid w:val="00092BFA"/>
    <w:rsid w:val="00092EF2"/>
    <w:rsid w:val="000932B0"/>
    <w:rsid w:val="0009467D"/>
    <w:rsid w:val="000946D0"/>
    <w:rsid w:val="00094B69"/>
    <w:rsid w:val="00096FD2"/>
    <w:rsid w:val="000976F1"/>
    <w:rsid w:val="000A002E"/>
    <w:rsid w:val="000A05AD"/>
    <w:rsid w:val="000A1051"/>
    <w:rsid w:val="000A1E04"/>
    <w:rsid w:val="000A2A07"/>
    <w:rsid w:val="000A450B"/>
    <w:rsid w:val="000A47CA"/>
    <w:rsid w:val="000A53F9"/>
    <w:rsid w:val="000B117A"/>
    <w:rsid w:val="000B4267"/>
    <w:rsid w:val="000B4E77"/>
    <w:rsid w:val="000B5370"/>
    <w:rsid w:val="000B5EE2"/>
    <w:rsid w:val="000B677C"/>
    <w:rsid w:val="000B6D5C"/>
    <w:rsid w:val="000B7300"/>
    <w:rsid w:val="000C000F"/>
    <w:rsid w:val="000C0FBD"/>
    <w:rsid w:val="000C2D2B"/>
    <w:rsid w:val="000C5AED"/>
    <w:rsid w:val="000C653E"/>
    <w:rsid w:val="000C6DFD"/>
    <w:rsid w:val="000C6E8E"/>
    <w:rsid w:val="000C7508"/>
    <w:rsid w:val="000C7BD5"/>
    <w:rsid w:val="000D0BE5"/>
    <w:rsid w:val="000D1261"/>
    <w:rsid w:val="000D1E12"/>
    <w:rsid w:val="000D2110"/>
    <w:rsid w:val="000D3297"/>
    <w:rsid w:val="000D447A"/>
    <w:rsid w:val="000D4869"/>
    <w:rsid w:val="000D5E79"/>
    <w:rsid w:val="000D7515"/>
    <w:rsid w:val="000E38BF"/>
    <w:rsid w:val="000E62E2"/>
    <w:rsid w:val="000E6539"/>
    <w:rsid w:val="000E776B"/>
    <w:rsid w:val="000F0E90"/>
    <w:rsid w:val="000F1325"/>
    <w:rsid w:val="000F1C79"/>
    <w:rsid w:val="000F6A0F"/>
    <w:rsid w:val="000F6CE2"/>
    <w:rsid w:val="000F7973"/>
    <w:rsid w:val="000F7AB5"/>
    <w:rsid w:val="001014F1"/>
    <w:rsid w:val="00103C13"/>
    <w:rsid w:val="00104042"/>
    <w:rsid w:val="00104DE6"/>
    <w:rsid w:val="0010633F"/>
    <w:rsid w:val="00110E6C"/>
    <w:rsid w:val="00112715"/>
    <w:rsid w:val="00112F8E"/>
    <w:rsid w:val="0011312B"/>
    <w:rsid w:val="00115075"/>
    <w:rsid w:val="00126030"/>
    <w:rsid w:val="00126163"/>
    <w:rsid w:val="00127646"/>
    <w:rsid w:val="001314E6"/>
    <w:rsid w:val="00132F97"/>
    <w:rsid w:val="00134AA9"/>
    <w:rsid w:val="00135DB8"/>
    <w:rsid w:val="00137084"/>
    <w:rsid w:val="00137133"/>
    <w:rsid w:val="00137BDC"/>
    <w:rsid w:val="00140053"/>
    <w:rsid w:val="001417F5"/>
    <w:rsid w:val="001448B0"/>
    <w:rsid w:val="00145C5A"/>
    <w:rsid w:val="001465D7"/>
    <w:rsid w:val="001472D0"/>
    <w:rsid w:val="00152200"/>
    <w:rsid w:val="001533C7"/>
    <w:rsid w:val="00153A20"/>
    <w:rsid w:val="00155279"/>
    <w:rsid w:val="001556B6"/>
    <w:rsid w:val="001560B9"/>
    <w:rsid w:val="001560C7"/>
    <w:rsid w:val="00157DE3"/>
    <w:rsid w:val="00157E17"/>
    <w:rsid w:val="00161040"/>
    <w:rsid w:val="001616DA"/>
    <w:rsid w:val="00161B49"/>
    <w:rsid w:val="00162DA8"/>
    <w:rsid w:val="00163376"/>
    <w:rsid w:val="00163D17"/>
    <w:rsid w:val="001644E9"/>
    <w:rsid w:val="001707B5"/>
    <w:rsid w:val="00170B77"/>
    <w:rsid w:val="001716B1"/>
    <w:rsid w:val="001724EF"/>
    <w:rsid w:val="00173BBD"/>
    <w:rsid w:val="00175853"/>
    <w:rsid w:val="001759F1"/>
    <w:rsid w:val="001762EB"/>
    <w:rsid w:val="00176D43"/>
    <w:rsid w:val="00176D6B"/>
    <w:rsid w:val="001775F7"/>
    <w:rsid w:val="00177E90"/>
    <w:rsid w:val="0018421D"/>
    <w:rsid w:val="0018677D"/>
    <w:rsid w:val="00186BEF"/>
    <w:rsid w:val="0019233F"/>
    <w:rsid w:val="001926E6"/>
    <w:rsid w:val="00192A21"/>
    <w:rsid w:val="0019425B"/>
    <w:rsid w:val="00197794"/>
    <w:rsid w:val="001A2119"/>
    <w:rsid w:val="001A269E"/>
    <w:rsid w:val="001A3067"/>
    <w:rsid w:val="001A4628"/>
    <w:rsid w:val="001A5EE9"/>
    <w:rsid w:val="001A5FA8"/>
    <w:rsid w:val="001A610F"/>
    <w:rsid w:val="001A6310"/>
    <w:rsid w:val="001A72C3"/>
    <w:rsid w:val="001B0E06"/>
    <w:rsid w:val="001B1A1D"/>
    <w:rsid w:val="001B2F03"/>
    <w:rsid w:val="001B55F7"/>
    <w:rsid w:val="001B601A"/>
    <w:rsid w:val="001B65FD"/>
    <w:rsid w:val="001B6DCD"/>
    <w:rsid w:val="001B72E9"/>
    <w:rsid w:val="001C3138"/>
    <w:rsid w:val="001C43D6"/>
    <w:rsid w:val="001C581E"/>
    <w:rsid w:val="001C6D5E"/>
    <w:rsid w:val="001C722B"/>
    <w:rsid w:val="001C77D7"/>
    <w:rsid w:val="001C797A"/>
    <w:rsid w:val="001C7AC6"/>
    <w:rsid w:val="001D0BB6"/>
    <w:rsid w:val="001D25C2"/>
    <w:rsid w:val="001D405C"/>
    <w:rsid w:val="001E09B9"/>
    <w:rsid w:val="001E1A62"/>
    <w:rsid w:val="001E40A7"/>
    <w:rsid w:val="001E429D"/>
    <w:rsid w:val="001E4BA4"/>
    <w:rsid w:val="001E4E49"/>
    <w:rsid w:val="001E69FA"/>
    <w:rsid w:val="001E6E54"/>
    <w:rsid w:val="001E732C"/>
    <w:rsid w:val="001F0F84"/>
    <w:rsid w:val="001F229C"/>
    <w:rsid w:val="001F2652"/>
    <w:rsid w:val="001F275E"/>
    <w:rsid w:val="001F2B0F"/>
    <w:rsid w:val="001F2FEE"/>
    <w:rsid w:val="001F48A0"/>
    <w:rsid w:val="001F6663"/>
    <w:rsid w:val="001F76BB"/>
    <w:rsid w:val="001F7D94"/>
    <w:rsid w:val="002014CC"/>
    <w:rsid w:val="00201600"/>
    <w:rsid w:val="002016F4"/>
    <w:rsid w:val="00204621"/>
    <w:rsid w:val="00205E1F"/>
    <w:rsid w:val="00207DC2"/>
    <w:rsid w:val="00210F88"/>
    <w:rsid w:val="00211A39"/>
    <w:rsid w:val="00213743"/>
    <w:rsid w:val="00215332"/>
    <w:rsid w:val="00217753"/>
    <w:rsid w:val="002178D3"/>
    <w:rsid w:val="00217F08"/>
    <w:rsid w:val="00220B6B"/>
    <w:rsid w:val="002213D9"/>
    <w:rsid w:val="00222374"/>
    <w:rsid w:val="00223271"/>
    <w:rsid w:val="00223757"/>
    <w:rsid w:val="00224125"/>
    <w:rsid w:val="002247AF"/>
    <w:rsid w:val="0022586C"/>
    <w:rsid w:val="00226DFC"/>
    <w:rsid w:val="00231E68"/>
    <w:rsid w:val="00233C87"/>
    <w:rsid w:val="00234201"/>
    <w:rsid w:val="0023461F"/>
    <w:rsid w:val="00234FC0"/>
    <w:rsid w:val="00237A24"/>
    <w:rsid w:val="00240BEA"/>
    <w:rsid w:val="00241828"/>
    <w:rsid w:val="00244D2F"/>
    <w:rsid w:val="00244E09"/>
    <w:rsid w:val="002477C0"/>
    <w:rsid w:val="0025036F"/>
    <w:rsid w:val="00252F26"/>
    <w:rsid w:val="0025308A"/>
    <w:rsid w:val="00256298"/>
    <w:rsid w:val="00257258"/>
    <w:rsid w:val="002576CD"/>
    <w:rsid w:val="002600F4"/>
    <w:rsid w:val="00261BCD"/>
    <w:rsid w:val="0026223C"/>
    <w:rsid w:val="00264555"/>
    <w:rsid w:val="00265E63"/>
    <w:rsid w:val="00266216"/>
    <w:rsid w:val="00266C65"/>
    <w:rsid w:val="0027176E"/>
    <w:rsid w:val="00272036"/>
    <w:rsid w:val="00272E6E"/>
    <w:rsid w:val="002731E2"/>
    <w:rsid w:val="0027464C"/>
    <w:rsid w:val="002758DD"/>
    <w:rsid w:val="0027596D"/>
    <w:rsid w:val="00275E3B"/>
    <w:rsid w:val="00277C3A"/>
    <w:rsid w:val="00280317"/>
    <w:rsid w:val="002820B7"/>
    <w:rsid w:val="00283508"/>
    <w:rsid w:val="00284F90"/>
    <w:rsid w:val="002853DD"/>
    <w:rsid w:val="00286603"/>
    <w:rsid w:val="00291721"/>
    <w:rsid w:val="002917A8"/>
    <w:rsid w:val="00292F2A"/>
    <w:rsid w:val="0029343B"/>
    <w:rsid w:val="00294EED"/>
    <w:rsid w:val="002955E8"/>
    <w:rsid w:val="00296C20"/>
    <w:rsid w:val="00297353"/>
    <w:rsid w:val="00297DAC"/>
    <w:rsid w:val="00297FB8"/>
    <w:rsid w:val="002A0AB8"/>
    <w:rsid w:val="002A210E"/>
    <w:rsid w:val="002A30D5"/>
    <w:rsid w:val="002A48BD"/>
    <w:rsid w:val="002A56E6"/>
    <w:rsid w:val="002A7012"/>
    <w:rsid w:val="002B0CF5"/>
    <w:rsid w:val="002B1B34"/>
    <w:rsid w:val="002B1F13"/>
    <w:rsid w:val="002B2387"/>
    <w:rsid w:val="002B3A2C"/>
    <w:rsid w:val="002B4160"/>
    <w:rsid w:val="002B490F"/>
    <w:rsid w:val="002B50D1"/>
    <w:rsid w:val="002B6964"/>
    <w:rsid w:val="002B6B1B"/>
    <w:rsid w:val="002B6B5B"/>
    <w:rsid w:val="002C0943"/>
    <w:rsid w:val="002C117A"/>
    <w:rsid w:val="002C1A74"/>
    <w:rsid w:val="002C2A06"/>
    <w:rsid w:val="002C3007"/>
    <w:rsid w:val="002C511B"/>
    <w:rsid w:val="002C66DE"/>
    <w:rsid w:val="002C6CDA"/>
    <w:rsid w:val="002D4629"/>
    <w:rsid w:val="002D5346"/>
    <w:rsid w:val="002D58CB"/>
    <w:rsid w:val="002D5BB3"/>
    <w:rsid w:val="002D6605"/>
    <w:rsid w:val="002D74DB"/>
    <w:rsid w:val="002D7798"/>
    <w:rsid w:val="002D796D"/>
    <w:rsid w:val="002E2DD8"/>
    <w:rsid w:val="002E5764"/>
    <w:rsid w:val="002E589E"/>
    <w:rsid w:val="002E5A4A"/>
    <w:rsid w:val="002E61EC"/>
    <w:rsid w:val="002E7128"/>
    <w:rsid w:val="002E716E"/>
    <w:rsid w:val="002F08C3"/>
    <w:rsid w:val="002F2D57"/>
    <w:rsid w:val="002F74F4"/>
    <w:rsid w:val="00300241"/>
    <w:rsid w:val="0030394D"/>
    <w:rsid w:val="003049F6"/>
    <w:rsid w:val="00304F6F"/>
    <w:rsid w:val="00304FE9"/>
    <w:rsid w:val="00305946"/>
    <w:rsid w:val="00306E02"/>
    <w:rsid w:val="00307A05"/>
    <w:rsid w:val="0032004A"/>
    <w:rsid w:val="003218FF"/>
    <w:rsid w:val="00324133"/>
    <w:rsid w:val="00324AA9"/>
    <w:rsid w:val="00325366"/>
    <w:rsid w:val="00326692"/>
    <w:rsid w:val="003279B8"/>
    <w:rsid w:val="0033172C"/>
    <w:rsid w:val="003320BF"/>
    <w:rsid w:val="00332373"/>
    <w:rsid w:val="00332B9F"/>
    <w:rsid w:val="003332F3"/>
    <w:rsid w:val="00334DF1"/>
    <w:rsid w:val="00336273"/>
    <w:rsid w:val="003367BB"/>
    <w:rsid w:val="00337C7E"/>
    <w:rsid w:val="00340753"/>
    <w:rsid w:val="0034294F"/>
    <w:rsid w:val="00342AC0"/>
    <w:rsid w:val="00346161"/>
    <w:rsid w:val="00346921"/>
    <w:rsid w:val="003500B2"/>
    <w:rsid w:val="003502A8"/>
    <w:rsid w:val="003502BD"/>
    <w:rsid w:val="00350357"/>
    <w:rsid w:val="00351990"/>
    <w:rsid w:val="00352985"/>
    <w:rsid w:val="00353EBA"/>
    <w:rsid w:val="00354D3D"/>
    <w:rsid w:val="003552D3"/>
    <w:rsid w:val="00356627"/>
    <w:rsid w:val="00357FF8"/>
    <w:rsid w:val="0036088F"/>
    <w:rsid w:val="00360C79"/>
    <w:rsid w:val="0036209E"/>
    <w:rsid w:val="00362BA4"/>
    <w:rsid w:val="003664B2"/>
    <w:rsid w:val="00366EB6"/>
    <w:rsid w:val="00370757"/>
    <w:rsid w:val="00372FBE"/>
    <w:rsid w:val="00372FDA"/>
    <w:rsid w:val="00374E69"/>
    <w:rsid w:val="00375ADF"/>
    <w:rsid w:val="00380ED2"/>
    <w:rsid w:val="003819FA"/>
    <w:rsid w:val="00383277"/>
    <w:rsid w:val="00383D2C"/>
    <w:rsid w:val="0038449F"/>
    <w:rsid w:val="00384E77"/>
    <w:rsid w:val="0038556D"/>
    <w:rsid w:val="003862A1"/>
    <w:rsid w:val="00387826"/>
    <w:rsid w:val="00390FAF"/>
    <w:rsid w:val="003911D9"/>
    <w:rsid w:val="00391972"/>
    <w:rsid w:val="003921AB"/>
    <w:rsid w:val="003953D6"/>
    <w:rsid w:val="00396134"/>
    <w:rsid w:val="003968AB"/>
    <w:rsid w:val="00397D7D"/>
    <w:rsid w:val="003A0C2E"/>
    <w:rsid w:val="003A205E"/>
    <w:rsid w:val="003A2998"/>
    <w:rsid w:val="003A3F27"/>
    <w:rsid w:val="003A5823"/>
    <w:rsid w:val="003A6B5A"/>
    <w:rsid w:val="003B0030"/>
    <w:rsid w:val="003B18E5"/>
    <w:rsid w:val="003B287E"/>
    <w:rsid w:val="003B335D"/>
    <w:rsid w:val="003B4693"/>
    <w:rsid w:val="003B4A7B"/>
    <w:rsid w:val="003B7864"/>
    <w:rsid w:val="003C06B1"/>
    <w:rsid w:val="003C0B81"/>
    <w:rsid w:val="003C0E82"/>
    <w:rsid w:val="003C2CAF"/>
    <w:rsid w:val="003C329F"/>
    <w:rsid w:val="003C3E17"/>
    <w:rsid w:val="003C52AE"/>
    <w:rsid w:val="003C5EEA"/>
    <w:rsid w:val="003C6071"/>
    <w:rsid w:val="003C732C"/>
    <w:rsid w:val="003D0716"/>
    <w:rsid w:val="003D2E5E"/>
    <w:rsid w:val="003D4629"/>
    <w:rsid w:val="003E13EA"/>
    <w:rsid w:val="003E1DAD"/>
    <w:rsid w:val="003E21AC"/>
    <w:rsid w:val="003E235F"/>
    <w:rsid w:val="003E3C56"/>
    <w:rsid w:val="003E414D"/>
    <w:rsid w:val="003E43E3"/>
    <w:rsid w:val="003E526B"/>
    <w:rsid w:val="003E6358"/>
    <w:rsid w:val="003F228E"/>
    <w:rsid w:val="003F5D7D"/>
    <w:rsid w:val="003F5ECE"/>
    <w:rsid w:val="003F6FB1"/>
    <w:rsid w:val="003F79CC"/>
    <w:rsid w:val="004029C1"/>
    <w:rsid w:val="00404F01"/>
    <w:rsid w:val="00405CED"/>
    <w:rsid w:val="004119C3"/>
    <w:rsid w:val="00412EC6"/>
    <w:rsid w:val="00413E32"/>
    <w:rsid w:val="004140E6"/>
    <w:rsid w:val="00414FBE"/>
    <w:rsid w:val="004163E1"/>
    <w:rsid w:val="00416B99"/>
    <w:rsid w:val="00417D69"/>
    <w:rsid w:val="00423301"/>
    <w:rsid w:val="004277B2"/>
    <w:rsid w:val="004278E3"/>
    <w:rsid w:val="00427BB4"/>
    <w:rsid w:val="00430670"/>
    <w:rsid w:val="00431692"/>
    <w:rsid w:val="004338B0"/>
    <w:rsid w:val="00434532"/>
    <w:rsid w:val="00435646"/>
    <w:rsid w:val="00435A0F"/>
    <w:rsid w:val="00440CE7"/>
    <w:rsid w:val="00441708"/>
    <w:rsid w:val="004428CC"/>
    <w:rsid w:val="00443417"/>
    <w:rsid w:val="0044360A"/>
    <w:rsid w:val="004443D5"/>
    <w:rsid w:val="004444B5"/>
    <w:rsid w:val="00444847"/>
    <w:rsid w:val="004464B2"/>
    <w:rsid w:val="00450205"/>
    <w:rsid w:val="0045075D"/>
    <w:rsid w:val="00452AF7"/>
    <w:rsid w:val="004537B3"/>
    <w:rsid w:val="00453832"/>
    <w:rsid w:val="00453AB1"/>
    <w:rsid w:val="004544E2"/>
    <w:rsid w:val="00454C32"/>
    <w:rsid w:val="00456710"/>
    <w:rsid w:val="00457B95"/>
    <w:rsid w:val="00461371"/>
    <w:rsid w:val="00461671"/>
    <w:rsid w:val="00461E87"/>
    <w:rsid w:val="00462620"/>
    <w:rsid w:val="00462B36"/>
    <w:rsid w:val="00466B04"/>
    <w:rsid w:val="00466E46"/>
    <w:rsid w:val="00471EB1"/>
    <w:rsid w:val="004721E2"/>
    <w:rsid w:val="0047391F"/>
    <w:rsid w:val="0047510B"/>
    <w:rsid w:val="00475D73"/>
    <w:rsid w:val="00476960"/>
    <w:rsid w:val="00476AC8"/>
    <w:rsid w:val="004808F2"/>
    <w:rsid w:val="00480903"/>
    <w:rsid w:val="00481128"/>
    <w:rsid w:val="004816F2"/>
    <w:rsid w:val="00482664"/>
    <w:rsid w:val="00482CDB"/>
    <w:rsid w:val="00483660"/>
    <w:rsid w:val="004847C0"/>
    <w:rsid w:val="00484A47"/>
    <w:rsid w:val="0049344A"/>
    <w:rsid w:val="004A2B5C"/>
    <w:rsid w:val="004A375C"/>
    <w:rsid w:val="004A3A00"/>
    <w:rsid w:val="004A3A60"/>
    <w:rsid w:val="004A4C80"/>
    <w:rsid w:val="004A5590"/>
    <w:rsid w:val="004A6CB2"/>
    <w:rsid w:val="004A7A21"/>
    <w:rsid w:val="004A7C39"/>
    <w:rsid w:val="004B1300"/>
    <w:rsid w:val="004B2C9A"/>
    <w:rsid w:val="004B3048"/>
    <w:rsid w:val="004B42F9"/>
    <w:rsid w:val="004B46F7"/>
    <w:rsid w:val="004B532A"/>
    <w:rsid w:val="004B7C30"/>
    <w:rsid w:val="004B7E20"/>
    <w:rsid w:val="004B7F77"/>
    <w:rsid w:val="004C18D1"/>
    <w:rsid w:val="004C1A83"/>
    <w:rsid w:val="004C4742"/>
    <w:rsid w:val="004C4D6E"/>
    <w:rsid w:val="004C6B92"/>
    <w:rsid w:val="004D00D9"/>
    <w:rsid w:val="004D26E3"/>
    <w:rsid w:val="004D2A95"/>
    <w:rsid w:val="004D4861"/>
    <w:rsid w:val="004D6332"/>
    <w:rsid w:val="004D6E8E"/>
    <w:rsid w:val="004D7F4E"/>
    <w:rsid w:val="004E3C16"/>
    <w:rsid w:val="004E3E63"/>
    <w:rsid w:val="004E6F95"/>
    <w:rsid w:val="004F0A7F"/>
    <w:rsid w:val="004F0ECD"/>
    <w:rsid w:val="004F2941"/>
    <w:rsid w:val="004F2999"/>
    <w:rsid w:val="004F624D"/>
    <w:rsid w:val="004F6785"/>
    <w:rsid w:val="005004D8"/>
    <w:rsid w:val="00500809"/>
    <w:rsid w:val="00500B22"/>
    <w:rsid w:val="00501655"/>
    <w:rsid w:val="00501B89"/>
    <w:rsid w:val="00503B39"/>
    <w:rsid w:val="005044A2"/>
    <w:rsid w:val="00504DA5"/>
    <w:rsid w:val="005059C4"/>
    <w:rsid w:val="00505F11"/>
    <w:rsid w:val="005062E9"/>
    <w:rsid w:val="00510080"/>
    <w:rsid w:val="00511C67"/>
    <w:rsid w:val="00513509"/>
    <w:rsid w:val="005139C8"/>
    <w:rsid w:val="005142A6"/>
    <w:rsid w:val="00517A35"/>
    <w:rsid w:val="00521CE6"/>
    <w:rsid w:val="00521EBB"/>
    <w:rsid w:val="00522702"/>
    <w:rsid w:val="00524C8D"/>
    <w:rsid w:val="00526180"/>
    <w:rsid w:val="00531BEA"/>
    <w:rsid w:val="005327B2"/>
    <w:rsid w:val="00534585"/>
    <w:rsid w:val="00534774"/>
    <w:rsid w:val="0053628A"/>
    <w:rsid w:val="00536C0B"/>
    <w:rsid w:val="0054170D"/>
    <w:rsid w:val="00542CAB"/>
    <w:rsid w:val="0054387E"/>
    <w:rsid w:val="005440F6"/>
    <w:rsid w:val="00544A75"/>
    <w:rsid w:val="005471E1"/>
    <w:rsid w:val="0055139B"/>
    <w:rsid w:val="005528F6"/>
    <w:rsid w:val="0055376C"/>
    <w:rsid w:val="00553781"/>
    <w:rsid w:val="0055408E"/>
    <w:rsid w:val="005600EF"/>
    <w:rsid w:val="00562FA6"/>
    <w:rsid w:val="005634CA"/>
    <w:rsid w:val="0056757F"/>
    <w:rsid w:val="00567E0C"/>
    <w:rsid w:val="00570243"/>
    <w:rsid w:val="00570649"/>
    <w:rsid w:val="00571911"/>
    <w:rsid w:val="00571F1B"/>
    <w:rsid w:val="00572094"/>
    <w:rsid w:val="005720D1"/>
    <w:rsid w:val="00572DEF"/>
    <w:rsid w:val="00574726"/>
    <w:rsid w:val="00575998"/>
    <w:rsid w:val="00577F7B"/>
    <w:rsid w:val="005806AD"/>
    <w:rsid w:val="0058197A"/>
    <w:rsid w:val="005819C3"/>
    <w:rsid w:val="00582228"/>
    <w:rsid w:val="00583593"/>
    <w:rsid w:val="005853D5"/>
    <w:rsid w:val="00590401"/>
    <w:rsid w:val="00591C55"/>
    <w:rsid w:val="00592074"/>
    <w:rsid w:val="00592DDB"/>
    <w:rsid w:val="00593511"/>
    <w:rsid w:val="00594051"/>
    <w:rsid w:val="005941D5"/>
    <w:rsid w:val="0059465D"/>
    <w:rsid w:val="0059468F"/>
    <w:rsid w:val="00594A25"/>
    <w:rsid w:val="00594BBA"/>
    <w:rsid w:val="00596078"/>
    <w:rsid w:val="00596CA1"/>
    <w:rsid w:val="005A0ABA"/>
    <w:rsid w:val="005A2176"/>
    <w:rsid w:val="005A32EF"/>
    <w:rsid w:val="005A64E7"/>
    <w:rsid w:val="005A6B5C"/>
    <w:rsid w:val="005A789C"/>
    <w:rsid w:val="005B2BD4"/>
    <w:rsid w:val="005B66D9"/>
    <w:rsid w:val="005C0433"/>
    <w:rsid w:val="005C0AF3"/>
    <w:rsid w:val="005C17D2"/>
    <w:rsid w:val="005C27E0"/>
    <w:rsid w:val="005C29C4"/>
    <w:rsid w:val="005C312C"/>
    <w:rsid w:val="005C434A"/>
    <w:rsid w:val="005C4EE4"/>
    <w:rsid w:val="005C5F8E"/>
    <w:rsid w:val="005C6616"/>
    <w:rsid w:val="005D0867"/>
    <w:rsid w:val="005D17E1"/>
    <w:rsid w:val="005D2BF2"/>
    <w:rsid w:val="005D5C20"/>
    <w:rsid w:val="005D5C3F"/>
    <w:rsid w:val="005D7EBC"/>
    <w:rsid w:val="005E11A1"/>
    <w:rsid w:val="005E4FEB"/>
    <w:rsid w:val="005F0502"/>
    <w:rsid w:val="005F1ACA"/>
    <w:rsid w:val="005F369D"/>
    <w:rsid w:val="005F48F5"/>
    <w:rsid w:val="005F4E8D"/>
    <w:rsid w:val="005F59B3"/>
    <w:rsid w:val="005F724F"/>
    <w:rsid w:val="005F7E78"/>
    <w:rsid w:val="006002BE"/>
    <w:rsid w:val="00601625"/>
    <w:rsid w:val="00602CAD"/>
    <w:rsid w:val="00602CDF"/>
    <w:rsid w:val="00602D68"/>
    <w:rsid w:val="00606578"/>
    <w:rsid w:val="00610B74"/>
    <w:rsid w:val="00610CD2"/>
    <w:rsid w:val="006115B5"/>
    <w:rsid w:val="0061256B"/>
    <w:rsid w:val="00614549"/>
    <w:rsid w:val="0061468B"/>
    <w:rsid w:val="00614844"/>
    <w:rsid w:val="00615557"/>
    <w:rsid w:val="00616344"/>
    <w:rsid w:val="0062235B"/>
    <w:rsid w:val="00623152"/>
    <w:rsid w:val="00624E88"/>
    <w:rsid w:val="00625625"/>
    <w:rsid w:val="006333C7"/>
    <w:rsid w:val="00634424"/>
    <w:rsid w:val="006349D8"/>
    <w:rsid w:val="00635FA8"/>
    <w:rsid w:val="00637230"/>
    <w:rsid w:val="00637927"/>
    <w:rsid w:val="0064189C"/>
    <w:rsid w:val="00642031"/>
    <w:rsid w:val="0064532D"/>
    <w:rsid w:val="006454A8"/>
    <w:rsid w:val="00646A8E"/>
    <w:rsid w:val="0064785D"/>
    <w:rsid w:val="00650D6A"/>
    <w:rsid w:val="00651318"/>
    <w:rsid w:val="00651B2D"/>
    <w:rsid w:val="00653B70"/>
    <w:rsid w:val="006551CC"/>
    <w:rsid w:val="006553AA"/>
    <w:rsid w:val="0065554B"/>
    <w:rsid w:val="00656939"/>
    <w:rsid w:val="006577A8"/>
    <w:rsid w:val="00657A5C"/>
    <w:rsid w:val="00660934"/>
    <w:rsid w:val="00660C0C"/>
    <w:rsid w:val="00662F83"/>
    <w:rsid w:val="00664FDF"/>
    <w:rsid w:val="006659E5"/>
    <w:rsid w:val="00665BA6"/>
    <w:rsid w:val="006677E9"/>
    <w:rsid w:val="00667861"/>
    <w:rsid w:val="006716D5"/>
    <w:rsid w:val="00671A44"/>
    <w:rsid w:val="006736B1"/>
    <w:rsid w:val="00674814"/>
    <w:rsid w:val="006753D8"/>
    <w:rsid w:val="006765CB"/>
    <w:rsid w:val="006814CD"/>
    <w:rsid w:val="00681CB8"/>
    <w:rsid w:val="00684A85"/>
    <w:rsid w:val="006854C7"/>
    <w:rsid w:val="00687BA1"/>
    <w:rsid w:val="00690433"/>
    <w:rsid w:val="00691041"/>
    <w:rsid w:val="00692157"/>
    <w:rsid w:val="00692DB4"/>
    <w:rsid w:val="00694519"/>
    <w:rsid w:val="00695417"/>
    <w:rsid w:val="006954A2"/>
    <w:rsid w:val="00695710"/>
    <w:rsid w:val="00695876"/>
    <w:rsid w:val="00697FB7"/>
    <w:rsid w:val="006A2E2C"/>
    <w:rsid w:val="006A4F01"/>
    <w:rsid w:val="006A7614"/>
    <w:rsid w:val="006B0F3F"/>
    <w:rsid w:val="006B2C9E"/>
    <w:rsid w:val="006B4C61"/>
    <w:rsid w:val="006B5640"/>
    <w:rsid w:val="006B6AF3"/>
    <w:rsid w:val="006B7BAC"/>
    <w:rsid w:val="006C0161"/>
    <w:rsid w:val="006C0380"/>
    <w:rsid w:val="006C29FB"/>
    <w:rsid w:val="006C363B"/>
    <w:rsid w:val="006C3B5B"/>
    <w:rsid w:val="006C5D88"/>
    <w:rsid w:val="006C7856"/>
    <w:rsid w:val="006D204B"/>
    <w:rsid w:val="006D2D12"/>
    <w:rsid w:val="006D4A0E"/>
    <w:rsid w:val="006D4B97"/>
    <w:rsid w:val="006D5A72"/>
    <w:rsid w:val="006E2FB8"/>
    <w:rsid w:val="006E369C"/>
    <w:rsid w:val="006E488C"/>
    <w:rsid w:val="006E5570"/>
    <w:rsid w:val="006E5594"/>
    <w:rsid w:val="006E6E16"/>
    <w:rsid w:val="006E7C12"/>
    <w:rsid w:val="006F0E66"/>
    <w:rsid w:val="006F1396"/>
    <w:rsid w:val="006F2AF6"/>
    <w:rsid w:val="006F3757"/>
    <w:rsid w:val="006F5DA0"/>
    <w:rsid w:val="006F6435"/>
    <w:rsid w:val="006F668C"/>
    <w:rsid w:val="006F70F2"/>
    <w:rsid w:val="006F76CB"/>
    <w:rsid w:val="006F7EFA"/>
    <w:rsid w:val="00700347"/>
    <w:rsid w:val="00700D18"/>
    <w:rsid w:val="00701309"/>
    <w:rsid w:val="0070483B"/>
    <w:rsid w:val="00706AFB"/>
    <w:rsid w:val="0071056D"/>
    <w:rsid w:val="00710B3E"/>
    <w:rsid w:val="007129CB"/>
    <w:rsid w:val="00713DF3"/>
    <w:rsid w:val="007152F0"/>
    <w:rsid w:val="007160A6"/>
    <w:rsid w:val="0071617F"/>
    <w:rsid w:val="00716585"/>
    <w:rsid w:val="0071765B"/>
    <w:rsid w:val="00720CFC"/>
    <w:rsid w:val="007216F9"/>
    <w:rsid w:val="00723C52"/>
    <w:rsid w:val="00724E96"/>
    <w:rsid w:val="007269B3"/>
    <w:rsid w:val="00726E37"/>
    <w:rsid w:val="0072792B"/>
    <w:rsid w:val="00730E7F"/>
    <w:rsid w:val="007338C7"/>
    <w:rsid w:val="00735EDF"/>
    <w:rsid w:val="00735FE9"/>
    <w:rsid w:val="00737340"/>
    <w:rsid w:val="00740A39"/>
    <w:rsid w:val="00741406"/>
    <w:rsid w:val="007427C9"/>
    <w:rsid w:val="0074339C"/>
    <w:rsid w:val="0074349D"/>
    <w:rsid w:val="007440BF"/>
    <w:rsid w:val="00745F90"/>
    <w:rsid w:val="00750DC5"/>
    <w:rsid w:val="00752D35"/>
    <w:rsid w:val="007569F3"/>
    <w:rsid w:val="00756B79"/>
    <w:rsid w:val="00761DB9"/>
    <w:rsid w:val="007627C6"/>
    <w:rsid w:val="007638E6"/>
    <w:rsid w:val="0076417A"/>
    <w:rsid w:val="007642A6"/>
    <w:rsid w:val="00764CFF"/>
    <w:rsid w:val="00765419"/>
    <w:rsid w:val="00765492"/>
    <w:rsid w:val="00765B7A"/>
    <w:rsid w:val="00765F13"/>
    <w:rsid w:val="00765FF6"/>
    <w:rsid w:val="00766DA0"/>
    <w:rsid w:val="00767F9D"/>
    <w:rsid w:val="007709BF"/>
    <w:rsid w:val="00770BC4"/>
    <w:rsid w:val="00770CF5"/>
    <w:rsid w:val="00771DB6"/>
    <w:rsid w:val="00771FA1"/>
    <w:rsid w:val="00772A23"/>
    <w:rsid w:val="00772BF4"/>
    <w:rsid w:val="00773A74"/>
    <w:rsid w:val="00774F03"/>
    <w:rsid w:val="00774FED"/>
    <w:rsid w:val="0077521C"/>
    <w:rsid w:val="00776626"/>
    <w:rsid w:val="00776812"/>
    <w:rsid w:val="007809E2"/>
    <w:rsid w:val="00780A65"/>
    <w:rsid w:val="007810CE"/>
    <w:rsid w:val="007812E9"/>
    <w:rsid w:val="007818EF"/>
    <w:rsid w:val="007820D3"/>
    <w:rsid w:val="00782CF2"/>
    <w:rsid w:val="00782DE9"/>
    <w:rsid w:val="007844B6"/>
    <w:rsid w:val="00784D5D"/>
    <w:rsid w:val="00787C52"/>
    <w:rsid w:val="00790740"/>
    <w:rsid w:val="0079173B"/>
    <w:rsid w:val="00791EED"/>
    <w:rsid w:val="00793305"/>
    <w:rsid w:val="0079496A"/>
    <w:rsid w:val="00796131"/>
    <w:rsid w:val="007974F7"/>
    <w:rsid w:val="00797EC2"/>
    <w:rsid w:val="007A00F9"/>
    <w:rsid w:val="007A0B59"/>
    <w:rsid w:val="007A11E4"/>
    <w:rsid w:val="007A12A5"/>
    <w:rsid w:val="007A48BD"/>
    <w:rsid w:val="007A48C6"/>
    <w:rsid w:val="007A5D60"/>
    <w:rsid w:val="007B001B"/>
    <w:rsid w:val="007B0773"/>
    <w:rsid w:val="007B1A23"/>
    <w:rsid w:val="007B22D1"/>
    <w:rsid w:val="007B2606"/>
    <w:rsid w:val="007B2EF7"/>
    <w:rsid w:val="007B50D6"/>
    <w:rsid w:val="007B547A"/>
    <w:rsid w:val="007B59F0"/>
    <w:rsid w:val="007B7FF5"/>
    <w:rsid w:val="007C0AA9"/>
    <w:rsid w:val="007C1EBE"/>
    <w:rsid w:val="007C24F3"/>
    <w:rsid w:val="007C263D"/>
    <w:rsid w:val="007C336D"/>
    <w:rsid w:val="007C3922"/>
    <w:rsid w:val="007C6B17"/>
    <w:rsid w:val="007C6EE2"/>
    <w:rsid w:val="007C7FC5"/>
    <w:rsid w:val="007D0CC2"/>
    <w:rsid w:val="007D106A"/>
    <w:rsid w:val="007D2117"/>
    <w:rsid w:val="007D4437"/>
    <w:rsid w:val="007D521F"/>
    <w:rsid w:val="007D57F6"/>
    <w:rsid w:val="007D60EF"/>
    <w:rsid w:val="007D69F4"/>
    <w:rsid w:val="007E15CA"/>
    <w:rsid w:val="007E1C1B"/>
    <w:rsid w:val="007E1DEF"/>
    <w:rsid w:val="007E2D6A"/>
    <w:rsid w:val="007E419C"/>
    <w:rsid w:val="007E5E5F"/>
    <w:rsid w:val="007E66B1"/>
    <w:rsid w:val="007E6A66"/>
    <w:rsid w:val="007E6AB9"/>
    <w:rsid w:val="007E7822"/>
    <w:rsid w:val="007E7FF7"/>
    <w:rsid w:val="007F05AB"/>
    <w:rsid w:val="007F3B81"/>
    <w:rsid w:val="007F5311"/>
    <w:rsid w:val="007F5A51"/>
    <w:rsid w:val="007F6B00"/>
    <w:rsid w:val="007F7311"/>
    <w:rsid w:val="00800AB8"/>
    <w:rsid w:val="00801055"/>
    <w:rsid w:val="00804556"/>
    <w:rsid w:val="00804755"/>
    <w:rsid w:val="00806832"/>
    <w:rsid w:val="0080757B"/>
    <w:rsid w:val="008078E3"/>
    <w:rsid w:val="00811977"/>
    <w:rsid w:val="0081248F"/>
    <w:rsid w:val="008137A9"/>
    <w:rsid w:val="008137FB"/>
    <w:rsid w:val="008156E8"/>
    <w:rsid w:val="008211D7"/>
    <w:rsid w:val="00823BEB"/>
    <w:rsid w:val="00825704"/>
    <w:rsid w:val="008325C9"/>
    <w:rsid w:val="0083410C"/>
    <w:rsid w:val="00834F19"/>
    <w:rsid w:val="00836071"/>
    <w:rsid w:val="00837558"/>
    <w:rsid w:val="0083780C"/>
    <w:rsid w:val="00837B7D"/>
    <w:rsid w:val="00837D93"/>
    <w:rsid w:val="00840300"/>
    <w:rsid w:val="00840C5F"/>
    <w:rsid w:val="00841C05"/>
    <w:rsid w:val="00845C1F"/>
    <w:rsid w:val="0084658B"/>
    <w:rsid w:val="00847688"/>
    <w:rsid w:val="00850F96"/>
    <w:rsid w:val="0085223E"/>
    <w:rsid w:val="008527ED"/>
    <w:rsid w:val="0085294A"/>
    <w:rsid w:val="008532F9"/>
    <w:rsid w:val="00854632"/>
    <w:rsid w:val="008547CC"/>
    <w:rsid w:val="00855AB0"/>
    <w:rsid w:val="00855CA2"/>
    <w:rsid w:val="00857826"/>
    <w:rsid w:val="008621C1"/>
    <w:rsid w:val="0086621C"/>
    <w:rsid w:val="00866BCD"/>
    <w:rsid w:val="00867019"/>
    <w:rsid w:val="00867C2D"/>
    <w:rsid w:val="00872BC2"/>
    <w:rsid w:val="00874C9C"/>
    <w:rsid w:val="00876A31"/>
    <w:rsid w:val="00876D8D"/>
    <w:rsid w:val="00877206"/>
    <w:rsid w:val="00880D36"/>
    <w:rsid w:val="00880D83"/>
    <w:rsid w:val="008815F6"/>
    <w:rsid w:val="008827E9"/>
    <w:rsid w:val="00882AFE"/>
    <w:rsid w:val="0088393C"/>
    <w:rsid w:val="00883A35"/>
    <w:rsid w:val="008840CC"/>
    <w:rsid w:val="00884120"/>
    <w:rsid w:val="00884A60"/>
    <w:rsid w:val="00884EBF"/>
    <w:rsid w:val="00885AE5"/>
    <w:rsid w:val="00887418"/>
    <w:rsid w:val="00887D00"/>
    <w:rsid w:val="00890222"/>
    <w:rsid w:val="00891944"/>
    <w:rsid w:val="00891A0B"/>
    <w:rsid w:val="00892BE1"/>
    <w:rsid w:val="008940F2"/>
    <w:rsid w:val="00897450"/>
    <w:rsid w:val="008A1359"/>
    <w:rsid w:val="008A1575"/>
    <w:rsid w:val="008A3F4F"/>
    <w:rsid w:val="008A4365"/>
    <w:rsid w:val="008A4CE0"/>
    <w:rsid w:val="008A4EF6"/>
    <w:rsid w:val="008A6DB7"/>
    <w:rsid w:val="008A7FF5"/>
    <w:rsid w:val="008B0A6F"/>
    <w:rsid w:val="008B1632"/>
    <w:rsid w:val="008B1884"/>
    <w:rsid w:val="008B2861"/>
    <w:rsid w:val="008B445F"/>
    <w:rsid w:val="008B456E"/>
    <w:rsid w:val="008B572C"/>
    <w:rsid w:val="008B60E9"/>
    <w:rsid w:val="008C1C91"/>
    <w:rsid w:val="008C1DB0"/>
    <w:rsid w:val="008C3A84"/>
    <w:rsid w:val="008C4E40"/>
    <w:rsid w:val="008C5AE6"/>
    <w:rsid w:val="008C7EE0"/>
    <w:rsid w:val="008D1B4E"/>
    <w:rsid w:val="008D6238"/>
    <w:rsid w:val="008D6E7F"/>
    <w:rsid w:val="008D74EB"/>
    <w:rsid w:val="008E04DD"/>
    <w:rsid w:val="008E1257"/>
    <w:rsid w:val="008E16C9"/>
    <w:rsid w:val="008E200A"/>
    <w:rsid w:val="008E28D1"/>
    <w:rsid w:val="008E2A9D"/>
    <w:rsid w:val="008E5263"/>
    <w:rsid w:val="008E545C"/>
    <w:rsid w:val="008E6453"/>
    <w:rsid w:val="008E69A4"/>
    <w:rsid w:val="008E6A20"/>
    <w:rsid w:val="008E6F59"/>
    <w:rsid w:val="008E7A58"/>
    <w:rsid w:val="008F0633"/>
    <w:rsid w:val="008F25CE"/>
    <w:rsid w:val="008F3086"/>
    <w:rsid w:val="008F3F59"/>
    <w:rsid w:val="008F4084"/>
    <w:rsid w:val="008F4970"/>
    <w:rsid w:val="008F5131"/>
    <w:rsid w:val="008F60C7"/>
    <w:rsid w:val="008F6CFC"/>
    <w:rsid w:val="00902206"/>
    <w:rsid w:val="00902513"/>
    <w:rsid w:val="00902A42"/>
    <w:rsid w:val="00902D51"/>
    <w:rsid w:val="00903A58"/>
    <w:rsid w:val="00905687"/>
    <w:rsid w:val="00905833"/>
    <w:rsid w:val="00907946"/>
    <w:rsid w:val="00910D80"/>
    <w:rsid w:val="0091328A"/>
    <w:rsid w:val="00915D33"/>
    <w:rsid w:val="00915FC4"/>
    <w:rsid w:val="00916384"/>
    <w:rsid w:val="0091770F"/>
    <w:rsid w:val="00917D41"/>
    <w:rsid w:val="0092038B"/>
    <w:rsid w:val="009204B1"/>
    <w:rsid w:val="009210DB"/>
    <w:rsid w:val="00924329"/>
    <w:rsid w:val="0092728B"/>
    <w:rsid w:val="00927E6C"/>
    <w:rsid w:val="00930181"/>
    <w:rsid w:val="00933A45"/>
    <w:rsid w:val="009352F5"/>
    <w:rsid w:val="009362FE"/>
    <w:rsid w:val="00937403"/>
    <w:rsid w:val="00937923"/>
    <w:rsid w:val="00937FC4"/>
    <w:rsid w:val="00941FD8"/>
    <w:rsid w:val="009426FD"/>
    <w:rsid w:val="00942B81"/>
    <w:rsid w:val="0094304E"/>
    <w:rsid w:val="0094473D"/>
    <w:rsid w:val="00946D7C"/>
    <w:rsid w:val="00946F4A"/>
    <w:rsid w:val="0094792D"/>
    <w:rsid w:val="0095423C"/>
    <w:rsid w:val="00954863"/>
    <w:rsid w:val="00954F71"/>
    <w:rsid w:val="009564EB"/>
    <w:rsid w:val="00956822"/>
    <w:rsid w:val="00960A0E"/>
    <w:rsid w:val="009613D0"/>
    <w:rsid w:val="00961BFB"/>
    <w:rsid w:val="00961D86"/>
    <w:rsid w:val="009639C1"/>
    <w:rsid w:val="009653D7"/>
    <w:rsid w:val="00965CF8"/>
    <w:rsid w:val="00966550"/>
    <w:rsid w:val="00980B15"/>
    <w:rsid w:val="00980C51"/>
    <w:rsid w:val="00981153"/>
    <w:rsid w:val="009819B6"/>
    <w:rsid w:val="00981ED9"/>
    <w:rsid w:val="00984C92"/>
    <w:rsid w:val="00985036"/>
    <w:rsid w:val="0098540C"/>
    <w:rsid w:val="00990688"/>
    <w:rsid w:val="009920ED"/>
    <w:rsid w:val="00993C9C"/>
    <w:rsid w:val="0099726E"/>
    <w:rsid w:val="009A29E4"/>
    <w:rsid w:val="009A309E"/>
    <w:rsid w:val="009A6256"/>
    <w:rsid w:val="009A6415"/>
    <w:rsid w:val="009A69B1"/>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5B1C"/>
    <w:rsid w:val="009C5B73"/>
    <w:rsid w:val="009C7293"/>
    <w:rsid w:val="009C7309"/>
    <w:rsid w:val="009C7342"/>
    <w:rsid w:val="009D366C"/>
    <w:rsid w:val="009D37DD"/>
    <w:rsid w:val="009D3DDA"/>
    <w:rsid w:val="009D42CF"/>
    <w:rsid w:val="009D5912"/>
    <w:rsid w:val="009D704D"/>
    <w:rsid w:val="009E1C03"/>
    <w:rsid w:val="009E1CA4"/>
    <w:rsid w:val="009E2262"/>
    <w:rsid w:val="009E29A1"/>
    <w:rsid w:val="009E2ABD"/>
    <w:rsid w:val="009E3390"/>
    <w:rsid w:val="009E5092"/>
    <w:rsid w:val="009E5781"/>
    <w:rsid w:val="009E6B0E"/>
    <w:rsid w:val="009E6FFD"/>
    <w:rsid w:val="009E7A8C"/>
    <w:rsid w:val="009F009E"/>
    <w:rsid w:val="009F18FE"/>
    <w:rsid w:val="009F1DB3"/>
    <w:rsid w:val="009F1E7C"/>
    <w:rsid w:val="009F31F4"/>
    <w:rsid w:val="009F4D88"/>
    <w:rsid w:val="009F6781"/>
    <w:rsid w:val="009F761C"/>
    <w:rsid w:val="00A015AD"/>
    <w:rsid w:val="00A01F80"/>
    <w:rsid w:val="00A11426"/>
    <w:rsid w:val="00A135A3"/>
    <w:rsid w:val="00A13865"/>
    <w:rsid w:val="00A15B2F"/>
    <w:rsid w:val="00A16372"/>
    <w:rsid w:val="00A166E7"/>
    <w:rsid w:val="00A20780"/>
    <w:rsid w:val="00A23C20"/>
    <w:rsid w:val="00A269A1"/>
    <w:rsid w:val="00A27E8B"/>
    <w:rsid w:val="00A3557D"/>
    <w:rsid w:val="00A355D2"/>
    <w:rsid w:val="00A356D6"/>
    <w:rsid w:val="00A36AB7"/>
    <w:rsid w:val="00A40B3E"/>
    <w:rsid w:val="00A41AEF"/>
    <w:rsid w:val="00A43998"/>
    <w:rsid w:val="00A439BE"/>
    <w:rsid w:val="00A440AA"/>
    <w:rsid w:val="00A446AB"/>
    <w:rsid w:val="00A45FEC"/>
    <w:rsid w:val="00A542AB"/>
    <w:rsid w:val="00A5729D"/>
    <w:rsid w:val="00A62211"/>
    <w:rsid w:val="00A622B4"/>
    <w:rsid w:val="00A62E25"/>
    <w:rsid w:val="00A6585D"/>
    <w:rsid w:val="00A65F12"/>
    <w:rsid w:val="00A66143"/>
    <w:rsid w:val="00A713FB"/>
    <w:rsid w:val="00A733CB"/>
    <w:rsid w:val="00A73F19"/>
    <w:rsid w:val="00A80C87"/>
    <w:rsid w:val="00A8259D"/>
    <w:rsid w:val="00A8267A"/>
    <w:rsid w:val="00A90015"/>
    <w:rsid w:val="00A9096B"/>
    <w:rsid w:val="00A9143E"/>
    <w:rsid w:val="00A9173A"/>
    <w:rsid w:val="00A93827"/>
    <w:rsid w:val="00A93D58"/>
    <w:rsid w:val="00AA0339"/>
    <w:rsid w:val="00AA08E3"/>
    <w:rsid w:val="00AA0F9D"/>
    <w:rsid w:val="00AA3161"/>
    <w:rsid w:val="00AA53C4"/>
    <w:rsid w:val="00AA5813"/>
    <w:rsid w:val="00AA59C6"/>
    <w:rsid w:val="00AA5FFF"/>
    <w:rsid w:val="00AA6A3C"/>
    <w:rsid w:val="00AB0514"/>
    <w:rsid w:val="00AB120E"/>
    <w:rsid w:val="00AB15C8"/>
    <w:rsid w:val="00AB2764"/>
    <w:rsid w:val="00AB2D59"/>
    <w:rsid w:val="00AB3930"/>
    <w:rsid w:val="00AB7192"/>
    <w:rsid w:val="00AB7656"/>
    <w:rsid w:val="00AB7F82"/>
    <w:rsid w:val="00AC19DB"/>
    <w:rsid w:val="00AC2C8D"/>
    <w:rsid w:val="00AC2E20"/>
    <w:rsid w:val="00AC5EBD"/>
    <w:rsid w:val="00AC600D"/>
    <w:rsid w:val="00AC737A"/>
    <w:rsid w:val="00AC77C2"/>
    <w:rsid w:val="00AD1761"/>
    <w:rsid w:val="00AD1E78"/>
    <w:rsid w:val="00AD2EC5"/>
    <w:rsid w:val="00AD3456"/>
    <w:rsid w:val="00AD390D"/>
    <w:rsid w:val="00AD5773"/>
    <w:rsid w:val="00AD6F41"/>
    <w:rsid w:val="00AD7FB2"/>
    <w:rsid w:val="00AE2058"/>
    <w:rsid w:val="00AE2873"/>
    <w:rsid w:val="00AE4D95"/>
    <w:rsid w:val="00AE65F5"/>
    <w:rsid w:val="00AE6DA5"/>
    <w:rsid w:val="00AE792E"/>
    <w:rsid w:val="00AF2E00"/>
    <w:rsid w:val="00AF323F"/>
    <w:rsid w:val="00AF3EC0"/>
    <w:rsid w:val="00AF4A0C"/>
    <w:rsid w:val="00AF6628"/>
    <w:rsid w:val="00B01556"/>
    <w:rsid w:val="00B01A05"/>
    <w:rsid w:val="00B02523"/>
    <w:rsid w:val="00B0377E"/>
    <w:rsid w:val="00B046A5"/>
    <w:rsid w:val="00B04704"/>
    <w:rsid w:val="00B05A20"/>
    <w:rsid w:val="00B05E27"/>
    <w:rsid w:val="00B07DA8"/>
    <w:rsid w:val="00B10BAC"/>
    <w:rsid w:val="00B118C8"/>
    <w:rsid w:val="00B126CE"/>
    <w:rsid w:val="00B133F7"/>
    <w:rsid w:val="00B13C25"/>
    <w:rsid w:val="00B1474F"/>
    <w:rsid w:val="00B1601E"/>
    <w:rsid w:val="00B20429"/>
    <w:rsid w:val="00B208ED"/>
    <w:rsid w:val="00B20ABB"/>
    <w:rsid w:val="00B2125E"/>
    <w:rsid w:val="00B224A2"/>
    <w:rsid w:val="00B227C6"/>
    <w:rsid w:val="00B2405B"/>
    <w:rsid w:val="00B307BD"/>
    <w:rsid w:val="00B30DB4"/>
    <w:rsid w:val="00B31E4E"/>
    <w:rsid w:val="00B325A9"/>
    <w:rsid w:val="00B32C8D"/>
    <w:rsid w:val="00B3308D"/>
    <w:rsid w:val="00B3433D"/>
    <w:rsid w:val="00B34C83"/>
    <w:rsid w:val="00B358F3"/>
    <w:rsid w:val="00B35923"/>
    <w:rsid w:val="00B36B03"/>
    <w:rsid w:val="00B40FE4"/>
    <w:rsid w:val="00B44860"/>
    <w:rsid w:val="00B44BDF"/>
    <w:rsid w:val="00B45866"/>
    <w:rsid w:val="00B506A5"/>
    <w:rsid w:val="00B53AF8"/>
    <w:rsid w:val="00B54FAC"/>
    <w:rsid w:val="00B54FDA"/>
    <w:rsid w:val="00B60252"/>
    <w:rsid w:val="00B6208D"/>
    <w:rsid w:val="00B6219D"/>
    <w:rsid w:val="00B62922"/>
    <w:rsid w:val="00B644CC"/>
    <w:rsid w:val="00B64C7E"/>
    <w:rsid w:val="00B66FF8"/>
    <w:rsid w:val="00B670A2"/>
    <w:rsid w:val="00B6737E"/>
    <w:rsid w:val="00B707ED"/>
    <w:rsid w:val="00B70942"/>
    <w:rsid w:val="00B72075"/>
    <w:rsid w:val="00B7213B"/>
    <w:rsid w:val="00B73516"/>
    <w:rsid w:val="00B7553E"/>
    <w:rsid w:val="00B75B28"/>
    <w:rsid w:val="00B80F01"/>
    <w:rsid w:val="00B817D8"/>
    <w:rsid w:val="00B81C38"/>
    <w:rsid w:val="00B8489D"/>
    <w:rsid w:val="00B869AF"/>
    <w:rsid w:val="00B90339"/>
    <w:rsid w:val="00B91C8E"/>
    <w:rsid w:val="00B91E41"/>
    <w:rsid w:val="00B9253E"/>
    <w:rsid w:val="00B92557"/>
    <w:rsid w:val="00B93B54"/>
    <w:rsid w:val="00B9614E"/>
    <w:rsid w:val="00B96CA8"/>
    <w:rsid w:val="00B97A00"/>
    <w:rsid w:val="00BA0250"/>
    <w:rsid w:val="00BA0D1F"/>
    <w:rsid w:val="00BA3E1B"/>
    <w:rsid w:val="00BA533B"/>
    <w:rsid w:val="00BA6FEB"/>
    <w:rsid w:val="00BB01D3"/>
    <w:rsid w:val="00BB0658"/>
    <w:rsid w:val="00BB2B2A"/>
    <w:rsid w:val="00BB3796"/>
    <w:rsid w:val="00BB6460"/>
    <w:rsid w:val="00BB6E01"/>
    <w:rsid w:val="00BB72A4"/>
    <w:rsid w:val="00BB7860"/>
    <w:rsid w:val="00BC1BE8"/>
    <w:rsid w:val="00BC335F"/>
    <w:rsid w:val="00BC3DB1"/>
    <w:rsid w:val="00BC51B2"/>
    <w:rsid w:val="00BC535B"/>
    <w:rsid w:val="00BC6E43"/>
    <w:rsid w:val="00BC7D90"/>
    <w:rsid w:val="00BD178A"/>
    <w:rsid w:val="00BD2C82"/>
    <w:rsid w:val="00BD317E"/>
    <w:rsid w:val="00BD366D"/>
    <w:rsid w:val="00BD3C71"/>
    <w:rsid w:val="00BD4791"/>
    <w:rsid w:val="00BD61CF"/>
    <w:rsid w:val="00BD6624"/>
    <w:rsid w:val="00BD679F"/>
    <w:rsid w:val="00BE0704"/>
    <w:rsid w:val="00BE15CA"/>
    <w:rsid w:val="00BE22BC"/>
    <w:rsid w:val="00BE3E27"/>
    <w:rsid w:val="00BE3E97"/>
    <w:rsid w:val="00BE56D0"/>
    <w:rsid w:val="00BE6C76"/>
    <w:rsid w:val="00BE76E5"/>
    <w:rsid w:val="00BF4629"/>
    <w:rsid w:val="00BF5BA2"/>
    <w:rsid w:val="00BF69AB"/>
    <w:rsid w:val="00BF751B"/>
    <w:rsid w:val="00BF7B40"/>
    <w:rsid w:val="00C02F47"/>
    <w:rsid w:val="00C040B3"/>
    <w:rsid w:val="00C04304"/>
    <w:rsid w:val="00C059DD"/>
    <w:rsid w:val="00C07C16"/>
    <w:rsid w:val="00C10409"/>
    <w:rsid w:val="00C108CF"/>
    <w:rsid w:val="00C118ED"/>
    <w:rsid w:val="00C12737"/>
    <w:rsid w:val="00C133D8"/>
    <w:rsid w:val="00C17F6D"/>
    <w:rsid w:val="00C20A8F"/>
    <w:rsid w:val="00C20D29"/>
    <w:rsid w:val="00C23E78"/>
    <w:rsid w:val="00C30211"/>
    <w:rsid w:val="00C3084B"/>
    <w:rsid w:val="00C318F8"/>
    <w:rsid w:val="00C3251F"/>
    <w:rsid w:val="00C33BF5"/>
    <w:rsid w:val="00C33FEC"/>
    <w:rsid w:val="00C36B39"/>
    <w:rsid w:val="00C37563"/>
    <w:rsid w:val="00C40392"/>
    <w:rsid w:val="00C40CE4"/>
    <w:rsid w:val="00C422F8"/>
    <w:rsid w:val="00C42B07"/>
    <w:rsid w:val="00C42E8C"/>
    <w:rsid w:val="00C4354A"/>
    <w:rsid w:val="00C439F6"/>
    <w:rsid w:val="00C473C8"/>
    <w:rsid w:val="00C50ABD"/>
    <w:rsid w:val="00C51341"/>
    <w:rsid w:val="00C52E63"/>
    <w:rsid w:val="00C54674"/>
    <w:rsid w:val="00C54982"/>
    <w:rsid w:val="00C54C54"/>
    <w:rsid w:val="00C56421"/>
    <w:rsid w:val="00C56904"/>
    <w:rsid w:val="00C6163E"/>
    <w:rsid w:val="00C61B88"/>
    <w:rsid w:val="00C62607"/>
    <w:rsid w:val="00C62CD1"/>
    <w:rsid w:val="00C63C50"/>
    <w:rsid w:val="00C64672"/>
    <w:rsid w:val="00C70A1B"/>
    <w:rsid w:val="00C70ACE"/>
    <w:rsid w:val="00C746FA"/>
    <w:rsid w:val="00C74EC3"/>
    <w:rsid w:val="00C75086"/>
    <w:rsid w:val="00C758B1"/>
    <w:rsid w:val="00C75CC6"/>
    <w:rsid w:val="00C75F10"/>
    <w:rsid w:val="00C82179"/>
    <w:rsid w:val="00C8491B"/>
    <w:rsid w:val="00C84D51"/>
    <w:rsid w:val="00C90C04"/>
    <w:rsid w:val="00C91636"/>
    <w:rsid w:val="00C928FA"/>
    <w:rsid w:val="00C92C66"/>
    <w:rsid w:val="00C933E6"/>
    <w:rsid w:val="00C9366B"/>
    <w:rsid w:val="00C93D34"/>
    <w:rsid w:val="00C9404E"/>
    <w:rsid w:val="00C94C34"/>
    <w:rsid w:val="00C95B18"/>
    <w:rsid w:val="00C95F8C"/>
    <w:rsid w:val="00C96A20"/>
    <w:rsid w:val="00CA198B"/>
    <w:rsid w:val="00CA1C39"/>
    <w:rsid w:val="00CA3B54"/>
    <w:rsid w:val="00CA4643"/>
    <w:rsid w:val="00CB3163"/>
    <w:rsid w:val="00CB3251"/>
    <w:rsid w:val="00CB47F7"/>
    <w:rsid w:val="00CB5692"/>
    <w:rsid w:val="00CB6A63"/>
    <w:rsid w:val="00CB6AD2"/>
    <w:rsid w:val="00CC0ADC"/>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5F27"/>
    <w:rsid w:val="00CE7821"/>
    <w:rsid w:val="00CF051E"/>
    <w:rsid w:val="00CF3E64"/>
    <w:rsid w:val="00CF462B"/>
    <w:rsid w:val="00D01949"/>
    <w:rsid w:val="00D01E96"/>
    <w:rsid w:val="00D029CE"/>
    <w:rsid w:val="00D041FF"/>
    <w:rsid w:val="00D06C6A"/>
    <w:rsid w:val="00D07366"/>
    <w:rsid w:val="00D07B06"/>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4E17"/>
    <w:rsid w:val="00D45B72"/>
    <w:rsid w:val="00D4769C"/>
    <w:rsid w:val="00D507D7"/>
    <w:rsid w:val="00D50C22"/>
    <w:rsid w:val="00D50C33"/>
    <w:rsid w:val="00D520B0"/>
    <w:rsid w:val="00D553CB"/>
    <w:rsid w:val="00D5541C"/>
    <w:rsid w:val="00D556D6"/>
    <w:rsid w:val="00D5672C"/>
    <w:rsid w:val="00D5674F"/>
    <w:rsid w:val="00D56DB5"/>
    <w:rsid w:val="00D57173"/>
    <w:rsid w:val="00D57A4F"/>
    <w:rsid w:val="00D57C26"/>
    <w:rsid w:val="00D60171"/>
    <w:rsid w:val="00D606F9"/>
    <w:rsid w:val="00D6095D"/>
    <w:rsid w:val="00D60FB8"/>
    <w:rsid w:val="00D61E23"/>
    <w:rsid w:val="00D65BBC"/>
    <w:rsid w:val="00D65CB8"/>
    <w:rsid w:val="00D65FE8"/>
    <w:rsid w:val="00D66628"/>
    <w:rsid w:val="00D67A3A"/>
    <w:rsid w:val="00D71BC6"/>
    <w:rsid w:val="00D72870"/>
    <w:rsid w:val="00D73AF7"/>
    <w:rsid w:val="00D747D1"/>
    <w:rsid w:val="00D74F9D"/>
    <w:rsid w:val="00D75D38"/>
    <w:rsid w:val="00D80628"/>
    <w:rsid w:val="00D81500"/>
    <w:rsid w:val="00D81A3B"/>
    <w:rsid w:val="00D8213D"/>
    <w:rsid w:val="00D85B67"/>
    <w:rsid w:val="00D90E31"/>
    <w:rsid w:val="00D918DB"/>
    <w:rsid w:val="00D92125"/>
    <w:rsid w:val="00D93253"/>
    <w:rsid w:val="00D9640C"/>
    <w:rsid w:val="00DA1B11"/>
    <w:rsid w:val="00DA4698"/>
    <w:rsid w:val="00DA6C76"/>
    <w:rsid w:val="00DB1907"/>
    <w:rsid w:val="00DB1BD3"/>
    <w:rsid w:val="00DB1CBD"/>
    <w:rsid w:val="00DB33CF"/>
    <w:rsid w:val="00DB397D"/>
    <w:rsid w:val="00DB44BD"/>
    <w:rsid w:val="00DB7252"/>
    <w:rsid w:val="00DB7595"/>
    <w:rsid w:val="00DC0560"/>
    <w:rsid w:val="00DC2276"/>
    <w:rsid w:val="00DC33E1"/>
    <w:rsid w:val="00DC4D36"/>
    <w:rsid w:val="00DC6467"/>
    <w:rsid w:val="00DC6B89"/>
    <w:rsid w:val="00DD06BC"/>
    <w:rsid w:val="00DD0A6B"/>
    <w:rsid w:val="00DD23F9"/>
    <w:rsid w:val="00DD379F"/>
    <w:rsid w:val="00DD4311"/>
    <w:rsid w:val="00DD48A9"/>
    <w:rsid w:val="00DD4AD6"/>
    <w:rsid w:val="00DD5B5B"/>
    <w:rsid w:val="00DD74FD"/>
    <w:rsid w:val="00DD79F9"/>
    <w:rsid w:val="00DE0DDD"/>
    <w:rsid w:val="00DE27A0"/>
    <w:rsid w:val="00DE54A6"/>
    <w:rsid w:val="00DE598E"/>
    <w:rsid w:val="00DE660A"/>
    <w:rsid w:val="00DE6FCE"/>
    <w:rsid w:val="00DE70C6"/>
    <w:rsid w:val="00DE7549"/>
    <w:rsid w:val="00DE776A"/>
    <w:rsid w:val="00DF03F3"/>
    <w:rsid w:val="00DF0880"/>
    <w:rsid w:val="00DF0BC7"/>
    <w:rsid w:val="00DF4244"/>
    <w:rsid w:val="00DF5BA1"/>
    <w:rsid w:val="00DF634A"/>
    <w:rsid w:val="00DF6FE6"/>
    <w:rsid w:val="00E00582"/>
    <w:rsid w:val="00E00B0A"/>
    <w:rsid w:val="00E05010"/>
    <w:rsid w:val="00E079FC"/>
    <w:rsid w:val="00E12F10"/>
    <w:rsid w:val="00E12F8A"/>
    <w:rsid w:val="00E1373B"/>
    <w:rsid w:val="00E13C8E"/>
    <w:rsid w:val="00E154E7"/>
    <w:rsid w:val="00E16131"/>
    <w:rsid w:val="00E16592"/>
    <w:rsid w:val="00E17D8A"/>
    <w:rsid w:val="00E20916"/>
    <w:rsid w:val="00E20A93"/>
    <w:rsid w:val="00E20E5B"/>
    <w:rsid w:val="00E2134B"/>
    <w:rsid w:val="00E215D0"/>
    <w:rsid w:val="00E22EC7"/>
    <w:rsid w:val="00E23F24"/>
    <w:rsid w:val="00E25035"/>
    <w:rsid w:val="00E266AF"/>
    <w:rsid w:val="00E269B9"/>
    <w:rsid w:val="00E26AF3"/>
    <w:rsid w:val="00E279CB"/>
    <w:rsid w:val="00E30743"/>
    <w:rsid w:val="00E30A62"/>
    <w:rsid w:val="00E310E1"/>
    <w:rsid w:val="00E3183A"/>
    <w:rsid w:val="00E32B19"/>
    <w:rsid w:val="00E34E74"/>
    <w:rsid w:val="00E366AC"/>
    <w:rsid w:val="00E37E49"/>
    <w:rsid w:val="00E402E1"/>
    <w:rsid w:val="00E4213F"/>
    <w:rsid w:val="00E4341F"/>
    <w:rsid w:val="00E44255"/>
    <w:rsid w:val="00E46013"/>
    <w:rsid w:val="00E46B1A"/>
    <w:rsid w:val="00E477A7"/>
    <w:rsid w:val="00E47A89"/>
    <w:rsid w:val="00E47E35"/>
    <w:rsid w:val="00E5335E"/>
    <w:rsid w:val="00E53A4B"/>
    <w:rsid w:val="00E53FC4"/>
    <w:rsid w:val="00E5646F"/>
    <w:rsid w:val="00E56BC6"/>
    <w:rsid w:val="00E60180"/>
    <w:rsid w:val="00E609C1"/>
    <w:rsid w:val="00E62AAC"/>
    <w:rsid w:val="00E62D01"/>
    <w:rsid w:val="00E63E0D"/>
    <w:rsid w:val="00E641C1"/>
    <w:rsid w:val="00E6492B"/>
    <w:rsid w:val="00E654B8"/>
    <w:rsid w:val="00E659FE"/>
    <w:rsid w:val="00E66526"/>
    <w:rsid w:val="00E66593"/>
    <w:rsid w:val="00E7019A"/>
    <w:rsid w:val="00E70C4F"/>
    <w:rsid w:val="00E718F0"/>
    <w:rsid w:val="00E71E4A"/>
    <w:rsid w:val="00E73E69"/>
    <w:rsid w:val="00E7539A"/>
    <w:rsid w:val="00E75900"/>
    <w:rsid w:val="00E75E26"/>
    <w:rsid w:val="00E76407"/>
    <w:rsid w:val="00E766EA"/>
    <w:rsid w:val="00E770F0"/>
    <w:rsid w:val="00E80E16"/>
    <w:rsid w:val="00E82CA8"/>
    <w:rsid w:val="00E83B01"/>
    <w:rsid w:val="00E84000"/>
    <w:rsid w:val="00E877E1"/>
    <w:rsid w:val="00E901F2"/>
    <w:rsid w:val="00E90B3C"/>
    <w:rsid w:val="00E915B8"/>
    <w:rsid w:val="00E91923"/>
    <w:rsid w:val="00E92BCC"/>
    <w:rsid w:val="00E9317F"/>
    <w:rsid w:val="00E95A04"/>
    <w:rsid w:val="00E95CB2"/>
    <w:rsid w:val="00E95DD2"/>
    <w:rsid w:val="00E96A85"/>
    <w:rsid w:val="00E973EE"/>
    <w:rsid w:val="00E97E31"/>
    <w:rsid w:val="00EA054B"/>
    <w:rsid w:val="00EA09EE"/>
    <w:rsid w:val="00EA13B7"/>
    <w:rsid w:val="00EA23AC"/>
    <w:rsid w:val="00EA27CD"/>
    <w:rsid w:val="00EA4AA7"/>
    <w:rsid w:val="00EA509D"/>
    <w:rsid w:val="00EA5CE3"/>
    <w:rsid w:val="00EA5F72"/>
    <w:rsid w:val="00EA6B57"/>
    <w:rsid w:val="00EA751C"/>
    <w:rsid w:val="00EA7747"/>
    <w:rsid w:val="00EB0E01"/>
    <w:rsid w:val="00EB2CFA"/>
    <w:rsid w:val="00EB2D49"/>
    <w:rsid w:val="00EB47C4"/>
    <w:rsid w:val="00EB5DF2"/>
    <w:rsid w:val="00EB62A7"/>
    <w:rsid w:val="00EB652B"/>
    <w:rsid w:val="00EB683B"/>
    <w:rsid w:val="00EB6847"/>
    <w:rsid w:val="00EC14DC"/>
    <w:rsid w:val="00EC2909"/>
    <w:rsid w:val="00EC2E43"/>
    <w:rsid w:val="00EC4E32"/>
    <w:rsid w:val="00EC53E4"/>
    <w:rsid w:val="00EC554B"/>
    <w:rsid w:val="00EC5A56"/>
    <w:rsid w:val="00EC6AE3"/>
    <w:rsid w:val="00ED384D"/>
    <w:rsid w:val="00ED3A5D"/>
    <w:rsid w:val="00ED3E53"/>
    <w:rsid w:val="00ED42B0"/>
    <w:rsid w:val="00ED6B19"/>
    <w:rsid w:val="00EE26DD"/>
    <w:rsid w:val="00EE2BB0"/>
    <w:rsid w:val="00EE2D37"/>
    <w:rsid w:val="00EE2D63"/>
    <w:rsid w:val="00EE3BE5"/>
    <w:rsid w:val="00EE40C5"/>
    <w:rsid w:val="00EE72B1"/>
    <w:rsid w:val="00EF0F6C"/>
    <w:rsid w:val="00EF1656"/>
    <w:rsid w:val="00EF3291"/>
    <w:rsid w:val="00EF37B2"/>
    <w:rsid w:val="00EF5737"/>
    <w:rsid w:val="00EF66A4"/>
    <w:rsid w:val="00F00107"/>
    <w:rsid w:val="00F005DA"/>
    <w:rsid w:val="00F02CB2"/>
    <w:rsid w:val="00F0341A"/>
    <w:rsid w:val="00F03B5E"/>
    <w:rsid w:val="00F06CF4"/>
    <w:rsid w:val="00F0768A"/>
    <w:rsid w:val="00F105FF"/>
    <w:rsid w:val="00F10C4E"/>
    <w:rsid w:val="00F111E8"/>
    <w:rsid w:val="00F11649"/>
    <w:rsid w:val="00F11AB6"/>
    <w:rsid w:val="00F12DD1"/>
    <w:rsid w:val="00F13463"/>
    <w:rsid w:val="00F13D76"/>
    <w:rsid w:val="00F16D6B"/>
    <w:rsid w:val="00F224CA"/>
    <w:rsid w:val="00F22ACF"/>
    <w:rsid w:val="00F22D82"/>
    <w:rsid w:val="00F25982"/>
    <w:rsid w:val="00F269FF"/>
    <w:rsid w:val="00F311A1"/>
    <w:rsid w:val="00F3169F"/>
    <w:rsid w:val="00F31ED3"/>
    <w:rsid w:val="00F324D5"/>
    <w:rsid w:val="00F3447F"/>
    <w:rsid w:val="00F35829"/>
    <w:rsid w:val="00F3590C"/>
    <w:rsid w:val="00F35AB4"/>
    <w:rsid w:val="00F419DB"/>
    <w:rsid w:val="00F42ADC"/>
    <w:rsid w:val="00F42C75"/>
    <w:rsid w:val="00F500C6"/>
    <w:rsid w:val="00F54CFA"/>
    <w:rsid w:val="00F554C2"/>
    <w:rsid w:val="00F556D4"/>
    <w:rsid w:val="00F575DB"/>
    <w:rsid w:val="00F60358"/>
    <w:rsid w:val="00F60925"/>
    <w:rsid w:val="00F6183C"/>
    <w:rsid w:val="00F62E39"/>
    <w:rsid w:val="00F6378B"/>
    <w:rsid w:val="00F63EBB"/>
    <w:rsid w:val="00F64207"/>
    <w:rsid w:val="00F64A40"/>
    <w:rsid w:val="00F65964"/>
    <w:rsid w:val="00F66154"/>
    <w:rsid w:val="00F66A2F"/>
    <w:rsid w:val="00F77775"/>
    <w:rsid w:val="00F80407"/>
    <w:rsid w:val="00F807AE"/>
    <w:rsid w:val="00F819C5"/>
    <w:rsid w:val="00F81E5D"/>
    <w:rsid w:val="00F8239A"/>
    <w:rsid w:val="00F829E4"/>
    <w:rsid w:val="00F83762"/>
    <w:rsid w:val="00F84CF6"/>
    <w:rsid w:val="00F8554D"/>
    <w:rsid w:val="00F8578C"/>
    <w:rsid w:val="00F86928"/>
    <w:rsid w:val="00F905C8"/>
    <w:rsid w:val="00F91C4D"/>
    <w:rsid w:val="00F92281"/>
    <w:rsid w:val="00F92F6A"/>
    <w:rsid w:val="00F947DA"/>
    <w:rsid w:val="00F959D0"/>
    <w:rsid w:val="00F95E8A"/>
    <w:rsid w:val="00F96549"/>
    <w:rsid w:val="00FA0719"/>
    <w:rsid w:val="00FA0C3B"/>
    <w:rsid w:val="00FA14F6"/>
    <w:rsid w:val="00FA237A"/>
    <w:rsid w:val="00FA27F7"/>
    <w:rsid w:val="00FA2DD9"/>
    <w:rsid w:val="00FA5737"/>
    <w:rsid w:val="00FA5768"/>
    <w:rsid w:val="00FB00D4"/>
    <w:rsid w:val="00FB0225"/>
    <w:rsid w:val="00FB148C"/>
    <w:rsid w:val="00FB2274"/>
    <w:rsid w:val="00FB2455"/>
    <w:rsid w:val="00FB4A01"/>
    <w:rsid w:val="00FB6D51"/>
    <w:rsid w:val="00FB7450"/>
    <w:rsid w:val="00FC0BD0"/>
    <w:rsid w:val="00FC24A5"/>
    <w:rsid w:val="00FC2936"/>
    <w:rsid w:val="00FC4561"/>
    <w:rsid w:val="00FD061D"/>
    <w:rsid w:val="00FD11C2"/>
    <w:rsid w:val="00FD18AA"/>
    <w:rsid w:val="00FD19D9"/>
    <w:rsid w:val="00FD1A9F"/>
    <w:rsid w:val="00FD4444"/>
    <w:rsid w:val="00FD6AE6"/>
    <w:rsid w:val="00FE0C7B"/>
    <w:rsid w:val="00FE2C28"/>
    <w:rsid w:val="00FE3039"/>
    <w:rsid w:val="00FE3FC7"/>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18F8"/>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FD11C2"/>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99"/>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 w:type="character" w:customStyle="1" w:styleId="ng-star-inserted">
    <w:name w:val="ng-star-inserted"/>
    <w:basedOn w:val="DefaultParagraphFont"/>
    <w:rsid w:val="00656939"/>
  </w:style>
  <w:style w:type="character" w:customStyle="1" w:styleId="fontstyle01">
    <w:name w:val="fontstyle01"/>
    <w:basedOn w:val="DefaultParagraphFont"/>
    <w:rsid w:val="00E62AAC"/>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948198">
      <w:bodyDiv w:val="1"/>
      <w:marLeft w:val="0"/>
      <w:marRight w:val="0"/>
      <w:marTop w:val="0"/>
      <w:marBottom w:val="0"/>
      <w:divBdr>
        <w:top w:val="none" w:sz="0" w:space="0" w:color="auto"/>
        <w:left w:val="none" w:sz="0" w:space="0" w:color="auto"/>
        <w:bottom w:val="none" w:sz="0" w:space="0" w:color="auto"/>
        <w:right w:val="none" w:sz="0" w:space="0" w:color="auto"/>
      </w:divBdr>
    </w:div>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153955177">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423772075">
      <w:bodyDiv w:val="1"/>
      <w:marLeft w:val="0"/>
      <w:marRight w:val="0"/>
      <w:marTop w:val="0"/>
      <w:marBottom w:val="0"/>
      <w:divBdr>
        <w:top w:val="none" w:sz="0" w:space="0" w:color="auto"/>
        <w:left w:val="none" w:sz="0" w:space="0" w:color="auto"/>
        <w:bottom w:val="none" w:sz="0" w:space="0" w:color="auto"/>
        <w:right w:val="none" w:sz="0" w:space="0" w:color="auto"/>
      </w:divBdr>
    </w:div>
    <w:div w:id="451748925">
      <w:bodyDiv w:val="1"/>
      <w:marLeft w:val="0"/>
      <w:marRight w:val="0"/>
      <w:marTop w:val="0"/>
      <w:marBottom w:val="0"/>
      <w:divBdr>
        <w:top w:val="none" w:sz="0" w:space="0" w:color="auto"/>
        <w:left w:val="none" w:sz="0" w:space="0" w:color="auto"/>
        <w:bottom w:val="none" w:sz="0" w:space="0" w:color="auto"/>
        <w:right w:val="none" w:sz="0" w:space="0" w:color="auto"/>
      </w:divBdr>
    </w:div>
    <w:div w:id="530462806">
      <w:bodyDiv w:val="1"/>
      <w:marLeft w:val="0"/>
      <w:marRight w:val="0"/>
      <w:marTop w:val="0"/>
      <w:marBottom w:val="0"/>
      <w:divBdr>
        <w:top w:val="none" w:sz="0" w:space="0" w:color="auto"/>
        <w:left w:val="none" w:sz="0" w:space="0" w:color="auto"/>
        <w:bottom w:val="none" w:sz="0" w:space="0" w:color="auto"/>
        <w:right w:val="none" w:sz="0" w:space="0" w:color="auto"/>
      </w:divBdr>
    </w:div>
    <w:div w:id="600063874">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968707097">
      <w:bodyDiv w:val="1"/>
      <w:marLeft w:val="0"/>
      <w:marRight w:val="0"/>
      <w:marTop w:val="0"/>
      <w:marBottom w:val="0"/>
      <w:divBdr>
        <w:top w:val="none" w:sz="0" w:space="0" w:color="auto"/>
        <w:left w:val="none" w:sz="0" w:space="0" w:color="auto"/>
        <w:bottom w:val="none" w:sz="0" w:space="0" w:color="auto"/>
        <w:right w:val="none" w:sz="0" w:space="0" w:color="auto"/>
      </w:divBdr>
    </w:div>
    <w:div w:id="1002512261">
      <w:bodyDiv w:val="1"/>
      <w:marLeft w:val="0"/>
      <w:marRight w:val="0"/>
      <w:marTop w:val="0"/>
      <w:marBottom w:val="0"/>
      <w:divBdr>
        <w:top w:val="none" w:sz="0" w:space="0" w:color="auto"/>
        <w:left w:val="none" w:sz="0" w:space="0" w:color="auto"/>
        <w:bottom w:val="none" w:sz="0" w:space="0" w:color="auto"/>
        <w:right w:val="none" w:sz="0" w:space="0" w:color="auto"/>
      </w:divBdr>
    </w:div>
    <w:div w:id="1069809756">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260945008">
      <w:bodyDiv w:val="1"/>
      <w:marLeft w:val="0"/>
      <w:marRight w:val="0"/>
      <w:marTop w:val="0"/>
      <w:marBottom w:val="0"/>
      <w:divBdr>
        <w:top w:val="none" w:sz="0" w:space="0" w:color="auto"/>
        <w:left w:val="none" w:sz="0" w:space="0" w:color="auto"/>
        <w:bottom w:val="none" w:sz="0" w:space="0" w:color="auto"/>
        <w:right w:val="none" w:sz="0" w:space="0" w:color="auto"/>
      </w:divBdr>
    </w:div>
    <w:div w:id="151083201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53385867">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1618</TotalTime>
  <Pages>45</Pages>
  <Words>4179</Words>
  <Characters>23824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1660</cp:revision>
  <dcterms:created xsi:type="dcterms:W3CDTF">2021-12-08T10:22:00Z</dcterms:created>
  <dcterms:modified xsi:type="dcterms:W3CDTF">2024-05-15T19:31:00Z</dcterms:modified>
</cp:coreProperties>
</file>